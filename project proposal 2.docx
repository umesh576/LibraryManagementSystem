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38" w:rsidRPr="00DA35CA" w:rsidRDefault="00CD1685" w:rsidP="006E744E">
      <w:pPr>
        <w:spacing w:line="360" w:lineRule="auto"/>
        <w:jc w:val="center"/>
        <w:rPr>
          <w:rFonts w:cs="Times New Roman"/>
          <w:caps/>
          <w:noProof/>
        </w:rPr>
      </w:pPr>
      <w:r w:rsidRPr="00454542">
        <w:rPr>
          <w:rFonts w:cs="Times New Roman"/>
          <w:noProof/>
          <w:lang w:bidi="ar-SA"/>
        </w:rPr>
        <mc:AlternateContent>
          <mc:Choice Requires="wps">
            <w:drawing>
              <wp:anchor distT="0" distB="0" distL="114300" distR="114300" simplePos="0" relativeHeight="251463680" behindDoc="0" locked="0" layoutInCell="1" allowOverlap="1" wp14:anchorId="17EE9ACB" wp14:editId="4378EA35">
                <wp:simplePos x="0" y="0"/>
                <wp:positionH relativeFrom="margin">
                  <wp:align>center</wp:align>
                </wp:positionH>
                <wp:positionV relativeFrom="paragraph">
                  <wp:posOffset>24130</wp:posOffset>
                </wp:positionV>
                <wp:extent cx="1137433" cy="1143000"/>
                <wp:effectExtent l="0" t="0" r="0" b="0"/>
                <wp:wrapNone/>
                <wp:docPr id="2" name="Rectangle 2"/>
                <wp:cNvGraphicFramePr/>
                <a:graphic xmlns:a="http://schemas.openxmlformats.org/drawingml/2006/main">
                  <a:graphicData uri="http://schemas.microsoft.com/office/word/2010/wordprocessingShape">
                    <wps:wsp>
                      <wps:cNvSpPr/>
                      <wps:spPr>
                        <a:xfrm>
                          <a:off x="0" y="0"/>
                          <a:ext cx="1137433" cy="11430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3AE7" w:rsidRPr="00613427" w:rsidRDefault="00273AE7" w:rsidP="00AF05A8">
                            <w:pPr>
                              <w:jc w:val="center"/>
                              <w:rPr>
                                <w:rFonts w:cs="Times New Roman"/>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E9ACB" id="Rectangle 2" o:spid="_x0000_s1026" style="position:absolute;left:0;text-align:left;margin-left:0;margin-top:1.9pt;width:89.55pt;height:90pt;z-index:251463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" stroked="f" strokeweight="1pt">
                <v:fill r:id="rId9" o:title="" recolor="t" rotate="t" type="frame"/>
                <v:textbox>
                  <w:txbxContent>
                    <w:p w:rsidR="00273AE7" w:rsidRPr="00613427" w:rsidRDefault="00273AE7" w:rsidP="00AF05A8">
                      <w:pPr>
                        <w:jc w:val="center"/>
                        <w:rPr>
                          <w:rFonts w:cs="Times New Roman"/>
                          <w:szCs w:val="24"/>
                        </w:rPr>
                      </w:pPr>
                    </w:p>
                  </w:txbxContent>
                </v:textbox>
                <w10:wrap anchorx="margin"/>
              </v:rect>
            </w:pict>
          </mc:Fallback>
        </mc:AlternateContent>
      </w:r>
    </w:p>
    <w:p w:rsidR="00AF05A8" w:rsidRPr="00454542" w:rsidRDefault="00E56538" w:rsidP="006E744E">
      <w:pPr>
        <w:spacing w:line="360" w:lineRule="auto"/>
        <w:jc w:val="center"/>
        <w:rPr>
          <w:rFonts w:cs="Times New Roman"/>
          <w:noProof/>
        </w:rPr>
      </w:pPr>
      <w:r>
        <w:rPr>
          <w:rFonts w:cs="Times New Roman"/>
          <w:noProof/>
        </w:rPr>
        <w:t>.+</w:t>
      </w:r>
      <w:r w:rsidR="00271BCF">
        <w:rPr>
          <w:rFonts w:cs="Times New Roman"/>
          <w:noProof/>
        </w:rPr>
        <w:t xml:space="preserve"> </w:t>
      </w:r>
      <w:r w:rsidR="0046154C">
        <w:rPr>
          <w:rFonts w:cs="Times New Roman"/>
          <w:noProof/>
        </w:rPr>
        <w:t xml:space="preserve"> </w:t>
      </w:r>
    </w:p>
    <w:p w:rsidR="00AF05A8" w:rsidRPr="00454542" w:rsidRDefault="00AF05A8" w:rsidP="006E744E">
      <w:pPr>
        <w:spacing w:line="360" w:lineRule="auto"/>
        <w:jc w:val="center"/>
        <w:rPr>
          <w:rFonts w:cs="Times New Roman"/>
          <w:noProof/>
        </w:rPr>
      </w:pPr>
    </w:p>
    <w:p w:rsidR="00AF05A8" w:rsidRPr="00454542" w:rsidRDefault="00AF05A8" w:rsidP="009C76E8">
      <w:pPr>
        <w:spacing w:line="360" w:lineRule="auto"/>
        <w:rPr>
          <w:rFonts w:cs="Times New Roman"/>
        </w:rPr>
      </w:pPr>
    </w:p>
    <w:p w:rsidR="00AF05A8" w:rsidRPr="009C76E8" w:rsidRDefault="00D70A15" w:rsidP="006E744E">
      <w:pPr>
        <w:spacing w:line="360" w:lineRule="auto"/>
        <w:jc w:val="center"/>
        <w:rPr>
          <w:rFonts w:cs="Times New Roman"/>
          <w:b/>
          <w:bCs/>
          <w:sz w:val="28"/>
          <w:szCs w:val="28"/>
        </w:rPr>
      </w:pPr>
      <w:r w:rsidRPr="009C76E8">
        <w:rPr>
          <w:rFonts w:cs="Times New Roman"/>
          <w:b/>
          <w:bCs/>
          <w:sz w:val="28"/>
          <w:szCs w:val="28"/>
        </w:rPr>
        <w:t>PURBANCHAL UNIVERSITY</w:t>
      </w:r>
    </w:p>
    <w:p w:rsidR="00AF05A8" w:rsidRPr="009C76E8" w:rsidRDefault="00D70A15" w:rsidP="009C76E8">
      <w:pPr>
        <w:spacing w:line="360" w:lineRule="auto"/>
        <w:jc w:val="center"/>
        <w:rPr>
          <w:rFonts w:cs="Times New Roman"/>
          <w:b/>
          <w:bCs/>
          <w:sz w:val="32"/>
          <w:szCs w:val="32"/>
        </w:rPr>
      </w:pPr>
      <w:r w:rsidRPr="009C76E8">
        <w:rPr>
          <w:rFonts w:cs="Times New Roman"/>
          <w:b/>
          <w:bCs/>
          <w:sz w:val="28"/>
          <w:szCs w:val="32"/>
        </w:rPr>
        <w:t>HIMALAYAN WHITEHOUSE INTERNATIONAL COLLEGE</w:t>
      </w:r>
      <w:r w:rsidR="009C76E8" w:rsidRPr="009C76E8">
        <w:rPr>
          <w:rFonts w:cs="Times New Roman"/>
          <w:b/>
          <w:bCs/>
          <w:sz w:val="28"/>
          <w:szCs w:val="32"/>
        </w:rPr>
        <w:br/>
      </w:r>
      <w:r w:rsidR="007573F1" w:rsidRPr="009C76E8">
        <w:rPr>
          <w:rFonts w:cs="Times New Roman"/>
          <w:b/>
          <w:bCs/>
          <w:sz w:val="28"/>
          <w:szCs w:val="28"/>
        </w:rPr>
        <w:t>PUTALISADAK, KATHMANDU</w:t>
      </w:r>
      <w:r w:rsidR="009C76E8">
        <w:rPr>
          <w:rFonts w:cs="Times New Roman"/>
          <w:b/>
          <w:bCs/>
          <w:szCs w:val="24"/>
        </w:rPr>
        <w:br/>
      </w:r>
    </w:p>
    <w:p w:rsidR="00AF05A8" w:rsidRPr="00454542" w:rsidRDefault="00AF05A8" w:rsidP="006E744E">
      <w:pPr>
        <w:spacing w:line="360" w:lineRule="auto"/>
        <w:jc w:val="center"/>
        <w:rPr>
          <w:rFonts w:cs="Times New Roman"/>
          <w:b/>
          <w:bCs/>
          <w:szCs w:val="24"/>
        </w:rPr>
      </w:pPr>
      <w:r w:rsidRPr="00454542">
        <w:rPr>
          <w:rFonts w:cs="Times New Roman"/>
          <w:b/>
          <w:bCs/>
          <w:szCs w:val="24"/>
        </w:rPr>
        <w:t>A</w:t>
      </w:r>
    </w:p>
    <w:p w:rsidR="00AF05A8" w:rsidRPr="00454542" w:rsidRDefault="00AF05A8" w:rsidP="006E744E">
      <w:pPr>
        <w:spacing w:line="360" w:lineRule="auto"/>
        <w:jc w:val="center"/>
        <w:rPr>
          <w:rFonts w:cs="Times New Roman"/>
          <w:b/>
          <w:bCs/>
          <w:szCs w:val="24"/>
        </w:rPr>
      </w:pPr>
      <w:r w:rsidRPr="00454542">
        <w:rPr>
          <w:rFonts w:cs="Times New Roman"/>
          <w:b/>
          <w:bCs/>
          <w:szCs w:val="24"/>
        </w:rPr>
        <w:t>Minor</w:t>
      </w:r>
      <w:r w:rsidR="0035091D">
        <w:rPr>
          <w:rFonts w:cs="Times New Roman"/>
          <w:b/>
          <w:bCs/>
          <w:szCs w:val="24"/>
        </w:rPr>
        <w:t xml:space="preserve"> </w:t>
      </w:r>
      <w:r w:rsidR="0035091D">
        <w:rPr>
          <w:rFonts w:cs="Times New Roman"/>
          <w:b/>
          <w:bCs/>
          <w:szCs w:val="24"/>
        </w:rPr>
        <w:br/>
        <w:t>First</w:t>
      </w:r>
      <w:r w:rsidRPr="00454542">
        <w:rPr>
          <w:rFonts w:cs="Times New Roman"/>
          <w:b/>
          <w:bCs/>
          <w:szCs w:val="24"/>
        </w:rPr>
        <w:t xml:space="preserve"> Year Project Proposal </w:t>
      </w:r>
    </w:p>
    <w:p w:rsidR="00AF05A8" w:rsidRPr="00454542" w:rsidRDefault="00AF05A8" w:rsidP="006E744E">
      <w:pPr>
        <w:spacing w:line="360" w:lineRule="auto"/>
        <w:jc w:val="center"/>
        <w:rPr>
          <w:rFonts w:cs="Times New Roman"/>
          <w:b/>
          <w:bCs/>
          <w:szCs w:val="24"/>
        </w:rPr>
      </w:pPr>
      <w:r w:rsidRPr="00454542">
        <w:rPr>
          <w:rFonts w:cs="Times New Roman"/>
          <w:b/>
          <w:bCs/>
          <w:szCs w:val="24"/>
        </w:rPr>
        <w:t>On</w:t>
      </w:r>
    </w:p>
    <w:p w:rsidR="00AF05A8" w:rsidRPr="00614781" w:rsidRDefault="00AF05A8" w:rsidP="006E744E">
      <w:pPr>
        <w:spacing w:line="360" w:lineRule="auto"/>
        <w:jc w:val="center"/>
        <w:rPr>
          <w:rFonts w:cs="Times New Roman"/>
          <w:b/>
          <w:bCs/>
          <w:sz w:val="32"/>
          <w:szCs w:val="32"/>
        </w:rPr>
      </w:pPr>
      <w:r w:rsidRPr="00614781">
        <w:rPr>
          <w:rFonts w:cs="Times New Roman"/>
          <w:b/>
          <w:bCs/>
          <w:sz w:val="32"/>
          <w:szCs w:val="32"/>
        </w:rPr>
        <w:t>“</w:t>
      </w:r>
      <w:r w:rsidR="00DE5C4F" w:rsidRPr="009C76E8">
        <w:rPr>
          <w:rFonts w:cs="Times New Roman"/>
          <w:b/>
          <w:bCs/>
          <w:sz w:val="28"/>
          <w:szCs w:val="32"/>
        </w:rPr>
        <w:t>LIBRARY</w:t>
      </w:r>
      <w:r w:rsidR="0035091D" w:rsidRPr="009C76E8">
        <w:rPr>
          <w:rFonts w:cs="Times New Roman"/>
          <w:b/>
          <w:bCs/>
          <w:sz w:val="28"/>
          <w:szCs w:val="32"/>
        </w:rPr>
        <w:t xml:space="preserve"> MANAGEMENT SYSTEM</w:t>
      </w:r>
      <w:r w:rsidRPr="00614781">
        <w:rPr>
          <w:rFonts w:cs="Times New Roman"/>
          <w:b/>
          <w:bCs/>
          <w:sz w:val="32"/>
          <w:szCs w:val="32"/>
        </w:rPr>
        <w:t>”</w:t>
      </w:r>
    </w:p>
    <w:p w:rsidR="00AF05A8" w:rsidRPr="00454542" w:rsidRDefault="00AF05A8" w:rsidP="006E744E">
      <w:pPr>
        <w:spacing w:line="360" w:lineRule="auto"/>
        <w:jc w:val="center"/>
        <w:rPr>
          <w:rFonts w:cs="Times New Roman"/>
          <w:b/>
          <w:bCs/>
          <w:szCs w:val="24"/>
        </w:rPr>
      </w:pPr>
    </w:p>
    <w:p w:rsidR="00AF05A8" w:rsidRPr="00454542" w:rsidRDefault="00AF05A8" w:rsidP="006E744E">
      <w:pPr>
        <w:spacing w:line="360" w:lineRule="auto"/>
        <w:jc w:val="center"/>
        <w:rPr>
          <w:rFonts w:cs="Times New Roman"/>
          <w:b/>
          <w:bCs/>
          <w:szCs w:val="24"/>
        </w:rPr>
      </w:pPr>
      <w:r w:rsidRPr="00454542">
        <w:rPr>
          <w:rFonts w:cs="Times New Roman"/>
          <w:b/>
          <w:bCs/>
          <w:szCs w:val="24"/>
        </w:rPr>
        <w:t>Submitted by:</w:t>
      </w:r>
    </w:p>
    <w:p w:rsidR="00AF05A8" w:rsidRPr="00454542" w:rsidRDefault="006E2C37" w:rsidP="006E744E">
      <w:pPr>
        <w:spacing w:line="360" w:lineRule="auto"/>
        <w:jc w:val="center"/>
        <w:rPr>
          <w:rFonts w:cs="Times New Roman"/>
          <w:b/>
          <w:bCs/>
          <w:szCs w:val="24"/>
        </w:rPr>
      </w:pPr>
      <w:proofErr w:type="spellStart"/>
      <w:r>
        <w:rPr>
          <w:rFonts w:cs="Times New Roman"/>
          <w:b/>
          <w:bCs/>
          <w:szCs w:val="24"/>
        </w:rPr>
        <w:t>Umesh</w:t>
      </w:r>
      <w:proofErr w:type="spellEnd"/>
      <w:r>
        <w:rPr>
          <w:rFonts w:cs="Times New Roman"/>
          <w:b/>
          <w:bCs/>
          <w:szCs w:val="24"/>
        </w:rPr>
        <w:t xml:space="preserve"> Raj J</w:t>
      </w:r>
      <w:r w:rsidR="00137553">
        <w:rPr>
          <w:rFonts w:cs="Times New Roman"/>
          <w:b/>
          <w:bCs/>
          <w:szCs w:val="24"/>
        </w:rPr>
        <w:t>oshi</w:t>
      </w:r>
      <w:r w:rsidR="00AF05A8" w:rsidRPr="00454542">
        <w:rPr>
          <w:rFonts w:cs="Times New Roman"/>
          <w:b/>
          <w:bCs/>
          <w:szCs w:val="24"/>
        </w:rPr>
        <w:t xml:space="preserve"> (</w:t>
      </w:r>
      <w:r w:rsidR="003F7158">
        <w:rPr>
          <w:rFonts w:cs="Times New Roman"/>
          <w:b/>
          <w:bCs/>
          <w:szCs w:val="24"/>
        </w:rPr>
        <w:t>023-787</w:t>
      </w:r>
      <w:r w:rsidR="00AF05A8" w:rsidRPr="00454542">
        <w:rPr>
          <w:rFonts w:cs="Times New Roman"/>
          <w:b/>
          <w:bCs/>
          <w:szCs w:val="24"/>
        </w:rPr>
        <w:t>)</w:t>
      </w:r>
    </w:p>
    <w:p w:rsidR="00AF05A8" w:rsidRPr="00454542" w:rsidRDefault="006E2C37" w:rsidP="006E744E">
      <w:pPr>
        <w:spacing w:line="360" w:lineRule="auto"/>
        <w:jc w:val="center"/>
        <w:rPr>
          <w:rFonts w:cs="Times New Roman"/>
          <w:b/>
          <w:bCs/>
          <w:szCs w:val="24"/>
        </w:rPr>
      </w:pPr>
      <w:proofErr w:type="spellStart"/>
      <w:r>
        <w:rPr>
          <w:rFonts w:cs="Times New Roman"/>
          <w:b/>
          <w:bCs/>
          <w:szCs w:val="24"/>
        </w:rPr>
        <w:t>Yubaraj</w:t>
      </w:r>
      <w:proofErr w:type="spellEnd"/>
      <w:r>
        <w:rPr>
          <w:rFonts w:cs="Times New Roman"/>
          <w:b/>
          <w:bCs/>
          <w:szCs w:val="24"/>
        </w:rPr>
        <w:t xml:space="preserve"> </w:t>
      </w:r>
      <w:proofErr w:type="spellStart"/>
      <w:r>
        <w:rPr>
          <w:rFonts w:cs="Times New Roman"/>
          <w:b/>
          <w:bCs/>
          <w:szCs w:val="24"/>
        </w:rPr>
        <w:t>K</w:t>
      </w:r>
      <w:r w:rsidR="00137553">
        <w:rPr>
          <w:rFonts w:cs="Times New Roman"/>
          <w:b/>
          <w:bCs/>
          <w:szCs w:val="24"/>
        </w:rPr>
        <w:t>arki</w:t>
      </w:r>
      <w:proofErr w:type="spellEnd"/>
      <w:r w:rsidR="00AF05A8" w:rsidRPr="00454542">
        <w:rPr>
          <w:rFonts w:cs="Times New Roman"/>
          <w:b/>
          <w:bCs/>
          <w:szCs w:val="24"/>
        </w:rPr>
        <w:t xml:space="preserve"> (</w:t>
      </w:r>
      <w:r w:rsidR="00AA21A1">
        <w:rPr>
          <w:rFonts w:cs="Times New Roman"/>
          <w:b/>
          <w:bCs/>
          <w:szCs w:val="24"/>
        </w:rPr>
        <w:t>023-785</w:t>
      </w:r>
      <w:r w:rsidR="00AF05A8" w:rsidRPr="00454542">
        <w:rPr>
          <w:rFonts w:cs="Times New Roman"/>
          <w:b/>
          <w:bCs/>
          <w:szCs w:val="24"/>
        </w:rPr>
        <w:t>)</w:t>
      </w:r>
    </w:p>
    <w:p w:rsidR="00AF05A8" w:rsidRDefault="006E2C37" w:rsidP="00614781">
      <w:pPr>
        <w:spacing w:line="360" w:lineRule="auto"/>
        <w:jc w:val="center"/>
        <w:rPr>
          <w:rFonts w:cs="Times New Roman"/>
          <w:b/>
          <w:bCs/>
          <w:szCs w:val="24"/>
        </w:rPr>
      </w:pPr>
      <w:r>
        <w:rPr>
          <w:rFonts w:cs="Times New Roman"/>
          <w:b/>
          <w:bCs/>
          <w:szCs w:val="24"/>
        </w:rPr>
        <w:t>Prince Kumar C</w:t>
      </w:r>
      <w:r w:rsidR="00137553">
        <w:rPr>
          <w:rFonts w:cs="Times New Roman"/>
          <w:b/>
          <w:bCs/>
          <w:szCs w:val="24"/>
        </w:rPr>
        <w:t>haud</w:t>
      </w:r>
      <w:r>
        <w:rPr>
          <w:rFonts w:cs="Times New Roman"/>
          <w:b/>
          <w:bCs/>
          <w:szCs w:val="24"/>
        </w:rPr>
        <w:t>h</w:t>
      </w:r>
      <w:r w:rsidR="00137553">
        <w:rPr>
          <w:rFonts w:cs="Times New Roman"/>
          <w:b/>
          <w:bCs/>
          <w:szCs w:val="24"/>
        </w:rPr>
        <w:t>ary</w:t>
      </w:r>
      <w:r w:rsidR="00E57696">
        <w:rPr>
          <w:rFonts w:cs="Times New Roman"/>
          <w:b/>
          <w:bCs/>
          <w:szCs w:val="24"/>
        </w:rPr>
        <w:t xml:space="preserve"> (</w:t>
      </w:r>
      <w:r w:rsidR="00844DDC" w:rsidRPr="00844DDC">
        <w:rPr>
          <w:rFonts w:cs="Times New Roman"/>
          <w:b/>
          <w:bCs/>
          <w:szCs w:val="24"/>
        </w:rPr>
        <w:t>023-786</w:t>
      </w:r>
      <w:r w:rsidR="00AF05A8" w:rsidRPr="00454542">
        <w:rPr>
          <w:rFonts w:cs="Times New Roman"/>
          <w:b/>
          <w:bCs/>
          <w:szCs w:val="24"/>
        </w:rPr>
        <w:t>)</w:t>
      </w:r>
    </w:p>
    <w:p w:rsidR="00614781" w:rsidRPr="00454542" w:rsidRDefault="00614781" w:rsidP="00614781">
      <w:pPr>
        <w:spacing w:line="360" w:lineRule="auto"/>
        <w:jc w:val="center"/>
        <w:rPr>
          <w:rFonts w:cs="Times New Roman"/>
          <w:b/>
          <w:bCs/>
          <w:szCs w:val="24"/>
        </w:rPr>
      </w:pPr>
    </w:p>
    <w:p w:rsidR="007840B8" w:rsidRDefault="00AF05A8" w:rsidP="006E744E">
      <w:pPr>
        <w:spacing w:line="360" w:lineRule="auto"/>
        <w:jc w:val="center"/>
        <w:rPr>
          <w:rFonts w:cs="Times New Roman"/>
          <w:b/>
          <w:bCs/>
          <w:szCs w:val="24"/>
        </w:rPr>
      </w:pPr>
      <w:r w:rsidRPr="00454542">
        <w:rPr>
          <w:rFonts w:cs="Times New Roman"/>
          <w:b/>
          <w:bCs/>
          <w:szCs w:val="24"/>
        </w:rPr>
        <w:t>Submitted To:</w:t>
      </w:r>
    </w:p>
    <w:p w:rsidR="00AF05A8" w:rsidRPr="009C76E8" w:rsidRDefault="0035091D" w:rsidP="006E744E">
      <w:pPr>
        <w:spacing w:line="360" w:lineRule="auto"/>
        <w:jc w:val="center"/>
        <w:rPr>
          <w:rFonts w:cs="Times New Roman"/>
          <w:b/>
          <w:bCs/>
          <w:sz w:val="28"/>
          <w:szCs w:val="32"/>
        </w:rPr>
      </w:pPr>
      <w:r w:rsidRPr="009C76E8">
        <w:rPr>
          <w:rFonts w:cs="Times New Roman"/>
          <w:b/>
          <w:bCs/>
          <w:sz w:val="28"/>
          <w:szCs w:val="32"/>
        </w:rPr>
        <w:t xml:space="preserve">DEPARTMENT OF </w:t>
      </w:r>
      <w:r w:rsidR="00804DA0" w:rsidRPr="009C76E8">
        <w:rPr>
          <w:rFonts w:cs="Times New Roman"/>
          <w:b/>
          <w:bCs/>
          <w:sz w:val="28"/>
          <w:szCs w:val="32"/>
        </w:rPr>
        <w:t>IT, COMPUTER AND ELECTRONICS</w:t>
      </w:r>
    </w:p>
    <w:p w:rsidR="00AF05A8" w:rsidRPr="00454542" w:rsidRDefault="0035091D" w:rsidP="006E744E">
      <w:pPr>
        <w:spacing w:line="360" w:lineRule="auto"/>
        <w:jc w:val="center"/>
        <w:rPr>
          <w:rFonts w:cs="Times New Roman"/>
          <w:b/>
          <w:bCs/>
          <w:szCs w:val="24"/>
        </w:rPr>
      </w:pPr>
      <w:r>
        <w:rPr>
          <w:rFonts w:cs="Times New Roman"/>
          <w:b/>
          <w:bCs/>
          <w:szCs w:val="24"/>
        </w:rPr>
        <w:t>FEBRUARY</w:t>
      </w:r>
      <w:r w:rsidR="00AF05A8" w:rsidRPr="00454542">
        <w:rPr>
          <w:rFonts w:cs="Times New Roman"/>
          <w:b/>
          <w:bCs/>
          <w:szCs w:val="24"/>
        </w:rPr>
        <w:t xml:space="preserve">, </w:t>
      </w:r>
      <w:r>
        <w:rPr>
          <w:rFonts w:cs="Times New Roman"/>
          <w:b/>
          <w:bCs/>
          <w:szCs w:val="24"/>
        </w:rPr>
        <w:t>2024</w:t>
      </w:r>
    </w:p>
    <w:p w:rsidR="00FA1964" w:rsidRPr="00454542" w:rsidRDefault="0035091D" w:rsidP="006E744E">
      <w:pPr>
        <w:spacing w:line="360" w:lineRule="auto"/>
        <w:jc w:val="center"/>
        <w:rPr>
          <w:rFonts w:cs="Times New Roman"/>
          <w:b/>
          <w:bCs/>
          <w:szCs w:val="24"/>
        </w:rPr>
        <w:sectPr w:rsidR="00FA1964" w:rsidRPr="00454542" w:rsidSect="00614781">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800" w:header="720" w:footer="720" w:gutter="144"/>
          <w:pgNumType w:fmt="lowerRoman" w:start="0"/>
          <w:cols w:space="720"/>
          <w:titlePg/>
          <w:docGrid w:linePitch="360"/>
        </w:sectPr>
      </w:pPr>
      <w:r>
        <w:rPr>
          <w:rFonts w:cs="Times New Roman"/>
          <w:b/>
          <w:bCs/>
          <w:szCs w:val="24"/>
        </w:rPr>
        <w:t>KATHMANDU</w:t>
      </w:r>
      <w:r w:rsidR="00AF05A8" w:rsidRPr="00454542">
        <w:rPr>
          <w:rFonts w:cs="Times New Roman"/>
          <w:b/>
          <w:bCs/>
          <w:szCs w:val="24"/>
        </w:rPr>
        <w:t xml:space="preserve">, </w:t>
      </w:r>
      <w:r>
        <w:rPr>
          <w:rFonts w:cs="Times New Roman"/>
          <w:b/>
          <w:bCs/>
          <w:szCs w:val="24"/>
        </w:rPr>
        <w:t>NEPAL</w:t>
      </w:r>
    </w:p>
    <w:p w:rsidR="004F0AD9" w:rsidRPr="00454542" w:rsidRDefault="00D7747B" w:rsidP="006E744E">
      <w:pPr>
        <w:pStyle w:val="Heading1"/>
        <w:spacing w:line="360" w:lineRule="auto"/>
        <w:rPr>
          <w:rFonts w:cs="Times New Roman"/>
        </w:rPr>
      </w:pPr>
      <w:bookmarkStart w:id="0" w:name="_Toc161871656"/>
      <w:r w:rsidRPr="00454542">
        <w:rPr>
          <w:rFonts w:cs="Times New Roman"/>
        </w:rPr>
        <w:lastRenderedPageBreak/>
        <w:t>ABSTRACT</w:t>
      </w:r>
      <w:bookmarkEnd w:id="0"/>
    </w:p>
    <w:p w:rsidR="00D7747B" w:rsidRDefault="00D7747B" w:rsidP="006E744E">
      <w:pPr>
        <w:spacing w:line="360" w:lineRule="auto"/>
        <w:rPr>
          <w:rFonts w:cs="Times New Roman"/>
          <w:b/>
          <w:bCs/>
          <w:szCs w:val="24"/>
        </w:rPr>
      </w:pPr>
    </w:p>
    <w:p w:rsidR="00273AE7" w:rsidRDefault="00273AE7" w:rsidP="006E744E">
      <w:pPr>
        <w:spacing w:line="360" w:lineRule="auto"/>
        <w:rPr>
          <w:rFonts w:cs="Times New Roman"/>
          <w:b/>
          <w:bCs/>
          <w:szCs w:val="24"/>
        </w:rPr>
      </w:pPr>
    </w:p>
    <w:p w:rsidR="00273AE7" w:rsidRPr="00454542" w:rsidRDefault="00273AE7" w:rsidP="006E744E">
      <w:pPr>
        <w:spacing w:line="360" w:lineRule="auto"/>
        <w:rPr>
          <w:rFonts w:cs="Times New Roman"/>
          <w:b/>
          <w:bCs/>
          <w:szCs w:val="24"/>
        </w:rPr>
      </w:pPr>
    </w:p>
    <w:p w:rsidR="002A5985" w:rsidRDefault="00DB2CFE" w:rsidP="006E744E">
      <w:pPr>
        <w:spacing w:line="360" w:lineRule="auto"/>
        <w:jc w:val="both"/>
      </w:pPr>
      <w:r>
        <w:t xml:space="preserve">This project </w:t>
      </w:r>
      <w:r w:rsidR="00025ACB">
        <w:t>presents</w:t>
      </w:r>
      <w:r w:rsidR="002C5D29">
        <w:t xml:space="preserve"> a </w:t>
      </w:r>
      <w:r>
        <w:t>library management system</w:t>
      </w:r>
      <w:r w:rsidR="002C5D29">
        <w:t xml:space="preserve"> designed in a c programming.</w:t>
      </w:r>
      <w:r w:rsidR="00E708CC">
        <w:t xml:space="preserve"> LMS is a software which is use</w:t>
      </w:r>
      <w:r w:rsidR="009730EB">
        <w:t xml:space="preserve">d in library to manage book, </w:t>
      </w:r>
      <w:r w:rsidR="00E708CC">
        <w:t>record</w:t>
      </w:r>
      <w:r w:rsidR="009730EB">
        <w:t xml:space="preserve"> and file</w:t>
      </w:r>
      <w:r w:rsidR="00E708CC">
        <w:t xml:space="preserve"> in a systematic way.</w:t>
      </w:r>
      <w:r w:rsidR="002C5D29">
        <w:t xml:space="preserve"> This system aims to manage library operation, add book, borrowing and returning</w:t>
      </w:r>
      <w:r w:rsidR="00B8494A">
        <w:t xml:space="preserve"> book</w:t>
      </w:r>
      <w:r w:rsidR="002C5D29">
        <w:t>.</w:t>
      </w:r>
      <w:r w:rsidR="00F56986" w:rsidRPr="00F56986">
        <w:t xml:space="preserve"> </w:t>
      </w:r>
      <w:r w:rsidR="00F56986">
        <w:t xml:space="preserve">This LMS software is addressing the problem of library which can face by librarian during managing books in library. </w:t>
      </w:r>
      <w:r w:rsidR="002C5D29">
        <w:t xml:space="preserve">The system </w:t>
      </w:r>
      <w:r w:rsidR="00025ACB">
        <w:t>provides</w:t>
      </w:r>
      <w:r w:rsidR="002C5D29">
        <w:t xml:space="preserve"> easy interface for librarian to manage the library effectively. </w:t>
      </w:r>
      <w:r w:rsidR="00F56986">
        <w:t xml:space="preserve">This is the small non graphical library management system which is used in small library, small office, and small school. </w:t>
      </w:r>
      <w:r w:rsidR="009730EB">
        <w:t>This library management system facilitates the login system for admin to keep data secure.</w:t>
      </w:r>
      <w:r w:rsidR="00F56986">
        <w:t xml:space="preserve"> </w:t>
      </w:r>
      <w:r w:rsidR="00E36C6E">
        <w:t xml:space="preserve">The main objective of this project is solving </w:t>
      </w:r>
      <w:r w:rsidR="00D91800">
        <w:t xml:space="preserve">the problem of library management </w:t>
      </w:r>
      <w:r w:rsidR="00E36C6E">
        <w:t xml:space="preserve">by adding </w:t>
      </w:r>
      <w:r w:rsidR="00B8494A">
        <w:t xml:space="preserve">the </w:t>
      </w:r>
      <w:r w:rsidR="00E36C6E">
        <w:t>feature like</w:t>
      </w:r>
      <w:r w:rsidR="00D91800">
        <w:t xml:space="preserve"> borrowing book, returning book, </w:t>
      </w:r>
      <w:r w:rsidR="00B8494A">
        <w:t>and update</w:t>
      </w:r>
      <w:r w:rsidR="00D91800">
        <w:t xml:space="preserve"> book detail</w:t>
      </w:r>
      <w:r w:rsidR="00B8494A">
        <w:t xml:space="preserve"> etc.</w:t>
      </w:r>
      <w:r w:rsidR="00E708CC">
        <w:t xml:space="preserve"> Username and password are</w:t>
      </w:r>
      <w:r w:rsidR="00B8494A">
        <w:t xml:space="preserve"> must be needed for login this system</w:t>
      </w:r>
      <w:r w:rsidR="00E708CC">
        <w:t xml:space="preserve"> which can help to keep record confidential.</w:t>
      </w:r>
      <w:r w:rsidR="00D91800">
        <w:t xml:space="preserve"> The methodology used in developing in the LMS includes researching in the topic, collecting the problem or requirement, system designing, coding, implementation, and testing.</w:t>
      </w:r>
      <w:r w:rsidR="000D73B1">
        <w:t xml:space="preserve"> We can use waterfall SDLC model for making this software. We are making this software totally feasible by the all accepts.</w:t>
      </w:r>
      <w:r w:rsidR="00D91800">
        <w:t xml:space="preserve"> </w:t>
      </w:r>
      <w:r w:rsidR="00B8494A">
        <w:t>The expected outcome of this project is a reliable library management system that can solve the problem of librarian by managing library</w:t>
      </w:r>
      <w:r w:rsidR="00A61D11">
        <w:t xml:space="preserve"> in a systematic way</w:t>
      </w:r>
      <w:r w:rsidR="00B8494A">
        <w:t xml:space="preserve"> and enhance the overall library experience for user and librarian. </w:t>
      </w:r>
    </w:p>
    <w:p w:rsidR="002A5985" w:rsidRDefault="002A5985" w:rsidP="006E744E">
      <w:pPr>
        <w:spacing w:line="360" w:lineRule="auto"/>
        <w:rPr>
          <w:rFonts w:cs="Times New Roman"/>
          <w:szCs w:val="24"/>
        </w:rPr>
      </w:pPr>
    </w:p>
    <w:p w:rsidR="002A5985" w:rsidRDefault="002A5985" w:rsidP="006E744E">
      <w:pPr>
        <w:spacing w:line="360" w:lineRule="auto"/>
        <w:rPr>
          <w:rFonts w:cs="Times New Roman"/>
          <w:szCs w:val="24"/>
        </w:rPr>
      </w:pPr>
    </w:p>
    <w:p w:rsidR="002A5985" w:rsidRDefault="002A5985" w:rsidP="006E744E">
      <w:pPr>
        <w:spacing w:line="360" w:lineRule="auto"/>
        <w:rPr>
          <w:rFonts w:cs="Times New Roman"/>
          <w:szCs w:val="24"/>
        </w:rPr>
      </w:pPr>
    </w:p>
    <w:p w:rsidR="002A5985" w:rsidRDefault="002A5985" w:rsidP="006E744E">
      <w:pPr>
        <w:spacing w:line="360" w:lineRule="auto"/>
        <w:rPr>
          <w:rFonts w:cs="Times New Roman"/>
          <w:szCs w:val="24"/>
        </w:rPr>
      </w:pPr>
    </w:p>
    <w:p w:rsidR="002A5985" w:rsidRDefault="002A5985" w:rsidP="006E744E">
      <w:pPr>
        <w:spacing w:line="360" w:lineRule="auto"/>
        <w:rPr>
          <w:rFonts w:cs="Times New Roman"/>
          <w:szCs w:val="24"/>
        </w:rPr>
      </w:pPr>
    </w:p>
    <w:p w:rsidR="002A5985" w:rsidRDefault="002A5985" w:rsidP="006E744E">
      <w:pPr>
        <w:spacing w:line="360" w:lineRule="auto"/>
        <w:rPr>
          <w:rFonts w:cs="Times New Roman"/>
          <w:szCs w:val="24"/>
        </w:rPr>
      </w:pPr>
    </w:p>
    <w:p w:rsidR="002A5985" w:rsidRDefault="002A5985" w:rsidP="006E744E">
      <w:pPr>
        <w:spacing w:line="360" w:lineRule="auto"/>
        <w:rPr>
          <w:rFonts w:cs="Times New Roman"/>
          <w:szCs w:val="24"/>
        </w:rPr>
      </w:pPr>
    </w:p>
    <w:p w:rsidR="002A5985" w:rsidRDefault="002A5985" w:rsidP="006E744E">
      <w:pPr>
        <w:spacing w:line="360" w:lineRule="auto"/>
        <w:rPr>
          <w:rFonts w:cs="Times New Roman"/>
          <w:szCs w:val="24"/>
        </w:rPr>
      </w:pPr>
    </w:p>
    <w:p w:rsidR="002A5985" w:rsidRDefault="002A5985" w:rsidP="006E744E">
      <w:pPr>
        <w:spacing w:line="360" w:lineRule="auto"/>
        <w:rPr>
          <w:rFonts w:cs="Times New Roman"/>
          <w:szCs w:val="24"/>
        </w:rPr>
      </w:pPr>
    </w:p>
    <w:p w:rsidR="00D7747B" w:rsidRPr="00B8494A" w:rsidRDefault="00D7747B" w:rsidP="006E744E">
      <w:pPr>
        <w:spacing w:line="360" w:lineRule="auto"/>
        <w:rPr>
          <w:rFonts w:cs="Times New Roman"/>
          <w:szCs w:val="24"/>
        </w:rPr>
      </w:pPr>
    </w:p>
    <w:sdt>
      <w:sdtPr>
        <w:rPr>
          <w:rFonts w:ascii="Times New Roman" w:eastAsiaTheme="minorHAnsi" w:hAnsi="Times New Roman" w:cs="Times New Roman"/>
          <w:color w:val="auto"/>
          <w:sz w:val="22"/>
          <w:szCs w:val="20"/>
          <w:lang w:bidi="ne-NP"/>
        </w:rPr>
        <w:id w:val="1254629476"/>
        <w:docPartObj>
          <w:docPartGallery w:val="Table of Contents"/>
          <w:docPartUnique/>
        </w:docPartObj>
      </w:sdtPr>
      <w:sdtEndPr>
        <w:rPr>
          <w:b/>
          <w:bCs/>
          <w:noProof/>
          <w:color w:val="000000" w:themeColor="text1"/>
          <w:sz w:val="24"/>
        </w:rPr>
      </w:sdtEndPr>
      <w:sdtContent>
        <w:p w:rsidR="00A84854" w:rsidRPr="00454542" w:rsidRDefault="002114A1" w:rsidP="006E744E">
          <w:pPr>
            <w:pStyle w:val="TOCHeading"/>
            <w:spacing w:line="360" w:lineRule="auto"/>
            <w:jc w:val="center"/>
            <w:rPr>
              <w:rFonts w:ascii="Times New Roman" w:hAnsi="Times New Roman" w:cs="Times New Roman"/>
              <w:b/>
              <w:bCs/>
              <w:color w:val="000000" w:themeColor="text1"/>
              <w:sz w:val="28"/>
              <w:szCs w:val="28"/>
            </w:rPr>
          </w:pPr>
          <w:r w:rsidRPr="002114A1">
            <w:rPr>
              <w:rFonts w:ascii="Times New Roman" w:eastAsiaTheme="minorHAnsi" w:hAnsi="Times New Roman" w:cs="Times New Roman"/>
              <w:b/>
              <w:bCs/>
              <w:color w:val="auto"/>
              <w:sz w:val="28"/>
              <w:szCs w:val="28"/>
              <w:lang w:bidi="ne-NP"/>
            </w:rPr>
            <w:t>TABLE OF</w:t>
          </w:r>
          <w:r>
            <w:rPr>
              <w:rFonts w:ascii="Times New Roman" w:eastAsiaTheme="minorHAnsi" w:hAnsi="Times New Roman" w:cs="Times New Roman"/>
              <w:color w:val="auto"/>
              <w:sz w:val="22"/>
              <w:szCs w:val="20"/>
              <w:lang w:bidi="ne-NP"/>
            </w:rPr>
            <w:t xml:space="preserve"> </w:t>
          </w:r>
          <w:r w:rsidRPr="00454542">
            <w:rPr>
              <w:rFonts w:ascii="Times New Roman" w:hAnsi="Times New Roman" w:cs="Times New Roman"/>
              <w:b/>
              <w:bCs/>
              <w:color w:val="000000" w:themeColor="text1"/>
              <w:sz w:val="28"/>
              <w:szCs w:val="28"/>
            </w:rPr>
            <w:t>CONTENTS</w:t>
          </w:r>
        </w:p>
        <w:p w:rsidR="006E2C37" w:rsidRDefault="00454542" w:rsidP="006E744E">
          <w:pPr>
            <w:pStyle w:val="TOC1"/>
            <w:spacing w:line="360" w:lineRule="auto"/>
            <w:rPr>
              <w:rFonts w:asciiTheme="minorHAnsi" w:eastAsiaTheme="minorEastAsia" w:hAnsiTheme="minorHAnsi" w:cstheme="minorBidi"/>
              <w:noProof/>
              <w:color w:val="auto"/>
              <w:sz w:val="22"/>
              <w:szCs w:val="22"/>
              <w:lang w:bidi="ar-SA"/>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61871656" w:history="1">
            <w:r w:rsidR="006E2C37" w:rsidRPr="00DC544D">
              <w:rPr>
                <w:rStyle w:val="Hyperlink"/>
                <w:rFonts w:cs="Times New Roman"/>
                <w:noProof/>
              </w:rPr>
              <w:t>ABSTRACT</w:t>
            </w:r>
            <w:r w:rsidR="006E2C37">
              <w:rPr>
                <w:noProof/>
                <w:webHidden/>
              </w:rPr>
              <w:tab/>
            </w:r>
            <w:r w:rsidR="006E2C37">
              <w:rPr>
                <w:noProof/>
                <w:webHidden/>
              </w:rPr>
              <w:fldChar w:fldCharType="begin"/>
            </w:r>
            <w:r w:rsidR="006E2C37">
              <w:rPr>
                <w:noProof/>
                <w:webHidden/>
              </w:rPr>
              <w:instrText xml:space="preserve"> PAGEREF _Toc161871656 \h </w:instrText>
            </w:r>
            <w:r w:rsidR="006E2C37">
              <w:rPr>
                <w:noProof/>
                <w:webHidden/>
              </w:rPr>
            </w:r>
            <w:r w:rsidR="006E2C37">
              <w:rPr>
                <w:noProof/>
                <w:webHidden/>
              </w:rPr>
              <w:fldChar w:fldCharType="separate"/>
            </w:r>
            <w:r w:rsidR="006E2C37">
              <w:rPr>
                <w:noProof/>
                <w:webHidden/>
              </w:rPr>
              <w:t>i</w:t>
            </w:r>
            <w:r w:rsidR="006E2C37">
              <w:rPr>
                <w:noProof/>
                <w:webHidden/>
              </w:rPr>
              <w:fldChar w:fldCharType="end"/>
            </w:r>
          </w:hyperlink>
        </w:p>
        <w:p w:rsidR="006E2C37" w:rsidRDefault="00657AD7" w:rsidP="006E744E">
          <w:pPr>
            <w:pStyle w:val="TOC1"/>
            <w:spacing w:line="360" w:lineRule="auto"/>
            <w:rPr>
              <w:rFonts w:asciiTheme="minorHAnsi" w:eastAsiaTheme="minorEastAsia" w:hAnsiTheme="minorHAnsi" w:cstheme="minorBidi"/>
              <w:noProof/>
              <w:color w:val="auto"/>
              <w:sz w:val="22"/>
              <w:szCs w:val="22"/>
              <w:lang w:bidi="ar-SA"/>
            </w:rPr>
          </w:pPr>
          <w:hyperlink w:anchor="_Toc161871657" w:history="1">
            <w:r w:rsidR="006E2C37" w:rsidRPr="00DC544D">
              <w:rPr>
                <w:rStyle w:val="Hyperlink"/>
                <w:noProof/>
              </w:rPr>
              <w:t>LIST OF FIGURES</w:t>
            </w:r>
            <w:r w:rsidR="006E2C37">
              <w:rPr>
                <w:noProof/>
                <w:webHidden/>
              </w:rPr>
              <w:tab/>
            </w:r>
            <w:r w:rsidR="006E2C37">
              <w:rPr>
                <w:noProof/>
                <w:webHidden/>
              </w:rPr>
              <w:fldChar w:fldCharType="begin"/>
            </w:r>
            <w:r w:rsidR="006E2C37">
              <w:rPr>
                <w:noProof/>
                <w:webHidden/>
              </w:rPr>
              <w:instrText xml:space="preserve"> PAGEREF _Toc161871657 \h </w:instrText>
            </w:r>
            <w:r w:rsidR="006E2C37">
              <w:rPr>
                <w:noProof/>
                <w:webHidden/>
              </w:rPr>
            </w:r>
            <w:r w:rsidR="006E2C37">
              <w:rPr>
                <w:noProof/>
                <w:webHidden/>
              </w:rPr>
              <w:fldChar w:fldCharType="separate"/>
            </w:r>
            <w:r w:rsidR="006E2C37">
              <w:rPr>
                <w:noProof/>
                <w:webHidden/>
              </w:rPr>
              <w:t>iii</w:t>
            </w:r>
            <w:r w:rsidR="006E2C37">
              <w:rPr>
                <w:noProof/>
                <w:webHidden/>
              </w:rPr>
              <w:fldChar w:fldCharType="end"/>
            </w:r>
          </w:hyperlink>
        </w:p>
        <w:p w:rsidR="006E2C37" w:rsidRDefault="00657AD7" w:rsidP="006E744E">
          <w:pPr>
            <w:pStyle w:val="TOC1"/>
            <w:spacing w:line="360" w:lineRule="auto"/>
            <w:rPr>
              <w:rFonts w:asciiTheme="minorHAnsi" w:eastAsiaTheme="minorEastAsia" w:hAnsiTheme="minorHAnsi" w:cstheme="minorBidi"/>
              <w:noProof/>
              <w:color w:val="auto"/>
              <w:sz w:val="22"/>
              <w:szCs w:val="22"/>
              <w:lang w:bidi="ar-SA"/>
            </w:rPr>
          </w:pPr>
          <w:hyperlink w:anchor="_Toc161871658" w:history="1">
            <w:r w:rsidR="006E2C37" w:rsidRPr="00DC544D">
              <w:rPr>
                <w:rStyle w:val="Hyperlink"/>
                <w:rFonts w:cs="Times New Roman"/>
                <w:noProof/>
              </w:rPr>
              <w:t>LIST OF ABBREVIATIONS</w:t>
            </w:r>
            <w:r w:rsidR="006E2C37">
              <w:rPr>
                <w:noProof/>
                <w:webHidden/>
              </w:rPr>
              <w:tab/>
            </w:r>
            <w:r w:rsidR="006E2C37">
              <w:rPr>
                <w:noProof/>
                <w:webHidden/>
              </w:rPr>
              <w:fldChar w:fldCharType="begin"/>
            </w:r>
            <w:r w:rsidR="006E2C37">
              <w:rPr>
                <w:noProof/>
                <w:webHidden/>
              </w:rPr>
              <w:instrText xml:space="preserve"> PAGEREF _Toc161871658 \h </w:instrText>
            </w:r>
            <w:r w:rsidR="006E2C37">
              <w:rPr>
                <w:noProof/>
                <w:webHidden/>
              </w:rPr>
            </w:r>
            <w:r w:rsidR="006E2C37">
              <w:rPr>
                <w:noProof/>
                <w:webHidden/>
              </w:rPr>
              <w:fldChar w:fldCharType="separate"/>
            </w:r>
            <w:r w:rsidR="006E2C37">
              <w:rPr>
                <w:noProof/>
                <w:webHidden/>
              </w:rPr>
              <w:t>v</w:t>
            </w:r>
            <w:r w:rsidR="006E2C37">
              <w:rPr>
                <w:noProof/>
                <w:webHidden/>
              </w:rPr>
              <w:fldChar w:fldCharType="end"/>
            </w:r>
          </w:hyperlink>
        </w:p>
        <w:p w:rsidR="006E2C37" w:rsidRDefault="00657AD7" w:rsidP="006E744E">
          <w:pPr>
            <w:pStyle w:val="TOC1"/>
            <w:spacing w:line="360" w:lineRule="auto"/>
            <w:rPr>
              <w:rFonts w:asciiTheme="minorHAnsi" w:eastAsiaTheme="minorEastAsia" w:hAnsiTheme="minorHAnsi" w:cstheme="minorBidi"/>
              <w:noProof/>
              <w:color w:val="auto"/>
              <w:sz w:val="22"/>
              <w:szCs w:val="22"/>
              <w:lang w:bidi="ar-SA"/>
            </w:rPr>
          </w:pPr>
          <w:hyperlink w:anchor="_Toc161871659" w:history="1">
            <w:r w:rsidR="006E2C37" w:rsidRPr="00DC544D">
              <w:rPr>
                <w:rStyle w:val="Hyperlink"/>
                <w:rFonts w:cs="Times New Roman"/>
                <w:bCs/>
                <w:noProof/>
              </w:rPr>
              <w:t>CHAPTER 1: INTRODUCTION</w:t>
            </w:r>
            <w:r w:rsidR="006E2C37">
              <w:rPr>
                <w:noProof/>
                <w:webHidden/>
              </w:rPr>
              <w:tab/>
            </w:r>
            <w:r w:rsidR="006E2C37">
              <w:rPr>
                <w:noProof/>
                <w:webHidden/>
              </w:rPr>
              <w:fldChar w:fldCharType="begin"/>
            </w:r>
            <w:r w:rsidR="006E2C37">
              <w:rPr>
                <w:noProof/>
                <w:webHidden/>
              </w:rPr>
              <w:instrText xml:space="preserve"> PAGEREF _Toc161871659 \h </w:instrText>
            </w:r>
            <w:r w:rsidR="006E2C37">
              <w:rPr>
                <w:noProof/>
                <w:webHidden/>
              </w:rPr>
            </w:r>
            <w:r w:rsidR="006E2C37">
              <w:rPr>
                <w:noProof/>
                <w:webHidden/>
              </w:rPr>
              <w:fldChar w:fldCharType="separate"/>
            </w:r>
            <w:r w:rsidR="006E2C37">
              <w:rPr>
                <w:noProof/>
                <w:webHidden/>
              </w:rPr>
              <w:t>1</w:t>
            </w:r>
            <w:r w:rsidR="006E2C37">
              <w:rPr>
                <w:noProof/>
                <w:webHidden/>
              </w:rPr>
              <w:fldChar w:fldCharType="end"/>
            </w:r>
          </w:hyperlink>
        </w:p>
        <w:p w:rsidR="006E2C37" w:rsidRDefault="00657AD7" w:rsidP="006E744E">
          <w:pPr>
            <w:pStyle w:val="TOC2"/>
            <w:tabs>
              <w:tab w:val="left" w:pos="880"/>
            </w:tabs>
            <w:spacing w:line="360" w:lineRule="auto"/>
            <w:rPr>
              <w:rFonts w:asciiTheme="minorHAnsi" w:eastAsiaTheme="minorEastAsia" w:hAnsiTheme="minorHAnsi" w:cstheme="minorBidi"/>
              <w:noProof/>
              <w:color w:val="auto"/>
              <w:sz w:val="22"/>
              <w:szCs w:val="22"/>
              <w:lang w:bidi="ar-SA"/>
            </w:rPr>
          </w:pPr>
          <w:hyperlink w:anchor="_Toc161871660" w:history="1">
            <w:r w:rsidR="006E2C37" w:rsidRPr="00DC544D">
              <w:rPr>
                <w:rStyle w:val="Hyperlink"/>
                <w:rFonts w:cs="Times New Roman"/>
                <w:noProof/>
              </w:rPr>
              <w:t>1.1</w:t>
            </w:r>
            <w:r w:rsidR="006E2C37">
              <w:rPr>
                <w:rFonts w:asciiTheme="minorHAnsi" w:eastAsiaTheme="minorEastAsia" w:hAnsiTheme="minorHAnsi" w:cstheme="minorBidi"/>
                <w:noProof/>
                <w:color w:val="auto"/>
                <w:sz w:val="22"/>
                <w:szCs w:val="22"/>
                <w:lang w:bidi="ar-SA"/>
              </w:rPr>
              <w:tab/>
            </w:r>
            <w:r w:rsidR="006E2C37" w:rsidRPr="00DC544D">
              <w:rPr>
                <w:rStyle w:val="Hyperlink"/>
                <w:rFonts w:cs="Times New Roman"/>
                <w:noProof/>
              </w:rPr>
              <w:t>Background</w:t>
            </w:r>
            <w:r w:rsidR="006E2C37">
              <w:rPr>
                <w:noProof/>
                <w:webHidden/>
              </w:rPr>
              <w:tab/>
            </w:r>
            <w:r w:rsidR="006E2C37">
              <w:rPr>
                <w:noProof/>
                <w:webHidden/>
              </w:rPr>
              <w:fldChar w:fldCharType="begin"/>
            </w:r>
            <w:r w:rsidR="006E2C37">
              <w:rPr>
                <w:noProof/>
                <w:webHidden/>
              </w:rPr>
              <w:instrText xml:space="preserve"> PAGEREF _Toc161871660 \h </w:instrText>
            </w:r>
            <w:r w:rsidR="006E2C37">
              <w:rPr>
                <w:noProof/>
                <w:webHidden/>
              </w:rPr>
            </w:r>
            <w:r w:rsidR="006E2C37">
              <w:rPr>
                <w:noProof/>
                <w:webHidden/>
              </w:rPr>
              <w:fldChar w:fldCharType="separate"/>
            </w:r>
            <w:r w:rsidR="006E2C37">
              <w:rPr>
                <w:noProof/>
                <w:webHidden/>
              </w:rPr>
              <w:t>1</w:t>
            </w:r>
            <w:r w:rsidR="006E2C37">
              <w:rPr>
                <w:noProof/>
                <w:webHidden/>
              </w:rPr>
              <w:fldChar w:fldCharType="end"/>
            </w:r>
          </w:hyperlink>
        </w:p>
        <w:p w:rsidR="006E2C37" w:rsidRDefault="00657AD7" w:rsidP="006E744E">
          <w:pPr>
            <w:pStyle w:val="TOC2"/>
            <w:tabs>
              <w:tab w:val="left" w:pos="880"/>
            </w:tabs>
            <w:spacing w:line="360" w:lineRule="auto"/>
            <w:rPr>
              <w:rFonts w:asciiTheme="minorHAnsi" w:eastAsiaTheme="minorEastAsia" w:hAnsiTheme="minorHAnsi" w:cstheme="minorBidi"/>
              <w:noProof/>
              <w:color w:val="auto"/>
              <w:sz w:val="22"/>
              <w:szCs w:val="22"/>
              <w:lang w:bidi="ar-SA"/>
            </w:rPr>
          </w:pPr>
          <w:hyperlink w:anchor="_Toc161871661" w:history="1">
            <w:r w:rsidR="006E2C37" w:rsidRPr="00DC544D">
              <w:rPr>
                <w:rStyle w:val="Hyperlink"/>
                <w:rFonts w:cs="Times New Roman"/>
                <w:noProof/>
              </w:rPr>
              <w:t>1.2</w:t>
            </w:r>
            <w:r w:rsidR="006E2C37">
              <w:rPr>
                <w:rFonts w:asciiTheme="minorHAnsi" w:eastAsiaTheme="minorEastAsia" w:hAnsiTheme="minorHAnsi" w:cstheme="minorBidi"/>
                <w:noProof/>
                <w:color w:val="auto"/>
                <w:sz w:val="22"/>
                <w:szCs w:val="22"/>
                <w:lang w:bidi="ar-SA"/>
              </w:rPr>
              <w:tab/>
            </w:r>
            <w:r w:rsidR="006E2C37" w:rsidRPr="00DC544D">
              <w:rPr>
                <w:rStyle w:val="Hyperlink"/>
                <w:rFonts w:cs="Times New Roman"/>
                <w:noProof/>
              </w:rPr>
              <w:t>Problem Statement</w:t>
            </w:r>
            <w:r w:rsidR="006E2C37">
              <w:rPr>
                <w:noProof/>
                <w:webHidden/>
              </w:rPr>
              <w:tab/>
            </w:r>
            <w:r w:rsidR="006E2C37">
              <w:rPr>
                <w:noProof/>
                <w:webHidden/>
              </w:rPr>
              <w:fldChar w:fldCharType="begin"/>
            </w:r>
            <w:r w:rsidR="006E2C37">
              <w:rPr>
                <w:noProof/>
                <w:webHidden/>
              </w:rPr>
              <w:instrText xml:space="preserve"> PAGEREF _Toc161871661 \h </w:instrText>
            </w:r>
            <w:r w:rsidR="006E2C37">
              <w:rPr>
                <w:noProof/>
                <w:webHidden/>
              </w:rPr>
            </w:r>
            <w:r w:rsidR="006E2C37">
              <w:rPr>
                <w:noProof/>
                <w:webHidden/>
              </w:rPr>
              <w:fldChar w:fldCharType="separate"/>
            </w:r>
            <w:r w:rsidR="006E2C37">
              <w:rPr>
                <w:noProof/>
                <w:webHidden/>
              </w:rPr>
              <w:t>1</w:t>
            </w:r>
            <w:r w:rsidR="006E2C37">
              <w:rPr>
                <w:noProof/>
                <w:webHidden/>
              </w:rPr>
              <w:fldChar w:fldCharType="end"/>
            </w:r>
          </w:hyperlink>
        </w:p>
        <w:p w:rsidR="006E2C37" w:rsidRDefault="00657AD7" w:rsidP="006E744E">
          <w:pPr>
            <w:pStyle w:val="TOC2"/>
            <w:tabs>
              <w:tab w:val="left" w:pos="880"/>
            </w:tabs>
            <w:spacing w:line="360" w:lineRule="auto"/>
            <w:rPr>
              <w:rFonts w:asciiTheme="minorHAnsi" w:eastAsiaTheme="minorEastAsia" w:hAnsiTheme="minorHAnsi" w:cstheme="minorBidi"/>
              <w:noProof/>
              <w:color w:val="auto"/>
              <w:sz w:val="22"/>
              <w:szCs w:val="22"/>
              <w:lang w:bidi="ar-SA"/>
            </w:rPr>
          </w:pPr>
          <w:hyperlink w:anchor="_Toc161871662" w:history="1">
            <w:r w:rsidR="006E2C37" w:rsidRPr="00DC544D">
              <w:rPr>
                <w:rStyle w:val="Hyperlink"/>
                <w:rFonts w:cs="Times New Roman"/>
                <w:noProof/>
              </w:rPr>
              <w:t>1.3</w:t>
            </w:r>
            <w:r w:rsidR="006E2C37">
              <w:rPr>
                <w:rFonts w:asciiTheme="minorHAnsi" w:eastAsiaTheme="minorEastAsia" w:hAnsiTheme="minorHAnsi" w:cstheme="minorBidi"/>
                <w:noProof/>
                <w:color w:val="auto"/>
                <w:sz w:val="22"/>
                <w:szCs w:val="22"/>
                <w:lang w:bidi="ar-SA"/>
              </w:rPr>
              <w:tab/>
            </w:r>
            <w:r w:rsidR="006E2C37" w:rsidRPr="00DC544D">
              <w:rPr>
                <w:rStyle w:val="Hyperlink"/>
                <w:rFonts w:cs="Times New Roman"/>
                <w:noProof/>
              </w:rPr>
              <w:t>Objectives</w:t>
            </w:r>
            <w:r w:rsidR="006E2C37">
              <w:rPr>
                <w:noProof/>
                <w:webHidden/>
              </w:rPr>
              <w:tab/>
            </w:r>
            <w:r w:rsidR="006E2C37">
              <w:rPr>
                <w:noProof/>
                <w:webHidden/>
              </w:rPr>
              <w:fldChar w:fldCharType="begin"/>
            </w:r>
            <w:r w:rsidR="006E2C37">
              <w:rPr>
                <w:noProof/>
                <w:webHidden/>
              </w:rPr>
              <w:instrText xml:space="preserve"> PAGEREF _Toc161871662 \h </w:instrText>
            </w:r>
            <w:r w:rsidR="006E2C37">
              <w:rPr>
                <w:noProof/>
                <w:webHidden/>
              </w:rPr>
            </w:r>
            <w:r w:rsidR="006E2C37">
              <w:rPr>
                <w:noProof/>
                <w:webHidden/>
              </w:rPr>
              <w:fldChar w:fldCharType="separate"/>
            </w:r>
            <w:r w:rsidR="006E2C37">
              <w:rPr>
                <w:noProof/>
                <w:webHidden/>
              </w:rPr>
              <w:t>2</w:t>
            </w:r>
            <w:r w:rsidR="006E2C37">
              <w:rPr>
                <w:noProof/>
                <w:webHidden/>
              </w:rPr>
              <w:fldChar w:fldCharType="end"/>
            </w:r>
          </w:hyperlink>
        </w:p>
        <w:p w:rsidR="006E2C37" w:rsidRDefault="00657AD7" w:rsidP="006E744E">
          <w:pPr>
            <w:pStyle w:val="TOC2"/>
            <w:tabs>
              <w:tab w:val="left" w:pos="880"/>
            </w:tabs>
            <w:spacing w:line="360" w:lineRule="auto"/>
            <w:rPr>
              <w:rFonts w:asciiTheme="minorHAnsi" w:eastAsiaTheme="minorEastAsia" w:hAnsiTheme="minorHAnsi" w:cstheme="minorBidi"/>
              <w:noProof/>
              <w:color w:val="auto"/>
              <w:sz w:val="22"/>
              <w:szCs w:val="22"/>
              <w:lang w:bidi="ar-SA"/>
            </w:rPr>
          </w:pPr>
          <w:hyperlink w:anchor="_Toc161871663" w:history="1">
            <w:r w:rsidR="006E2C37" w:rsidRPr="00DC544D">
              <w:rPr>
                <w:rStyle w:val="Hyperlink"/>
                <w:rFonts w:cs="Times New Roman"/>
                <w:noProof/>
              </w:rPr>
              <w:t>1.4</w:t>
            </w:r>
            <w:r w:rsidR="006E2C37">
              <w:rPr>
                <w:rFonts w:asciiTheme="minorHAnsi" w:eastAsiaTheme="minorEastAsia" w:hAnsiTheme="minorHAnsi" w:cstheme="minorBidi"/>
                <w:noProof/>
                <w:color w:val="auto"/>
                <w:sz w:val="22"/>
                <w:szCs w:val="22"/>
                <w:lang w:bidi="ar-SA"/>
              </w:rPr>
              <w:tab/>
            </w:r>
            <w:r w:rsidR="006E2C37" w:rsidRPr="00DC544D">
              <w:rPr>
                <w:rStyle w:val="Hyperlink"/>
                <w:rFonts w:cs="Times New Roman"/>
                <w:noProof/>
              </w:rPr>
              <w:t>Scope of Project</w:t>
            </w:r>
            <w:r w:rsidR="006E2C37">
              <w:rPr>
                <w:noProof/>
                <w:webHidden/>
              </w:rPr>
              <w:tab/>
            </w:r>
            <w:r w:rsidR="006E2C37">
              <w:rPr>
                <w:noProof/>
                <w:webHidden/>
              </w:rPr>
              <w:fldChar w:fldCharType="begin"/>
            </w:r>
            <w:r w:rsidR="006E2C37">
              <w:rPr>
                <w:noProof/>
                <w:webHidden/>
              </w:rPr>
              <w:instrText xml:space="preserve"> PAGEREF _Toc161871663 \h </w:instrText>
            </w:r>
            <w:r w:rsidR="006E2C37">
              <w:rPr>
                <w:noProof/>
                <w:webHidden/>
              </w:rPr>
            </w:r>
            <w:r w:rsidR="006E2C37">
              <w:rPr>
                <w:noProof/>
                <w:webHidden/>
              </w:rPr>
              <w:fldChar w:fldCharType="separate"/>
            </w:r>
            <w:r w:rsidR="006E2C37">
              <w:rPr>
                <w:noProof/>
                <w:webHidden/>
              </w:rPr>
              <w:t>2</w:t>
            </w:r>
            <w:r w:rsidR="006E2C37">
              <w:rPr>
                <w:noProof/>
                <w:webHidden/>
              </w:rPr>
              <w:fldChar w:fldCharType="end"/>
            </w:r>
          </w:hyperlink>
        </w:p>
        <w:p w:rsidR="006E2C37" w:rsidRDefault="00657AD7" w:rsidP="006E744E">
          <w:pPr>
            <w:pStyle w:val="TOC2"/>
            <w:tabs>
              <w:tab w:val="left" w:pos="880"/>
            </w:tabs>
            <w:spacing w:line="360" w:lineRule="auto"/>
            <w:rPr>
              <w:rFonts w:asciiTheme="minorHAnsi" w:eastAsiaTheme="minorEastAsia" w:hAnsiTheme="minorHAnsi" w:cstheme="minorBidi"/>
              <w:noProof/>
              <w:color w:val="auto"/>
              <w:sz w:val="22"/>
              <w:szCs w:val="22"/>
              <w:lang w:bidi="ar-SA"/>
            </w:rPr>
          </w:pPr>
          <w:hyperlink w:anchor="_Toc161871664" w:history="1">
            <w:r w:rsidR="006E2C37" w:rsidRPr="00DC544D">
              <w:rPr>
                <w:rStyle w:val="Hyperlink"/>
                <w:rFonts w:cs="Times New Roman"/>
                <w:noProof/>
              </w:rPr>
              <w:t>1.3</w:t>
            </w:r>
            <w:r w:rsidR="006E2C37">
              <w:rPr>
                <w:rFonts w:asciiTheme="minorHAnsi" w:eastAsiaTheme="minorEastAsia" w:hAnsiTheme="minorHAnsi" w:cstheme="minorBidi"/>
                <w:noProof/>
                <w:color w:val="auto"/>
                <w:sz w:val="22"/>
                <w:szCs w:val="22"/>
                <w:lang w:bidi="ar-SA"/>
              </w:rPr>
              <w:tab/>
            </w:r>
            <w:r w:rsidR="006E2C37" w:rsidRPr="00DC544D">
              <w:rPr>
                <w:rStyle w:val="Hyperlink"/>
                <w:rFonts w:cs="Times New Roman"/>
                <w:noProof/>
              </w:rPr>
              <w:t>Significance and Limitation</w:t>
            </w:r>
            <w:r w:rsidR="006E2C37">
              <w:rPr>
                <w:noProof/>
                <w:webHidden/>
              </w:rPr>
              <w:tab/>
            </w:r>
            <w:r w:rsidR="006E2C37">
              <w:rPr>
                <w:noProof/>
                <w:webHidden/>
              </w:rPr>
              <w:fldChar w:fldCharType="begin"/>
            </w:r>
            <w:r w:rsidR="006E2C37">
              <w:rPr>
                <w:noProof/>
                <w:webHidden/>
              </w:rPr>
              <w:instrText xml:space="preserve"> PAGEREF _Toc161871664 \h </w:instrText>
            </w:r>
            <w:r w:rsidR="006E2C37">
              <w:rPr>
                <w:noProof/>
                <w:webHidden/>
              </w:rPr>
            </w:r>
            <w:r w:rsidR="006E2C37">
              <w:rPr>
                <w:noProof/>
                <w:webHidden/>
              </w:rPr>
              <w:fldChar w:fldCharType="separate"/>
            </w:r>
            <w:r w:rsidR="006E2C37">
              <w:rPr>
                <w:noProof/>
                <w:webHidden/>
              </w:rPr>
              <w:t>2</w:t>
            </w:r>
            <w:r w:rsidR="006E2C37">
              <w:rPr>
                <w:noProof/>
                <w:webHidden/>
              </w:rPr>
              <w:fldChar w:fldCharType="end"/>
            </w:r>
          </w:hyperlink>
        </w:p>
        <w:p w:rsidR="006E2C37" w:rsidRDefault="00657AD7" w:rsidP="006E744E">
          <w:pPr>
            <w:pStyle w:val="TOC1"/>
            <w:spacing w:line="360" w:lineRule="auto"/>
            <w:rPr>
              <w:rFonts w:asciiTheme="minorHAnsi" w:eastAsiaTheme="minorEastAsia" w:hAnsiTheme="minorHAnsi" w:cstheme="minorBidi"/>
              <w:noProof/>
              <w:color w:val="auto"/>
              <w:sz w:val="22"/>
              <w:szCs w:val="22"/>
              <w:lang w:bidi="ar-SA"/>
            </w:rPr>
          </w:pPr>
          <w:hyperlink w:anchor="_Toc161871665" w:history="1">
            <w:r w:rsidR="006E2C37" w:rsidRPr="00DC544D">
              <w:rPr>
                <w:rStyle w:val="Hyperlink"/>
                <w:rFonts w:cs="Times New Roman"/>
                <w:noProof/>
              </w:rPr>
              <w:t>CHAPTER 2: LITERATURE REVIEW</w:t>
            </w:r>
            <w:r w:rsidR="006E2C37">
              <w:rPr>
                <w:noProof/>
                <w:webHidden/>
              </w:rPr>
              <w:tab/>
            </w:r>
            <w:r w:rsidR="006E2C37">
              <w:rPr>
                <w:noProof/>
                <w:webHidden/>
              </w:rPr>
              <w:fldChar w:fldCharType="begin"/>
            </w:r>
            <w:r w:rsidR="006E2C37">
              <w:rPr>
                <w:noProof/>
                <w:webHidden/>
              </w:rPr>
              <w:instrText xml:space="preserve"> PAGEREF _Toc161871665 \h </w:instrText>
            </w:r>
            <w:r w:rsidR="006E2C37">
              <w:rPr>
                <w:noProof/>
                <w:webHidden/>
              </w:rPr>
            </w:r>
            <w:r w:rsidR="006E2C37">
              <w:rPr>
                <w:noProof/>
                <w:webHidden/>
              </w:rPr>
              <w:fldChar w:fldCharType="separate"/>
            </w:r>
            <w:r w:rsidR="006E2C37">
              <w:rPr>
                <w:noProof/>
                <w:webHidden/>
              </w:rPr>
              <w:t>4</w:t>
            </w:r>
            <w:r w:rsidR="006E2C37">
              <w:rPr>
                <w:noProof/>
                <w:webHidden/>
              </w:rPr>
              <w:fldChar w:fldCharType="end"/>
            </w:r>
          </w:hyperlink>
        </w:p>
        <w:p w:rsidR="006E2C37" w:rsidRDefault="00657AD7" w:rsidP="006E744E">
          <w:pPr>
            <w:pStyle w:val="TOC1"/>
            <w:spacing w:line="360" w:lineRule="auto"/>
            <w:rPr>
              <w:rFonts w:asciiTheme="minorHAnsi" w:eastAsiaTheme="minorEastAsia" w:hAnsiTheme="minorHAnsi" w:cstheme="minorBidi"/>
              <w:noProof/>
              <w:color w:val="auto"/>
              <w:sz w:val="22"/>
              <w:szCs w:val="22"/>
              <w:lang w:bidi="ar-SA"/>
            </w:rPr>
          </w:pPr>
          <w:hyperlink w:anchor="_Toc161871666" w:history="1">
            <w:r w:rsidR="006E2C37" w:rsidRPr="00DC544D">
              <w:rPr>
                <w:rStyle w:val="Hyperlink"/>
                <w:rFonts w:cs="Times New Roman"/>
                <w:noProof/>
              </w:rPr>
              <w:t>CHAPTER 3: SYSTEM ANALYSIS</w:t>
            </w:r>
            <w:r w:rsidR="006E2C37">
              <w:rPr>
                <w:noProof/>
                <w:webHidden/>
              </w:rPr>
              <w:tab/>
            </w:r>
            <w:r w:rsidR="006E2C37">
              <w:rPr>
                <w:noProof/>
                <w:webHidden/>
              </w:rPr>
              <w:fldChar w:fldCharType="begin"/>
            </w:r>
            <w:r w:rsidR="006E2C37">
              <w:rPr>
                <w:noProof/>
                <w:webHidden/>
              </w:rPr>
              <w:instrText xml:space="preserve"> PAGEREF _Toc161871666 \h </w:instrText>
            </w:r>
            <w:r w:rsidR="006E2C37">
              <w:rPr>
                <w:noProof/>
                <w:webHidden/>
              </w:rPr>
            </w:r>
            <w:r w:rsidR="006E2C37">
              <w:rPr>
                <w:noProof/>
                <w:webHidden/>
              </w:rPr>
              <w:fldChar w:fldCharType="separate"/>
            </w:r>
            <w:r w:rsidR="006E2C37">
              <w:rPr>
                <w:noProof/>
                <w:webHidden/>
              </w:rPr>
              <w:t>6</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67" w:history="1">
            <w:r w:rsidR="006E2C37" w:rsidRPr="00DC544D">
              <w:rPr>
                <w:rStyle w:val="Hyperlink"/>
                <w:noProof/>
              </w:rPr>
              <w:t>3.1 Requirement Analysis</w:t>
            </w:r>
            <w:r w:rsidR="006E2C37">
              <w:rPr>
                <w:noProof/>
                <w:webHidden/>
              </w:rPr>
              <w:tab/>
            </w:r>
            <w:r w:rsidR="006E2C37">
              <w:rPr>
                <w:noProof/>
                <w:webHidden/>
              </w:rPr>
              <w:fldChar w:fldCharType="begin"/>
            </w:r>
            <w:r w:rsidR="006E2C37">
              <w:rPr>
                <w:noProof/>
                <w:webHidden/>
              </w:rPr>
              <w:instrText xml:space="preserve"> PAGEREF _Toc161871667 \h </w:instrText>
            </w:r>
            <w:r w:rsidR="006E2C37">
              <w:rPr>
                <w:noProof/>
                <w:webHidden/>
              </w:rPr>
            </w:r>
            <w:r w:rsidR="006E2C37">
              <w:rPr>
                <w:noProof/>
                <w:webHidden/>
              </w:rPr>
              <w:fldChar w:fldCharType="separate"/>
            </w:r>
            <w:r w:rsidR="006E2C37">
              <w:rPr>
                <w:noProof/>
                <w:webHidden/>
              </w:rPr>
              <w:t>6</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68" w:history="1">
            <w:r w:rsidR="006E2C37" w:rsidRPr="00DC544D">
              <w:rPr>
                <w:rStyle w:val="Hyperlink"/>
                <w:rFonts w:cs="Times New Roman"/>
                <w:noProof/>
              </w:rPr>
              <w:t>3.2 Feasibility study</w:t>
            </w:r>
            <w:r w:rsidR="006E2C37">
              <w:rPr>
                <w:noProof/>
                <w:webHidden/>
              </w:rPr>
              <w:tab/>
            </w:r>
            <w:r w:rsidR="006E2C37">
              <w:rPr>
                <w:noProof/>
                <w:webHidden/>
              </w:rPr>
              <w:fldChar w:fldCharType="begin"/>
            </w:r>
            <w:r w:rsidR="006E2C37">
              <w:rPr>
                <w:noProof/>
                <w:webHidden/>
              </w:rPr>
              <w:instrText xml:space="preserve"> PAGEREF _Toc161871668 \h </w:instrText>
            </w:r>
            <w:r w:rsidR="006E2C37">
              <w:rPr>
                <w:noProof/>
                <w:webHidden/>
              </w:rPr>
            </w:r>
            <w:r w:rsidR="006E2C37">
              <w:rPr>
                <w:noProof/>
                <w:webHidden/>
              </w:rPr>
              <w:fldChar w:fldCharType="separate"/>
            </w:r>
            <w:r w:rsidR="006E2C37">
              <w:rPr>
                <w:noProof/>
                <w:webHidden/>
              </w:rPr>
              <w:t>7</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69" w:history="1">
            <w:r w:rsidR="006E2C37" w:rsidRPr="00DC544D">
              <w:rPr>
                <w:rStyle w:val="Hyperlink"/>
                <w:noProof/>
              </w:rPr>
              <w:t>3.2.1 Technical Feasibility:</w:t>
            </w:r>
            <w:r w:rsidR="006E2C37">
              <w:rPr>
                <w:noProof/>
                <w:webHidden/>
              </w:rPr>
              <w:tab/>
            </w:r>
            <w:r w:rsidR="006E2C37">
              <w:rPr>
                <w:noProof/>
                <w:webHidden/>
              </w:rPr>
              <w:fldChar w:fldCharType="begin"/>
            </w:r>
            <w:r w:rsidR="006E2C37">
              <w:rPr>
                <w:noProof/>
                <w:webHidden/>
              </w:rPr>
              <w:instrText xml:space="preserve"> PAGEREF _Toc161871669 \h </w:instrText>
            </w:r>
            <w:r w:rsidR="006E2C37">
              <w:rPr>
                <w:noProof/>
                <w:webHidden/>
              </w:rPr>
            </w:r>
            <w:r w:rsidR="006E2C37">
              <w:rPr>
                <w:noProof/>
                <w:webHidden/>
              </w:rPr>
              <w:fldChar w:fldCharType="separate"/>
            </w:r>
            <w:r w:rsidR="006E2C37">
              <w:rPr>
                <w:noProof/>
                <w:webHidden/>
              </w:rPr>
              <w:t>7</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70" w:history="1">
            <w:r w:rsidR="006E2C37" w:rsidRPr="00DC544D">
              <w:rPr>
                <w:rStyle w:val="Hyperlink"/>
                <w:noProof/>
              </w:rPr>
              <w:t>3.2.2 Operational Feasibility:</w:t>
            </w:r>
            <w:r w:rsidR="006E2C37">
              <w:rPr>
                <w:noProof/>
                <w:webHidden/>
              </w:rPr>
              <w:tab/>
            </w:r>
            <w:r w:rsidR="006E2C37">
              <w:rPr>
                <w:noProof/>
                <w:webHidden/>
              </w:rPr>
              <w:fldChar w:fldCharType="begin"/>
            </w:r>
            <w:r w:rsidR="006E2C37">
              <w:rPr>
                <w:noProof/>
                <w:webHidden/>
              </w:rPr>
              <w:instrText xml:space="preserve"> PAGEREF _Toc161871670 \h </w:instrText>
            </w:r>
            <w:r w:rsidR="006E2C37">
              <w:rPr>
                <w:noProof/>
                <w:webHidden/>
              </w:rPr>
            </w:r>
            <w:r w:rsidR="006E2C37">
              <w:rPr>
                <w:noProof/>
                <w:webHidden/>
              </w:rPr>
              <w:fldChar w:fldCharType="separate"/>
            </w:r>
            <w:r w:rsidR="006E2C37">
              <w:rPr>
                <w:noProof/>
                <w:webHidden/>
              </w:rPr>
              <w:t>7</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71" w:history="1">
            <w:r w:rsidR="006E2C37" w:rsidRPr="00DC544D">
              <w:rPr>
                <w:rStyle w:val="Hyperlink"/>
                <w:noProof/>
              </w:rPr>
              <w:t>3.2.3 Legal Feasibility:</w:t>
            </w:r>
            <w:r w:rsidR="006E2C37">
              <w:rPr>
                <w:noProof/>
                <w:webHidden/>
              </w:rPr>
              <w:tab/>
            </w:r>
            <w:r w:rsidR="006E2C37">
              <w:rPr>
                <w:noProof/>
                <w:webHidden/>
              </w:rPr>
              <w:fldChar w:fldCharType="begin"/>
            </w:r>
            <w:r w:rsidR="006E2C37">
              <w:rPr>
                <w:noProof/>
                <w:webHidden/>
              </w:rPr>
              <w:instrText xml:space="preserve"> PAGEREF _Toc161871671 \h </w:instrText>
            </w:r>
            <w:r w:rsidR="006E2C37">
              <w:rPr>
                <w:noProof/>
                <w:webHidden/>
              </w:rPr>
            </w:r>
            <w:r w:rsidR="006E2C37">
              <w:rPr>
                <w:noProof/>
                <w:webHidden/>
              </w:rPr>
              <w:fldChar w:fldCharType="separate"/>
            </w:r>
            <w:r w:rsidR="006E2C37">
              <w:rPr>
                <w:noProof/>
                <w:webHidden/>
              </w:rPr>
              <w:t>7</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72" w:history="1">
            <w:r w:rsidR="006E2C37" w:rsidRPr="00DC544D">
              <w:rPr>
                <w:rStyle w:val="Hyperlink"/>
                <w:noProof/>
              </w:rPr>
              <w:t>3.2.4 Economic Feasibility:</w:t>
            </w:r>
            <w:r w:rsidR="006E2C37">
              <w:rPr>
                <w:noProof/>
                <w:webHidden/>
              </w:rPr>
              <w:tab/>
            </w:r>
            <w:r w:rsidR="006E2C37">
              <w:rPr>
                <w:noProof/>
                <w:webHidden/>
              </w:rPr>
              <w:fldChar w:fldCharType="begin"/>
            </w:r>
            <w:r w:rsidR="006E2C37">
              <w:rPr>
                <w:noProof/>
                <w:webHidden/>
              </w:rPr>
              <w:instrText xml:space="preserve"> PAGEREF _Toc161871672 \h </w:instrText>
            </w:r>
            <w:r w:rsidR="006E2C37">
              <w:rPr>
                <w:noProof/>
                <w:webHidden/>
              </w:rPr>
            </w:r>
            <w:r w:rsidR="006E2C37">
              <w:rPr>
                <w:noProof/>
                <w:webHidden/>
              </w:rPr>
              <w:fldChar w:fldCharType="separate"/>
            </w:r>
            <w:r w:rsidR="006E2C37">
              <w:rPr>
                <w:noProof/>
                <w:webHidden/>
              </w:rPr>
              <w:t>8</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73" w:history="1">
            <w:r w:rsidR="006E2C37" w:rsidRPr="00DC544D">
              <w:rPr>
                <w:rStyle w:val="Hyperlink"/>
                <w:noProof/>
              </w:rPr>
              <w:t>3.2.5 Scheduling Feasibility:</w:t>
            </w:r>
            <w:r w:rsidR="006E2C37">
              <w:rPr>
                <w:noProof/>
                <w:webHidden/>
              </w:rPr>
              <w:tab/>
            </w:r>
            <w:r w:rsidR="006E2C37">
              <w:rPr>
                <w:noProof/>
                <w:webHidden/>
              </w:rPr>
              <w:fldChar w:fldCharType="begin"/>
            </w:r>
            <w:r w:rsidR="006E2C37">
              <w:rPr>
                <w:noProof/>
                <w:webHidden/>
              </w:rPr>
              <w:instrText xml:space="preserve"> PAGEREF _Toc161871673 \h </w:instrText>
            </w:r>
            <w:r w:rsidR="006E2C37">
              <w:rPr>
                <w:noProof/>
                <w:webHidden/>
              </w:rPr>
            </w:r>
            <w:r w:rsidR="006E2C37">
              <w:rPr>
                <w:noProof/>
                <w:webHidden/>
              </w:rPr>
              <w:fldChar w:fldCharType="separate"/>
            </w:r>
            <w:r w:rsidR="006E2C37">
              <w:rPr>
                <w:noProof/>
                <w:webHidden/>
              </w:rPr>
              <w:t>8</w:t>
            </w:r>
            <w:r w:rsidR="006E2C37">
              <w:rPr>
                <w:noProof/>
                <w:webHidden/>
              </w:rPr>
              <w:fldChar w:fldCharType="end"/>
            </w:r>
          </w:hyperlink>
        </w:p>
        <w:p w:rsidR="006E2C37" w:rsidRDefault="00657AD7" w:rsidP="006E744E">
          <w:pPr>
            <w:pStyle w:val="TOC1"/>
            <w:spacing w:line="360" w:lineRule="auto"/>
            <w:rPr>
              <w:rFonts w:asciiTheme="minorHAnsi" w:eastAsiaTheme="minorEastAsia" w:hAnsiTheme="minorHAnsi" w:cstheme="minorBidi"/>
              <w:noProof/>
              <w:color w:val="auto"/>
              <w:sz w:val="22"/>
              <w:szCs w:val="22"/>
              <w:lang w:bidi="ar-SA"/>
            </w:rPr>
          </w:pPr>
          <w:hyperlink w:anchor="_Toc161871674" w:history="1">
            <w:r w:rsidR="006E2C37" w:rsidRPr="00DC544D">
              <w:rPr>
                <w:rStyle w:val="Hyperlink"/>
                <w:rFonts w:cs="Times New Roman"/>
                <w:noProof/>
              </w:rPr>
              <w:t>CHAPTER 4: SYSTEM DESIGN</w:t>
            </w:r>
            <w:r w:rsidR="006E2C37">
              <w:rPr>
                <w:noProof/>
                <w:webHidden/>
              </w:rPr>
              <w:tab/>
            </w:r>
            <w:r w:rsidR="006E2C37">
              <w:rPr>
                <w:noProof/>
                <w:webHidden/>
              </w:rPr>
              <w:fldChar w:fldCharType="begin"/>
            </w:r>
            <w:r w:rsidR="006E2C37">
              <w:rPr>
                <w:noProof/>
                <w:webHidden/>
              </w:rPr>
              <w:instrText xml:space="preserve"> PAGEREF _Toc161871674 \h </w:instrText>
            </w:r>
            <w:r w:rsidR="006E2C37">
              <w:rPr>
                <w:noProof/>
                <w:webHidden/>
              </w:rPr>
            </w:r>
            <w:r w:rsidR="006E2C37">
              <w:rPr>
                <w:noProof/>
                <w:webHidden/>
              </w:rPr>
              <w:fldChar w:fldCharType="separate"/>
            </w:r>
            <w:r w:rsidR="006E2C37">
              <w:rPr>
                <w:noProof/>
                <w:webHidden/>
              </w:rPr>
              <w:t>10</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75" w:history="1">
            <w:r w:rsidR="006E2C37" w:rsidRPr="00DC544D">
              <w:rPr>
                <w:rStyle w:val="Hyperlink"/>
                <w:noProof/>
              </w:rPr>
              <w:t>4.1 Software development life cycle</w:t>
            </w:r>
            <w:r w:rsidR="006E2C37">
              <w:rPr>
                <w:noProof/>
                <w:webHidden/>
              </w:rPr>
              <w:tab/>
            </w:r>
            <w:r w:rsidR="006E2C37">
              <w:rPr>
                <w:noProof/>
                <w:webHidden/>
              </w:rPr>
              <w:fldChar w:fldCharType="begin"/>
            </w:r>
            <w:r w:rsidR="006E2C37">
              <w:rPr>
                <w:noProof/>
                <w:webHidden/>
              </w:rPr>
              <w:instrText xml:space="preserve"> PAGEREF _Toc161871675 \h </w:instrText>
            </w:r>
            <w:r w:rsidR="006E2C37">
              <w:rPr>
                <w:noProof/>
                <w:webHidden/>
              </w:rPr>
            </w:r>
            <w:r w:rsidR="006E2C37">
              <w:rPr>
                <w:noProof/>
                <w:webHidden/>
              </w:rPr>
              <w:fldChar w:fldCharType="separate"/>
            </w:r>
            <w:r w:rsidR="006E2C37">
              <w:rPr>
                <w:noProof/>
                <w:webHidden/>
              </w:rPr>
              <w:t>10</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76" w:history="1">
            <w:r w:rsidR="006E2C37" w:rsidRPr="00DC544D">
              <w:rPr>
                <w:rStyle w:val="Hyperlink"/>
                <w:noProof/>
              </w:rPr>
              <w:t>4.2 Selected Model</w:t>
            </w:r>
            <w:r w:rsidR="006E2C37">
              <w:rPr>
                <w:noProof/>
                <w:webHidden/>
              </w:rPr>
              <w:tab/>
            </w:r>
            <w:r w:rsidR="006E2C37">
              <w:rPr>
                <w:noProof/>
                <w:webHidden/>
              </w:rPr>
              <w:fldChar w:fldCharType="begin"/>
            </w:r>
            <w:r w:rsidR="006E2C37">
              <w:rPr>
                <w:noProof/>
                <w:webHidden/>
              </w:rPr>
              <w:instrText xml:space="preserve"> PAGEREF _Toc161871676 \h </w:instrText>
            </w:r>
            <w:r w:rsidR="006E2C37">
              <w:rPr>
                <w:noProof/>
                <w:webHidden/>
              </w:rPr>
            </w:r>
            <w:r w:rsidR="006E2C37">
              <w:rPr>
                <w:noProof/>
                <w:webHidden/>
              </w:rPr>
              <w:fldChar w:fldCharType="separate"/>
            </w:r>
            <w:r w:rsidR="006E2C37">
              <w:rPr>
                <w:noProof/>
                <w:webHidden/>
              </w:rPr>
              <w:t>10</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77" w:history="1">
            <w:r w:rsidR="006E2C37" w:rsidRPr="00DC544D">
              <w:rPr>
                <w:rStyle w:val="Hyperlink"/>
                <w:noProof/>
              </w:rPr>
              <w:t>4.1 Algorithm</w:t>
            </w:r>
            <w:r w:rsidR="006E2C37">
              <w:rPr>
                <w:noProof/>
                <w:webHidden/>
              </w:rPr>
              <w:tab/>
            </w:r>
            <w:r w:rsidR="006E2C37">
              <w:rPr>
                <w:noProof/>
                <w:webHidden/>
              </w:rPr>
              <w:fldChar w:fldCharType="begin"/>
            </w:r>
            <w:r w:rsidR="006E2C37">
              <w:rPr>
                <w:noProof/>
                <w:webHidden/>
              </w:rPr>
              <w:instrText xml:space="preserve"> PAGEREF _Toc161871677 \h </w:instrText>
            </w:r>
            <w:r w:rsidR="006E2C37">
              <w:rPr>
                <w:noProof/>
                <w:webHidden/>
              </w:rPr>
            </w:r>
            <w:r w:rsidR="006E2C37">
              <w:rPr>
                <w:noProof/>
                <w:webHidden/>
              </w:rPr>
              <w:fldChar w:fldCharType="separate"/>
            </w:r>
            <w:r w:rsidR="006E2C37">
              <w:rPr>
                <w:noProof/>
                <w:webHidden/>
              </w:rPr>
              <w:t>11</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78" w:history="1">
            <w:r w:rsidR="006E2C37" w:rsidRPr="00DC544D">
              <w:rPr>
                <w:rStyle w:val="Hyperlink"/>
                <w:noProof/>
              </w:rPr>
              <w:t xml:space="preserve">Step1: </w:t>
            </w:r>
            <w:r w:rsidR="006E2C37" w:rsidRPr="00DC544D">
              <w:rPr>
                <w:rStyle w:val="Hyperlink"/>
                <w:bCs/>
                <w:noProof/>
              </w:rPr>
              <w:t>Start the software</w:t>
            </w:r>
            <w:r w:rsidR="006E2C37">
              <w:rPr>
                <w:noProof/>
                <w:webHidden/>
              </w:rPr>
              <w:tab/>
            </w:r>
            <w:r w:rsidR="006E2C37">
              <w:rPr>
                <w:noProof/>
                <w:webHidden/>
              </w:rPr>
              <w:fldChar w:fldCharType="begin"/>
            </w:r>
            <w:r w:rsidR="006E2C37">
              <w:rPr>
                <w:noProof/>
                <w:webHidden/>
              </w:rPr>
              <w:instrText xml:space="preserve"> PAGEREF _Toc161871678 \h </w:instrText>
            </w:r>
            <w:r w:rsidR="006E2C37">
              <w:rPr>
                <w:noProof/>
                <w:webHidden/>
              </w:rPr>
            </w:r>
            <w:r w:rsidR="006E2C37">
              <w:rPr>
                <w:noProof/>
                <w:webHidden/>
              </w:rPr>
              <w:fldChar w:fldCharType="separate"/>
            </w:r>
            <w:r w:rsidR="006E2C37">
              <w:rPr>
                <w:noProof/>
                <w:webHidden/>
              </w:rPr>
              <w:t>11</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79" w:history="1">
            <w:r w:rsidR="006E2C37" w:rsidRPr="00DC544D">
              <w:rPr>
                <w:rStyle w:val="Hyperlink"/>
                <w:noProof/>
              </w:rPr>
              <w:t>4.3Flowchart</w:t>
            </w:r>
            <w:r w:rsidR="006E2C37">
              <w:rPr>
                <w:noProof/>
                <w:webHidden/>
              </w:rPr>
              <w:tab/>
            </w:r>
            <w:r w:rsidR="006E2C37">
              <w:rPr>
                <w:noProof/>
                <w:webHidden/>
              </w:rPr>
              <w:fldChar w:fldCharType="begin"/>
            </w:r>
            <w:r w:rsidR="006E2C37">
              <w:rPr>
                <w:noProof/>
                <w:webHidden/>
              </w:rPr>
              <w:instrText xml:space="preserve"> PAGEREF _Toc161871679 \h </w:instrText>
            </w:r>
            <w:r w:rsidR="006E2C37">
              <w:rPr>
                <w:noProof/>
                <w:webHidden/>
              </w:rPr>
            </w:r>
            <w:r w:rsidR="006E2C37">
              <w:rPr>
                <w:noProof/>
                <w:webHidden/>
              </w:rPr>
              <w:fldChar w:fldCharType="separate"/>
            </w:r>
            <w:r w:rsidR="006E2C37">
              <w:rPr>
                <w:noProof/>
                <w:webHidden/>
              </w:rPr>
              <w:t>13</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80" w:history="1">
            <w:r w:rsidR="006E2C37" w:rsidRPr="00DC544D">
              <w:rPr>
                <w:rStyle w:val="Hyperlink"/>
                <w:noProof/>
              </w:rPr>
              <w:t>4.4 Use Case diagram:</w:t>
            </w:r>
            <w:r w:rsidR="006E2C37">
              <w:rPr>
                <w:noProof/>
                <w:webHidden/>
              </w:rPr>
              <w:tab/>
            </w:r>
            <w:r w:rsidR="006E2C37">
              <w:rPr>
                <w:noProof/>
                <w:webHidden/>
              </w:rPr>
              <w:fldChar w:fldCharType="begin"/>
            </w:r>
            <w:r w:rsidR="006E2C37">
              <w:rPr>
                <w:noProof/>
                <w:webHidden/>
              </w:rPr>
              <w:instrText xml:space="preserve"> PAGEREF _Toc161871680 \h </w:instrText>
            </w:r>
            <w:r w:rsidR="006E2C37">
              <w:rPr>
                <w:noProof/>
                <w:webHidden/>
              </w:rPr>
            </w:r>
            <w:r w:rsidR="006E2C37">
              <w:rPr>
                <w:noProof/>
                <w:webHidden/>
              </w:rPr>
              <w:fldChar w:fldCharType="separate"/>
            </w:r>
            <w:r w:rsidR="006E2C37">
              <w:rPr>
                <w:noProof/>
                <w:webHidden/>
              </w:rPr>
              <w:t>19</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81" w:history="1">
            <w:r w:rsidR="006E2C37" w:rsidRPr="00DC544D">
              <w:rPr>
                <w:rStyle w:val="Hyperlink"/>
                <w:rFonts w:cs="Times New Roman"/>
                <w:noProof/>
              </w:rPr>
              <w:t>CHAPTER 5: IMPLEMENTATION AND TESTING</w:t>
            </w:r>
            <w:r w:rsidR="006E2C37">
              <w:rPr>
                <w:noProof/>
                <w:webHidden/>
              </w:rPr>
              <w:tab/>
            </w:r>
            <w:r w:rsidR="006E2C37">
              <w:rPr>
                <w:noProof/>
                <w:webHidden/>
              </w:rPr>
              <w:fldChar w:fldCharType="begin"/>
            </w:r>
            <w:r w:rsidR="006E2C37">
              <w:rPr>
                <w:noProof/>
                <w:webHidden/>
              </w:rPr>
              <w:instrText xml:space="preserve"> PAGEREF _Toc161871681 \h </w:instrText>
            </w:r>
            <w:r w:rsidR="006E2C37">
              <w:rPr>
                <w:noProof/>
                <w:webHidden/>
              </w:rPr>
            </w:r>
            <w:r w:rsidR="006E2C37">
              <w:rPr>
                <w:noProof/>
                <w:webHidden/>
              </w:rPr>
              <w:fldChar w:fldCharType="separate"/>
            </w:r>
            <w:r w:rsidR="006E2C37">
              <w:rPr>
                <w:noProof/>
                <w:webHidden/>
              </w:rPr>
              <w:t>20</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82" w:history="1">
            <w:r w:rsidR="006E2C37" w:rsidRPr="00DC544D">
              <w:rPr>
                <w:rStyle w:val="Hyperlink"/>
                <w:noProof/>
              </w:rPr>
              <w:t>5.1 Implementation</w:t>
            </w:r>
            <w:r w:rsidR="006E2C37">
              <w:rPr>
                <w:noProof/>
                <w:webHidden/>
              </w:rPr>
              <w:tab/>
            </w:r>
            <w:r w:rsidR="006E2C37">
              <w:rPr>
                <w:noProof/>
                <w:webHidden/>
              </w:rPr>
              <w:fldChar w:fldCharType="begin"/>
            </w:r>
            <w:r w:rsidR="006E2C37">
              <w:rPr>
                <w:noProof/>
                <w:webHidden/>
              </w:rPr>
              <w:instrText xml:space="preserve"> PAGEREF _Toc161871682 \h </w:instrText>
            </w:r>
            <w:r w:rsidR="006E2C37">
              <w:rPr>
                <w:noProof/>
                <w:webHidden/>
              </w:rPr>
            </w:r>
            <w:r w:rsidR="006E2C37">
              <w:rPr>
                <w:noProof/>
                <w:webHidden/>
              </w:rPr>
              <w:fldChar w:fldCharType="separate"/>
            </w:r>
            <w:r w:rsidR="006E2C37">
              <w:rPr>
                <w:noProof/>
                <w:webHidden/>
              </w:rPr>
              <w:t>20</w:t>
            </w:r>
            <w:r w:rsidR="006E2C37">
              <w:rPr>
                <w:noProof/>
                <w:webHidden/>
              </w:rPr>
              <w:fldChar w:fldCharType="end"/>
            </w:r>
          </w:hyperlink>
        </w:p>
        <w:p w:rsidR="006E2C37" w:rsidRDefault="00657AD7" w:rsidP="006E744E">
          <w:pPr>
            <w:pStyle w:val="TOC3"/>
            <w:tabs>
              <w:tab w:val="right" w:leader="dot" w:pos="8297"/>
            </w:tabs>
            <w:spacing w:line="360" w:lineRule="auto"/>
            <w:rPr>
              <w:rFonts w:asciiTheme="minorHAnsi" w:eastAsiaTheme="minorEastAsia" w:hAnsiTheme="minorHAnsi" w:cstheme="minorBidi"/>
              <w:noProof/>
              <w:color w:val="auto"/>
              <w:sz w:val="22"/>
              <w:szCs w:val="22"/>
              <w:lang w:bidi="ar-SA"/>
            </w:rPr>
          </w:pPr>
          <w:hyperlink w:anchor="_Toc161871683" w:history="1">
            <w:r w:rsidR="006E2C37" w:rsidRPr="00DC544D">
              <w:rPr>
                <w:rStyle w:val="Hyperlink"/>
                <w:noProof/>
              </w:rPr>
              <w:t>5.1.1 Tools Used</w:t>
            </w:r>
            <w:r w:rsidR="006E2C37">
              <w:rPr>
                <w:noProof/>
                <w:webHidden/>
              </w:rPr>
              <w:tab/>
            </w:r>
            <w:r w:rsidR="006E2C37">
              <w:rPr>
                <w:noProof/>
                <w:webHidden/>
              </w:rPr>
              <w:fldChar w:fldCharType="begin"/>
            </w:r>
            <w:r w:rsidR="006E2C37">
              <w:rPr>
                <w:noProof/>
                <w:webHidden/>
              </w:rPr>
              <w:instrText xml:space="preserve"> PAGEREF _Toc161871683 \h </w:instrText>
            </w:r>
            <w:r w:rsidR="006E2C37">
              <w:rPr>
                <w:noProof/>
                <w:webHidden/>
              </w:rPr>
            </w:r>
            <w:r w:rsidR="006E2C37">
              <w:rPr>
                <w:noProof/>
                <w:webHidden/>
              </w:rPr>
              <w:fldChar w:fldCharType="separate"/>
            </w:r>
            <w:r w:rsidR="006E2C37">
              <w:rPr>
                <w:noProof/>
                <w:webHidden/>
              </w:rPr>
              <w:t>20</w:t>
            </w:r>
            <w:r w:rsidR="006E2C37">
              <w:rPr>
                <w:noProof/>
                <w:webHidden/>
              </w:rPr>
              <w:fldChar w:fldCharType="end"/>
            </w:r>
          </w:hyperlink>
        </w:p>
        <w:p w:rsidR="006E2C37" w:rsidRDefault="00657AD7" w:rsidP="006E744E">
          <w:pPr>
            <w:pStyle w:val="TOC2"/>
            <w:spacing w:line="360" w:lineRule="auto"/>
            <w:rPr>
              <w:rFonts w:asciiTheme="minorHAnsi" w:eastAsiaTheme="minorEastAsia" w:hAnsiTheme="minorHAnsi" w:cstheme="minorBidi"/>
              <w:noProof/>
              <w:color w:val="auto"/>
              <w:sz w:val="22"/>
              <w:szCs w:val="22"/>
              <w:lang w:bidi="ar-SA"/>
            </w:rPr>
          </w:pPr>
          <w:hyperlink w:anchor="_Toc161871684" w:history="1">
            <w:r w:rsidR="006E2C37" w:rsidRPr="00DC544D">
              <w:rPr>
                <w:rStyle w:val="Hyperlink"/>
                <w:noProof/>
              </w:rPr>
              <w:t>5.2 Testing</w:t>
            </w:r>
            <w:r w:rsidR="006E2C37">
              <w:rPr>
                <w:noProof/>
                <w:webHidden/>
              </w:rPr>
              <w:tab/>
            </w:r>
            <w:r w:rsidR="006E2C37">
              <w:rPr>
                <w:noProof/>
                <w:webHidden/>
              </w:rPr>
              <w:fldChar w:fldCharType="begin"/>
            </w:r>
            <w:r w:rsidR="006E2C37">
              <w:rPr>
                <w:noProof/>
                <w:webHidden/>
              </w:rPr>
              <w:instrText xml:space="preserve"> PAGEREF _Toc161871684 \h </w:instrText>
            </w:r>
            <w:r w:rsidR="006E2C37">
              <w:rPr>
                <w:noProof/>
                <w:webHidden/>
              </w:rPr>
            </w:r>
            <w:r w:rsidR="006E2C37">
              <w:rPr>
                <w:noProof/>
                <w:webHidden/>
              </w:rPr>
              <w:fldChar w:fldCharType="separate"/>
            </w:r>
            <w:r w:rsidR="006E2C37">
              <w:rPr>
                <w:noProof/>
                <w:webHidden/>
              </w:rPr>
              <w:t>20</w:t>
            </w:r>
            <w:r w:rsidR="006E2C37">
              <w:rPr>
                <w:noProof/>
                <w:webHidden/>
              </w:rPr>
              <w:fldChar w:fldCharType="end"/>
            </w:r>
          </w:hyperlink>
        </w:p>
        <w:p w:rsidR="006E2C37" w:rsidRDefault="00657AD7" w:rsidP="006E744E">
          <w:pPr>
            <w:pStyle w:val="TOC1"/>
            <w:spacing w:line="360" w:lineRule="auto"/>
            <w:rPr>
              <w:rFonts w:asciiTheme="minorHAnsi" w:eastAsiaTheme="minorEastAsia" w:hAnsiTheme="minorHAnsi" w:cstheme="minorBidi"/>
              <w:noProof/>
              <w:color w:val="auto"/>
              <w:sz w:val="22"/>
              <w:szCs w:val="22"/>
              <w:lang w:bidi="ar-SA"/>
            </w:rPr>
          </w:pPr>
          <w:hyperlink w:anchor="_Toc161871685" w:history="1">
            <w:r w:rsidR="006E2C37" w:rsidRPr="00DC544D">
              <w:rPr>
                <w:rStyle w:val="Hyperlink"/>
                <w:noProof/>
              </w:rPr>
              <w:t>CHAPTER 6: EXPECTED OUTCOME</w:t>
            </w:r>
            <w:r w:rsidR="006E2C37">
              <w:rPr>
                <w:noProof/>
                <w:webHidden/>
              </w:rPr>
              <w:tab/>
            </w:r>
            <w:r w:rsidR="006E2C37">
              <w:rPr>
                <w:noProof/>
                <w:webHidden/>
              </w:rPr>
              <w:fldChar w:fldCharType="begin"/>
            </w:r>
            <w:r w:rsidR="006E2C37">
              <w:rPr>
                <w:noProof/>
                <w:webHidden/>
              </w:rPr>
              <w:instrText xml:space="preserve"> PAGEREF _Toc161871685 \h </w:instrText>
            </w:r>
            <w:r w:rsidR="006E2C37">
              <w:rPr>
                <w:noProof/>
                <w:webHidden/>
              </w:rPr>
            </w:r>
            <w:r w:rsidR="006E2C37">
              <w:rPr>
                <w:noProof/>
                <w:webHidden/>
              </w:rPr>
              <w:fldChar w:fldCharType="separate"/>
            </w:r>
            <w:r w:rsidR="006E2C37">
              <w:rPr>
                <w:noProof/>
                <w:webHidden/>
              </w:rPr>
              <w:t>22</w:t>
            </w:r>
            <w:r w:rsidR="006E2C37">
              <w:rPr>
                <w:noProof/>
                <w:webHidden/>
              </w:rPr>
              <w:fldChar w:fldCharType="end"/>
            </w:r>
          </w:hyperlink>
        </w:p>
        <w:p w:rsidR="006E2C37" w:rsidRDefault="00657AD7" w:rsidP="006E744E">
          <w:pPr>
            <w:pStyle w:val="TOC1"/>
            <w:spacing w:line="360" w:lineRule="auto"/>
            <w:rPr>
              <w:rFonts w:asciiTheme="minorHAnsi" w:eastAsiaTheme="minorEastAsia" w:hAnsiTheme="minorHAnsi" w:cstheme="minorBidi"/>
              <w:noProof/>
              <w:color w:val="auto"/>
              <w:sz w:val="22"/>
              <w:szCs w:val="22"/>
              <w:lang w:bidi="ar-SA"/>
            </w:rPr>
          </w:pPr>
          <w:hyperlink w:anchor="_Toc161871686" w:history="1">
            <w:r w:rsidR="006E2C37" w:rsidRPr="00DC544D">
              <w:rPr>
                <w:rStyle w:val="Hyperlink"/>
                <w:noProof/>
              </w:rPr>
              <w:t>CHAPTER 7: CONCLUSION AND DISCUSSION</w:t>
            </w:r>
            <w:r w:rsidR="006E2C37">
              <w:rPr>
                <w:noProof/>
                <w:webHidden/>
              </w:rPr>
              <w:tab/>
            </w:r>
            <w:r w:rsidR="006E2C37">
              <w:rPr>
                <w:noProof/>
                <w:webHidden/>
              </w:rPr>
              <w:fldChar w:fldCharType="begin"/>
            </w:r>
            <w:r w:rsidR="006E2C37">
              <w:rPr>
                <w:noProof/>
                <w:webHidden/>
              </w:rPr>
              <w:instrText xml:space="preserve"> PAGEREF _Toc161871686 \h </w:instrText>
            </w:r>
            <w:r w:rsidR="006E2C37">
              <w:rPr>
                <w:noProof/>
                <w:webHidden/>
              </w:rPr>
            </w:r>
            <w:r w:rsidR="006E2C37">
              <w:rPr>
                <w:noProof/>
                <w:webHidden/>
              </w:rPr>
              <w:fldChar w:fldCharType="separate"/>
            </w:r>
            <w:r w:rsidR="006E2C37">
              <w:rPr>
                <w:noProof/>
                <w:webHidden/>
              </w:rPr>
              <w:t>23</w:t>
            </w:r>
            <w:r w:rsidR="006E2C37">
              <w:rPr>
                <w:noProof/>
                <w:webHidden/>
              </w:rPr>
              <w:fldChar w:fldCharType="end"/>
            </w:r>
          </w:hyperlink>
        </w:p>
        <w:p w:rsidR="006E2C37" w:rsidRDefault="00657AD7" w:rsidP="006E744E">
          <w:pPr>
            <w:pStyle w:val="TOC1"/>
            <w:spacing w:line="360" w:lineRule="auto"/>
            <w:rPr>
              <w:rFonts w:asciiTheme="minorHAnsi" w:eastAsiaTheme="minorEastAsia" w:hAnsiTheme="minorHAnsi" w:cstheme="minorBidi"/>
              <w:noProof/>
              <w:color w:val="auto"/>
              <w:sz w:val="22"/>
              <w:szCs w:val="22"/>
              <w:lang w:bidi="ar-SA"/>
            </w:rPr>
          </w:pPr>
          <w:hyperlink w:anchor="_Toc161871687" w:history="1">
            <w:r w:rsidR="006E2C37" w:rsidRPr="00DC544D">
              <w:rPr>
                <w:rStyle w:val="Hyperlink"/>
                <w:noProof/>
              </w:rPr>
              <w:t>REFERENCES</w:t>
            </w:r>
            <w:r w:rsidR="006E2C37">
              <w:rPr>
                <w:noProof/>
                <w:webHidden/>
              </w:rPr>
              <w:tab/>
            </w:r>
            <w:r w:rsidR="006E2C37">
              <w:rPr>
                <w:noProof/>
                <w:webHidden/>
              </w:rPr>
              <w:fldChar w:fldCharType="begin"/>
            </w:r>
            <w:r w:rsidR="006E2C37">
              <w:rPr>
                <w:noProof/>
                <w:webHidden/>
              </w:rPr>
              <w:instrText xml:space="preserve"> PAGEREF _Toc161871687 \h </w:instrText>
            </w:r>
            <w:r w:rsidR="006E2C37">
              <w:rPr>
                <w:noProof/>
                <w:webHidden/>
              </w:rPr>
            </w:r>
            <w:r w:rsidR="006E2C37">
              <w:rPr>
                <w:noProof/>
                <w:webHidden/>
              </w:rPr>
              <w:fldChar w:fldCharType="separate"/>
            </w:r>
            <w:r w:rsidR="006E2C37">
              <w:rPr>
                <w:noProof/>
                <w:webHidden/>
              </w:rPr>
              <w:t>25</w:t>
            </w:r>
            <w:r w:rsidR="006E2C37">
              <w:rPr>
                <w:noProof/>
                <w:webHidden/>
              </w:rPr>
              <w:fldChar w:fldCharType="end"/>
            </w:r>
          </w:hyperlink>
        </w:p>
        <w:p w:rsidR="00F005E4" w:rsidRDefault="00454542" w:rsidP="006E744E">
          <w:pPr>
            <w:spacing w:after="0" w:line="360" w:lineRule="auto"/>
            <w:rPr>
              <w:rFonts w:cs="Times New Roman"/>
              <w:b/>
              <w:bCs/>
              <w:noProof/>
            </w:rPr>
          </w:pPr>
          <w:r>
            <w:rPr>
              <w:rFonts w:cs="Times New Roman"/>
              <w:szCs w:val="24"/>
            </w:rPr>
            <w:fldChar w:fldCharType="end"/>
          </w:r>
        </w:p>
      </w:sdtContent>
    </w:sdt>
    <w:p w:rsidR="00D7747B" w:rsidRPr="00F005E4" w:rsidRDefault="00D7747B" w:rsidP="006E744E">
      <w:pPr>
        <w:spacing w:after="0" w:line="360" w:lineRule="auto"/>
        <w:rPr>
          <w:rFonts w:cs="Times New Roman"/>
          <w:b/>
          <w:bCs/>
          <w:noProof/>
        </w:rPr>
      </w:pPr>
    </w:p>
    <w:p w:rsidR="003617B3" w:rsidRDefault="003617B3" w:rsidP="006E744E">
      <w:pPr>
        <w:pStyle w:val="Heading1"/>
        <w:spacing w:line="360" w:lineRule="auto"/>
      </w:pPr>
    </w:p>
    <w:p w:rsidR="00DA35CA" w:rsidRDefault="00DA35CA" w:rsidP="006E744E">
      <w:pPr>
        <w:spacing w:line="360" w:lineRule="auto"/>
      </w:pPr>
    </w:p>
    <w:p w:rsidR="00DA35CA" w:rsidRDefault="00DA35CA" w:rsidP="006E744E">
      <w:pPr>
        <w:spacing w:line="360" w:lineRule="auto"/>
      </w:pPr>
    </w:p>
    <w:p w:rsidR="00614781" w:rsidRDefault="00614781" w:rsidP="006E744E">
      <w:pPr>
        <w:spacing w:line="360" w:lineRule="auto"/>
      </w:pPr>
    </w:p>
    <w:p w:rsidR="00614781" w:rsidRDefault="00614781" w:rsidP="006E744E">
      <w:pPr>
        <w:spacing w:line="360" w:lineRule="auto"/>
      </w:pPr>
    </w:p>
    <w:p w:rsidR="00614781" w:rsidRDefault="00614781" w:rsidP="006E744E">
      <w:pPr>
        <w:spacing w:line="360" w:lineRule="auto"/>
      </w:pPr>
    </w:p>
    <w:p w:rsidR="00614781" w:rsidRDefault="00614781" w:rsidP="006E744E">
      <w:pPr>
        <w:spacing w:line="360" w:lineRule="auto"/>
      </w:pPr>
    </w:p>
    <w:p w:rsidR="00614781" w:rsidRDefault="00614781" w:rsidP="006E744E">
      <w:pPr>
        <w:spacing w:line="360" w:lineRule="auto"/>
      </w:pPr>
    </w:p>
    <w:p w:rsidR="00614781" w:rsidRDefault="00614781" w:rsidP="006E744E">
      <w:pPr>
        <w:spacing w:line="360" w:lineRule="auto"/>
      </w:pPr>
    </w:p>
    <w:p w:rsidR="00614781" w:rsidRDefault="00614781" w:rsidP="006E744E">
      <w:pPr>
        <w:spacing w:line="360" w:lineRule="auto"/>
      </w:pPr>
    </w:p>
    <w:p w:rsidR="00614781" w:rsidRDefault="00614781" w:rsidP="006E744E">
      <w:pPr>
        <w:spacing w:line="360" w:lineRule="auto"/>
      </w:pPr>
    </w:p>
    <w:p w:rsidR="00614781" w:rsidRDefault="00614781" w:rsidP="006E744E">
      <w:pPr>
        <w:spacing w:line="360" w:lineRule="auto"/>
      </w:pPr>
    </w:p>
    <w:p w:rsidR="00614781" w:rsidRDefault="00614781" w:rsidP="006E744E">
      <w:pPr>
        <w:spacing w:line="360" w:lineRule="auto"/>
      </w:pPr>
    </w:p>
    <w:p w:rsidR="00614781" w:rsidRDefault="00614781" w:rsidP="006E744E">
      <w:pPr>
        <w:spacing w:line="360" w:lineRule="auto"/>
      </w:pPr>
    </w:p>
    <w:p w:rsidR="004D304C" w:rsidRPr="00CD0E68" w:rsidRDefault="00D7747B" w:rsidP="006E744E">
      <w:pPr>
        <w:pStyle w:val="Heading1"/>
        <w:spacing w:line="360" w:lineRule="auto"/>
      </w:pPr>
      <w:bookmarkStart w:id="1" w:name="_Toc161871657"/>
      <w:r w:rsidRPr="00CD0E68">
        <w:lastRenderedPageBreak/>
        <w:t>LIST OF FIGURE</w:t>
      </w:r>
      <w:r w:rsidR="000C581C" w:rsidRPr="00CD0E68">
        <w:t>S</w:t>
      </w:r>
      <w:bookmarkEnd w:id="1"/>
    </w:p>
    <w:p w:rsidR="006C06E8" w:rsidRDefault="006C06E8" w:rsidP="006E744E">
      <w:pPr>
        <w:spacing w:line="360" w:lineRule="auto"/>
      </w:pPr>
    </w:p>
    <w:p w:rsidR="005F4BBA" w:rsidRDefault="005F4BBA" w:rsidP="006E744E">
      <w:pPr>
        <w:pStyle w:val="TableofFigures"/>
        <w:tabs>
          <w:tab w:val="right" w:leader="dot" w:pos="8630"/>
        </w:tabs>
        <w:spacing w:line="360" w:lineRule="auto"/>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p>
    <w:p w:rsidR="005F4BBA" w:rsidRDefault="00657AD7" w:rsidP="006E744E">
      <w:pPr>
        <w:pStyle w:val="TableofFigures"/>
        <w:tabs>
          <w:tab w:val="right" w:leader="dot" w:pos="8630"/>
        </w:tabs>
        <w:spacing w:line="360" w:lineRule="auto"/>
        <w:rPr>
          <w:noProof/>
        </w:rPr>
      </w:pPr>
      <w:hyperlink w:anchor="_Toc109406450" w:history="1">
        <w:r w:rsidR="005F4BBA" w:rsidRPr="00C42E1E">
          <w:rPr>
            <w:rStyle w:val="Hyperlink"/>
            <w:noProof/>
          </w:rPr>
          <w:t xml:space="preserve">Figure </w:t>
        </w:r>
        <w:r w:rsidR="00157668">
          <w:rPr>
            <w:rStyle w:val="Hyperlink"/>
            <w:noProof/>
          </w:rPr>
          <w:t>1</w:t>
        </w:r>
        <w:r w:rsidR="005F4BBA" w:rsidRPr="00C42E1E">
          <w:rPr>
            <w:rStyle w:val="Hyperlink"/>
            <w:noProof/>
          </w:rPr>
          <w:t>: Gantt Chart</w:t>
        </w:r>
        <w:r w:rsidR="005F4BBA">
          <w:rPr>
            <w:noProof/>
            <w:webHidden/>
          </w:rPr>
          <w:tab/>
        </w:r>
        <w:r w:rsidR="00157668">
          <w:rPr>
            <w:noProof/>
            <w:webHidden/>
          </w:rPr>
          <w:t>6</w:t>
        </w:r>
      </w:hyperlink>
    </w:p>
    <w:p w:rsidR="00157668" w:rsidRPr="00157668" w:rsidRDefault="00157668" w:rsidP="006E744E">
      <w:pPr>
        <w:spacing w:line="360" w:lineRule="auto"/>
        <w:rPr>
          <w:b/>
          <w:bCs/>
        </w:rPr>
      </w:pPr>
    </w:p>
    <w:p w:rsidR="005F4BBA" w:rsidRDefault="005F4BBA" w:rsidP="006E744E">
      <w:pPr>
        <w:spacing w:line="360" w:lineRule="auto"/>
      </w:pPr>
      <w:r>
        <w:fldChar w:fldCharType="end"/>
      </w:r>
    </w:p>
    <w:p w:rsidR="00B17202" w:rsidRDefault="00B17202" w:rsidP="006E744E">
      <w:pPr>
        <w:spacing w:line="360" w:lineRule="auto"/>
        <w:jc w:val="center"/>
        <w:rPr>
          <w:b/>
          <w:bCs/>
          <w:sz w:val="28"/>
          <w:szCs w:val="28"/>
        </w:rPr>
      </w:pPr>
    </w:p>
    <w:p w:rsidR="00B17202" w:rsidRDefault="00B17202" w:rsidP="006E744E">
      <w:pPr>
        <w:spacing w:line="360" w:lineRule="auto"/>
        <w:jc w:val="center"/>
        <w:rPr>
          <w:b/>
          <w:bCs/>
          <w:sz w:val="28"/>
          <w:szCs w:val="28"/>
        </w:rPr>
      </w:pPr>
    </w:p>
    <w:p w:rsidR="00B17202" w:rsidRDefault="00B17202" w:rsidP="006E744E">
      <w:pPr>
        <w:spacing w:line="360" w:lineRule="auto"/>
        <w:jc w:val="center"/>
        <w:rPr>
          <w:b/>
          <w:bCs/>
          <w:sz w:val="28"/>
          <w:szCs w:val="28"/>
        </w:rPr>
      </w:pPr>
    </w:p>
    <w:p w:rsidR="00B17202" w:rsidRDefault="00B17202" w:rsidP="006E744E">
      <w:pPr>
        <w:spacing w:line="360" w:lineRule="auto"/>
        <w:jc w:val="center"/>
        <w:rPr>
          <w:b/>
          <w:bCs/>
          <w:sz w:val="28"/>
          <w:szCs w:val="28"/>
        </w:rPr>
      </w:pPr>
    </w:p>
    <w:p w:rsidR="00B17202" w:rsidRDefault="00B17202" w:rsidP="006E744E">
      <w:pPr>
        <w:spacing w:line="360" w:lineRule="auto"/>
        <w:jc w:val="center"/>
        <w:rPr>
          <w:b/>
          <w:bCs/>
          <w:sz w:val="28"/>
          <w:szCs w:val="28"/>
        </w:rPr>
      </w:pPr>
    </w:p>
    <w:p w:rsidR="00B17202" w:rsidRDefault="00B17202" w:rsidP="006E744E">
      <w:pPr>
        <w:spacing w:line="360" w:lineRule="auto"/>
        <w:jc w:val="center"/>
        <w:rPr>
          <w:b/>
          <w:bCs/>
          <w:sz w:val="28"/>
          <w:szCs w:val="28"/>
        </w:rPr>
      </w:pPr>
    </w:p>
    <w:p w:rsidR="00B17202" w:rsidRDefault="00B17202" w:rsidP="006E744E">
      <w:pPr>
        <w:spacing w:line="360" w:lineRule="auto"/>
        <w:jc w:val="center"/>
        <w:rPr>
          <w:b/>
          <w:bCs/>
          <w:sz w:val="28"/>
          <w:szCs w:val="28"/>
        </w:rPr>
      </w:pPr>
    </w:p>
    <w:p w:rsidR="00B17202" w:rsidRDefault="00B17202" w:rsidP="006E744E">
      <w:pPr>
        <w:spacing w:line="360" w:lineRule="auto"/>
        <w:jc w:val="center"/>
        <w:rPr>
          <w:b/>
          <w:bCs/>
          <w:sz w:val="28"/>
          <w:szCs w:val="28"/>
        </w:rPr>
      </w:pPr>
    </w:p>
    <w:p w:rsidR="00B17202" w:rsidRDefault="00B17202" w:rsidP="006E744E">
      <w:pPr>
        <w:spacing w:line="360" w:lineRule="auto"/>
        <w:jc w:val="center"/>
        <w:rPr>
          <w:b/>
          <w:bCs/>
          <w:sz w:val="28"/>
          <w:szCs w:val="28"/>
        </w:rPr>
      </w:pPr>
    </w:p>
    <w:p w:rsidR="003617B3" w:rsidRDefault="003617B3" w:rsidP="006E744E">
      <w:pPr>
        <w:spacing w:line="360" w:lineRule="auto"/>
        <w:jc w:val="center"/>
        <w:rPr>
          <w:b/>
          <w:bCs/>
          <w:sz w:val="28"/>
          <w:szCs w:val="28"/>
        </w:rPr>
      </w:pPr>
    </w:p>
    <w:p w:rsidR="003617B3" w:rsidRDefault="003617B3" w:rsidP="006E744E">
      <w:pPr>
        <w:spacing w:line="360" w:lineRule="auto"/>
        <w:jc w:val="center"/>
        <w:rPr>
          <w:b/>
          <w:bCs/>
          <w:sz w:val="28"/>
          <w:szCs w:val="28"/>
        </w:rPr>
      </w:pPr>
    </w:p>
    <w:p w:rsidR="003617B3" w:rsidRDefault="003617B3" w:rsidP="006E744E">
      <w:pPr>
        <w:spacing w:line="360" w:lineRule="auto"/>
        <w:jc w:val="center"/>
        <w:rPr>
          <w:b/>
          <w:bCs/>
          <w:sz w:val="28"/>
          <w:szCs w:val="28"/>
        </w:rPr>
      </w:pPr>
    </w:p>
    <w:p w:rsidR="003617B3" w:rsidRDefault="003617B3" w:rsidP="006E744E">
      <w:pPr>
        <w:spacing w:line="360" w:lineRule="auto"/>
        <w:jc w:val="center"/>
        <w:rPr>
          <w:b/>
          <w:bCs/>
          <w:sz w:val="28"/>
          <w:szCs w:val="28"/>
        </w:rPr>
      </w:pPr>
    </w:p>
    <w:p w:rsidR="003617B3" w:rsidRDefault="003617B3" w:rsidP="006E744E">
      <w:pPr>
        <w:spacing w:line="360" w:lineRule="auto"/>
        <w:jc w:val="center"/>
        <w:rPr>
          <w:b/>
          <w:bCs/>
          <w:sz w:val="28"/>
          <w:szCs w:val="28"/>
        </w:rPr>
      </w:pPr>
    </w:p>
    <w:p w:rsidR="003617B3" w:rsidRDefault="003617B3" w:rsidP="006E744E">
      <w:pPr>
        <w:spacing w:line="360" w:lineRule="auto"/>
        <w:jc w:val="center"/>
        <w:rPr>
          <w:b/>
          <w:bCs/>
          <w:sz w:val="28"/>
          <w:szCs w:val="28"/>
        </w:rPr>
      </w:pPr>
    </w:p>
    <w:p w:rsidR="005F4BBA" w:rsidRPr="00157668" w:rsidRDefault="00EE22C5" w:rsidP="006E744E">
      <w:pPr>
        <w:spacing w:line="360" w:lineRule="auto"/>
        <w:jc w:val="center"/>
        <w:rPr>
          <w:b/>
          <w:bCs/>
          <w:sz w:val="28"/>
          <w:szCs w:val="28"/>
        </w:rPr>
      </w:pPr>
      <w:r>
        <w:rPr>
          <w:b/>
          <w:bCs/>
          <w:sz w:val="28"/>
          <w:szCs w:val="28"/>
        </w:rPr>
        <w:t>LIST OF TABLE</w:t>
      </w:r>
    </w:p>
    <w:p w:rsidR="002A5985" w:rsidRPr="00157668" w:rsidRDefault="00A41215" w:rsidP="006E744E">
      <w:pPr>
        <w:spacing w:line="360" w:lineRule="auto"/>
      </w:pPr>
      <w:r>
        <w:t>Figure 1: P</w:t>
      </w:r>
      <w:r w:rsidR="00011736">
        <w:t xml:space="preserve">roject </w:t>
      </w:r>
      <w:r w:rsidR="00806FF3">
        <w:t>schedul</w:t>
      </w:r>
      <w:r w:rsidR="00506755">
        <w:t>i</w:t>
      </w:r>
      <w:r w:rsidR="00011736">
        <w:t>ng……………………………</w:t>
      </w:r>
      <w:r w:rsidR="00CD1685">
        <w:t>……………………….…..7</w:t>
      </w:r>
    </w:p>
    <w:p w:rsidR="002A5985" w:rsidRDefault="002A5985" w:rsidP="006E744E">
      <w:pPr>
        <w:spacing w:line="360" w:lineRule="auto"/>
      </w:pPr>
    </w:p>
    <w:p w:rsidR="002A5985" w:rsidRDefault="002A5985" w:rsidP="006E744E">
      <w:pPr>
        <w:spacing w:line="360" w:lineRule="auto"/>
      </w:pPr>
    </w:p>
    <w:p w:rsidR="002A5985" w:rsidRDefault="002A5985" w:rsidP="006E744E">
      <w:pPr>
        <w:spacing w:line="360" w:lineRule="auto"/>
      </w:pPr>
    </w:p>
    <w:p w:rsidR="002A5985" w:rsidRDefault="002A5985" w:rsidP="006E744E">
      <w:pPr>
        <w:spacing w:line="360" w:lineRule="auto"/>
      </w:pPr>
    </w:p>
    <w:p w:rsidR="002A5985" w:rsidRDefault="002A5985" w:rsidP="006E744E">
      <w:pPr>
        <w:spacing w:line="360" w:lineRule="auto"/>
      </w:pPr>
    </w:p>
    <w:p w:rsidR="002A5985" w:rsidRDefault="002A5985" w:rsidP="006E744E">
      <w:pPr>
        <w:spacing w:line="360" w:lineRule="auto"/>
      </w:pPr>
    </w:p>
    <w:p w:rsidR="002A5985" w:rsidRDefault="002A5985" w:rsidP="006E744E">
      <w:pPr>
        <w:spacing w:line="360" w:lineRule="auto"/>
      </w:pPr>
    </w:p>
    <w:p w:rsidR="002A5985" w:rsidRDefault="002A5985" w:rsidP="006E744E">
      <w:pPr>
        <w:spacing w:line="360" w:lineRule="auto"/>
      </w:pPr>
    </w:p>
    <w:p w:rsidR="002A5985" w:rsidRDefault="002A5985" w:rsidP="006E744E">
      <w:pPr>
        <w:spacing w:line="360" w:lineRule="auto"/>
      </w:pPr>
    </w:p>
    <w:p w:rsidR="002A5985" w:rsidRDefault="002A5985" w:rsidP="006E744E">
      <w:pPr>
        <w:spacing w:line="360" w:lineRule="auto"/>
      </w:pPr>
    </w:p>
    <w:p w:rsidR="002A5985" w:rsidRDefault="002A5985" w:rsidP="006E744E">
      <w:pPr>
        <w:spacing w:line="360" w:lineRule="auto"/>
      </w:pPr>
    </w:p>
    <w:p w:rsidR="00011736" w:rsidRDefault="00011736" w:rsidP="006E744E">
      <w:pPr>
        <w:spacing w:line="360" w:lineRule="auto"/>
      </w:pPr>
    </w:p>
    <w:p w:rsidR="00011736" w:rsidRDefault="00011736" w:rsidP="006E744E">
      <w:pPr>
        <w:spacing w:line="360" w:lineRule="auto"/>
      </w:pPr>
    </w:p>
    <w:p w:rsidR="00011736" w:rsidRDefault="00011736" w:rsidP="006E744E">
      <w:pPr>
        <w:spacing w:line="360" w:lineRule="auto"/>
      </w:pPr>
    </w:p>
    <w:p w:rsidR="00011736" w:rsidRDefault="00011736" w:rsidP="006E744E">
      <w:pPr>
        <w:spacing w:line="360" w:lineRule="auto"/>
      </w:pPr>
    </w:p>
    <w:p w:rsidR="00011736" w:rsidRDefault="00011736" w:rsidP="006E744E">
      <w:pPr>
        <w:spacing w:line="360" w:lineRule="auto"/>
      </w:pPr>
    </w:p>
    <w:p w:rsidR="00011736" w:rsidRDefault="00011736" w:rsidP="006E744E">
      <w:pPr>
        <w:spacing w:line="360" w:lineRule="auto"/>
      </w:pPr>
    </w:p>
    <w:p w:rsidR="00011736" w:rsidRDefault="00011736" w:rsidP="006E744E">
      <w:pPr>
        <w:spacing w:line="360" w:lineRule="auto"/>
      </w:pPr>
    </w:p>
    <w:p w:rsidR="00011736" w:rsidRDefault="00011736" w:rsidP="006E744E">
      <w:pPr>
        <w:spacing w:line="360" w:lineRule="auto"/>
      </w:pPr>
    </w:p>
    <w:p w:rsidR="00011736" w:rsidRDefault="00011736" w:rsidP="006E744E">
      <w:pPr>
        <w:spacing w:line="360" w:lineRule="auto"/>
      </w:pPr>
    </w:p>
    <w:p w:rsidR="00011736" w:rsidRDefault="00011736" w:rsidP="006E744E">
      <w:pPr>
        <w:spacing w:line="360" w:lineRule="auto"/>
      </w:pPr>
    </w:p>
    <w:p w:rsidR="00DC1658" w:rsidRDefault="00DC1658" w:rsidP="006E744E">
      <w:pPr>
        <w:spacing w:line="360" w:lineRule="auto"/>
      </w:pPr>
      <w:bookmarkStart w:id="2" w:name="_GoBack"/>
      <w:bookmarkEnd w:id="2"/>
    </w:p>
    <w:p w:rsidR="00011736" w:rsidRDefault="00011736" w:rsidP="006E744E">
      <w:pPr>
        <w:spacing w:line="360" w:lineRule="auto"/>
      </w:pPr>
    </w:p>
    <w:p w:rsidR="00D7747B" w:rsidRPr="00454542" w:rsidRDefault="00D7747B" w:rsidP="006E744E">
      <w:pPr>
        <w:pStyle w:val="Heading1"/>
        <w:spacing w:line="360" w:lineRule="auto"/>
        <w:rPr>
          <w:rFonts w:cs="Times New Roman"/>
        </w:rPr>
      </w:pPr>
      <w:bookmarkStart w:id="3" w:name="_Toc161871658"/>
      <w:r w:rsidRPr="00454542">
        <w:rPr>
          <w:rFonts w:cs="Times New Roman"/>
        </w:rPr>
        <w:lastRenderedPageBreak/>
        <w:t>LIST OF ABBREVIATION</w:t>
      </w:r>
      <w:r w:rsidR="008B35F0" w:rsidRPr="00454542">
        <w:rPr>
          <w:rFonts w:cs="Times New Roman"/>
        </w:rPr>
        <w:t>S</w:t>
      </w:r>
      <w:bookmarkEnd w:id="3"/>
    </w:p>
    <w:p w:rsidR="00D7747B" w:rsidRDefault="00D7747B" w:rsidP="006E744E">
      <w:pPr>
        <w:spacing w:line="360" w:lineRule="auto"/>
        <w:rPr>
          <w:rFonts w:cs="Times New Roman"/>
          <w:b/>
          <w:bCs/>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5820"/>
      </w:tblGrid>
      <w:tr w:rsidR="000C581C" w:rsidTr="006E18AC">
        <w:trPr>
          <w:trHeight w:val="457"/>
        </w:trPr>
        <w:tc>
          <w:tcPr>
            <w:tcW w:w="2281" w:type="dxa"/>
          </w:tcPr>
          <w:p w:rsidR="000C581C" w:rsidRPr="000B5BAE" w:rsidRDefault="00473A20" w:rsidP="006E744E">
            <w:pPr>
              <w:spacing w:line="360" w:lineRule="auto"/>
              <w:rPr>
                <w:rFonts w:cs="Times New Roman"/>
                <w:bCs/>
                <w:szCs w:val="24"/>
              </w:rPr>
            </w:pPr>
            <w:r w:rsidRPr="000B5BAE">
              <w:rPr>
                <w:rFonts w:cs="Times New Roman"/>
                <w:bCs/>
                <w:szCs w:val="24"/>
              </w:rPr>
              <w:t>LMS</w:t>
            </w:r>
          </w:p>
        </w:tc>
        <w:tc>
          <w:tcPr>
            <w:tcW w:w="5820" w:type="dxa"/>
          </w:tcPr>
          <w:p w:rsidR="000C581C" w:rsidRPr="000B5BAE" w:rsidRDefault="000B5BAE" w:rsidP="006E744E">
            <w:pPr>
              <w:spacing w:line="360" w:lineRule="auto"/>
              <w:rPr>
                <w:rFonts w:cs="Times New Roman"/>
                <w:bCs/>
                <w:szCs w:val="24"/>
              </w:rPr>
            </w:pPr>
            <w:r>
              <w:rPr>
                <w:rFonts w:cs="Times New Roman"/>
                <w:bCs/>
                <w:szCs w:val="24"/>
              </w:rPr>
              <w:t>Library Management S</w:t>
            </w:r>
            <w:r w:rsidR="00473A20" w:rsidRPr="000B5BAE">
              <w:rPr>
                <w:rFonts w:cs="Times New Roman"/>
                <w:bCs/>
                <w:szCs w:val="24"/>
              </w:rPr>
              <w:t>ystem</w:t>
            </w:r>
          </w:p>
        </w:tc>
      </w:tr>
      <w:tr w:rsidR="000C581C" w:rsidTr="006E18AC">
        <w:trPr>
          <w:trHeight w:val="457"/>
        </w:trPr>
        <w:tc>
          <w:tcPr>
            <w:tcW w:w="2281" w:type="dxa"/>
          </w:tcPr>
          <w:p w:rsidR="000C581C" w:rsidRPr="000B5BAE" w:rsidRDefault="00761440" w:rsidP="006E744E">
            <w:pPr>
              <w:spacing w:line="360" w:lineRule="auto"/>
              <w:rPr>
                <w:rFonts w:cs="Times New Roman"/>
                <w:bCs/>
                <w:szCs w:val="24"/>
              </w:rPr>
            </w:pPr>
            <w:r w:rsidRPr="000B5BAE">
              <w:rPr>
                <w:rFonts w:cs="Times New Roman"/>
                <w:bCs/>
                <w:szCs w:val="24"/>
              </w:rPr>
              <w:t>SDLC</w:t>
            </w:r>
          </w:p>
        </w:tc>
        <w:tc>
          <w:tcPr>
            <w:tcW w:w="5820" w:type="dxa"/>
          </w:tcPr>
          <w:p w:rsidR="000C581C" w:rsidRPr="000B5BAE" w:rsidRDefault="000B5BAE" w:rsidP="006E744E">
            <w:pPr>
              <w:spacing w:line="360" w:lineRule="auto"/>
              <w:rPr>
                <w:rFonts w:cs="Times New Roman"/>
                <w:bCs/>
                <w:szCs w:val="24"/>
              </w:rPr>
            </w:pPr>
            <w:r>
              <w:rPr>
                <w:rFonts w:cs="Times New Roman"/>
                <w:bCs/>
                <w:szCs w:val="24"/>
              </w:rPr>
              <w:t>Software D</w:t>
            </w:r>
            <w:r w:rsidR="00761440" w:rsidRPr="000B5BAE">
              <w:rPr>
                <w:rFonts w:cs="Times New Roman"/>
                <w:bCs/>
                <w:szCs w:val="24"/>
              </w:rPr>
              <w:t xml:space="preserve">evelopment </w:t>
            </w:r>
            <w:r>
              <w:rPr>
                <w:rFonts w:cs="Times New Roman"/>
                <w:bCs/>
                <w:szCs w:val="24"/>
              </w:rPr>
              <w:t>L</w:t>
            </w:r>
            <w:r w:rsidR="00761440" w:rsidRPr="000B5BAE">
              <w:rPr>
                <w:rFonts w:cs="Times New Roman"/>
                <w:bCs/>
                <w:szCs w:val="24"/>
              </w:rPr>
              <w:t>ifecycle</w:t>
            </w:r>
          </w:p>
        </w:tc>
      </w:tr>
      <w:tr w:rsidR="000C581C" w:rsidTr="006E18AC">
        <w:trPr>
          <w:trHeight w:val="457"/>
        </w:trPr>
        <w:tc>
          <w:tcPr>
            <w:tcW w:w="2281" w:type="dxa"/>
          </w:tcPr>
          <w:p w:rsidR="000C581C" w:rsidRPr="000B5BAE" w:rsidRDefault="004258C7" w:rsidP="006E744E">
            <w:pPr>
              <w:spacing w:line="360" w:lineRule="auto"/>
              <w:rPr>
                <w:rFonts w:cs="Times New Roman"/>
                <w:bCs/>
                <w:szCs w:val="24"/>
              </w:rPr>
            </w:pPr>
            <w:r w:rsidRPr="000B5BAE">
              <w:rPr>
                <w:rFonts w:cs="Times New Roman"/>
                <w:bCs/>
                <w:szCs w:val="24"/>
              </w:rPr>
              <w:t>IDE</w:t>
            </w:r>
          </w:p>
        </w:tc>
        <w:tc>
          <w:tcPr>
            <w:tcW w:w="5820" w:type="dxa"/>
          </w:tcPr>
          <w:p w:rsidR="000C581C" w:rsidRPr="000B5BAE" w:rsidRDefault="004258C7" w:rsidP="006E744E">
            <w:pPr>
              <w:spacing w:line="360" w:lineRule="auto"/>
              <w:rPr>
                <w:rFonts w:cs="Times New Roman"/>
                <w:bCs/>
                <w:szCs w:val="24"/>
              </w:rPr>
            </w:pPr>
            <w:r w:rsidRPr="000B5BAE">
              <w:t>I</w:t>
            </w:r>
            <w:r w:rsidR="000B5BAE">
              <w:t>ntegrated Development E</w:t>
            </w:r>
            <w:r w:rsidRPr="000B5BAE">
              <w:t>nvironment</w:t>
            </w:r>
          </w:p>
        </w:tc>
      </w:tr>
      <w:tr w:rsidR="000C581C" w:rsidTr="006E18AC">
        <w:trPr>
          <w:trHeight w:val="457"/>
        </w:trPr>
        <w:tc>
          <w:tcPr>
            <w:tcW w:w="2281" w:type="dxa"/>
          </w:tcPr>
          <w:p w:rsidR="000C581C" w:rsidRPr="000B5BAE" w:rsidRDefault="00806FF3" w:rsidP="006E744E">
            <w:pPr>
              <w:spacing w:line="360" w:lineRule="auto"/>
              <w:rPr>
                <w:rFonts w:cs="Times New Roman"/>
                <w:bCs/>
                <w:szCs w:val="24"/>
              </w:rPr>
            </w:pPr>
            <w:r w:rsidRPr="000B5BAE">
              <w:t>MIN</w:t>
            </w:r>
            <w:r w:rsidR="00352432" w:rsidRPr="000B5BAE">
              <w:t>GW</w:t>
            </w:r>
          </w:p>
        </w:tc>
        <w:tc>
          <w:tcPr>
            <w:tcW w:w="5820" w:type="dxa"/>
          </w:tcPr>
          <w:p w:rsidR="000C581C" w:rsidRPr="000B5BAE" w:rsidRDefault="000B5BAE" w:rsidP="006E744E">
            <w:pPr>
              <w:spacing w:line="360" w:lineRule="auto"/>
              <w:rPr>
                <w:rFonts w:cs="Times New Roman"/>
                <w:bCs/>
                <w:szCs w:val="24"/>
              </w:rPr>
            </w:pPr>
            <w:r>
              <w:t>Minimalist GNU F</w:t>
            </w:r>
            <w:r w:rsidR="00352432" w:rsidRPr="000B5BAE">
              <w:t>or Windows</w:t>
            </w:r>
          </w:p>
        </w:tc>
      </w:tr>
      <w:tr w:rsidR="000C581C" w:rsidTr="006E18AC">
        <w:trPr>
          <w:trHeight w:val="457"/>
        </w:trPr>
        <w:tc>
          <w:tcPr>
            <w:tcW w:w="2281" w:type="dxa"/>
          </w:tcPr>
          <w:p w:rsidR="000C581C" w:rsidRPr="000B5BAE" w:rsidRDefault="00806FF3" w:rsidP="006E744E">
            <w:pPr>
              <w:spacing w:line="360" w:lineRule="auto"/>
              <w:rPr>
                <w:rFonts w:cs="Times New Roman"/>
                <w:bCs/>
                <w:szCs w:val="24"/>
              </w:rPr>
            </w:pPr>
            <w:r w:rsidRPr="000B5BAE">
              <w:rPr>
                <w:rFonts w:cs="Times New Roman"/>
                <w:bCs/>
                <w:szCs w:val="24"/>
              </w:rPr>
              <w:t>GNU</w:t>
            </w:r>
          </w:p>
        </w:tc>
        <w:tc>
          <w:tcPr>
            <w:tcW w:w="5820" w:type="dxa"/>
          </w:tcPr>
          <w:p w:rsidR="000C581C" w:rsidRPr="000B5BAE" w:rsidRDefault="00806FF3" w:rsidP="006E744E">
            <w:pPr>
              <w:spacing w:line="360" w:lineRule="auto"/>
              <w:rPr>
                <w:rFonts w:cs="Times New Roman"/>
                <w:bCs/>
                <w:szCs w:val="24"/>
              </w:rPr>
            </w:pPr>
            <w:r w:rsidRPr="000B5BAE">
              <w:rPr>
                <w:rFonts w:cs="Times New Roman"/>
                <w:bCs/>
                <w:szCs w:val="24"/>
              </w:rPr>
              <w:t>Gnu’s Not Unix</w:t>
            </w:r>
          </w:p>
        </w:tc>
      </w:tr>
      <w:tr w:rsidR="000C581C" w:rsidTr="006E18AC">
        <w:trPr>
          <w:trHeight w:val="457"/>
        </w:trPr>
        <w:tc>
          <w:tcPr>
            <w:tcW w:w="2281" w:type="dxa"/>
          </w:tcPr>
          <w:p w:rsidR="000C581C" w:rsidRPr="00784892" w:rsidRDefault="00784892" w:rsidP="006E744E">
            <w:pPr>
              <w:spacing w:line="360" w:lineRule="auto"/>
              <w:rPr>
                <w:rFonts w:cs="Times New Roman"/>
                <w:bCs/>
                <w:szCs w:val="24"/>
              </w:rPr>
            </w:pPr>
            <w:r>
              <w:rPr>
                <w:rFonts w:cs="Times New Roman"/>
                <w:bCs/>
                <w:szCs w:val="24"/>
              </w:rPr>
              <w:t>HTML</w:t>
            </w:r>
          </w:p>
        </w:tc>
        <w:tc>
          <w:tcPr>
            <w:tcW w:w="5820" w:type="dxa"/>
          </w:tcPr>
          <w:p w:rsidR="000C581C" w:rsidRPr="00784892" w:rsidRDefault="00784892" w:rsidP="006E744E">
            <w:pPr>
              <w:spacing w:line="360" w:lineRule="auto"/>
              <w:rPr>
                <w:rFonts w:cs="Times New Roman"/>
                <w:bCs/>
                <w:szCs w:val="24"/>
              </w:rPr>
            </w:pPr>
            <w:r>
              <w:rPr>
                <w:rFonts w:cs="Times New Roman"/>
                <w:bCs/>
                <w:szCs w:val="24"/>
              </w:rPr>
              <w:t>Hypertext markup Language</w:t>
            </w:r>
          </w:p>
        </w:tc>
      </w:tr>
      <w:tr w:rsidR="00784892" w:rsidTr="006E18AC">
        <w:trPr>
          <w:trHeight w:val="457"/>
        </w:trPr>
        <w:tc>
          <w:tcPr>
            <w:tcW w:w="2281" w:type="dxa"/>
          </w:tcPr>
          <w:p w:rsidR="00784892" w:rsidRDefault="00784892" w:rsidP="006E744E">
            <w:pPr>
              <w:spacing w:line="360" w:lineRule="auto"/>
              <w:rPr>
                <w:rFonts w:cs="Times New Roman"/>
                <w:bCs/>
                <w:szCs w:val="24"/>
              </w:rPr>
            </w:pPr>
            <w:r>
              <w:rPr>
                <w:rFonts w:cs="Times New Roman"/>
                <w:bCs/>
                <w:szCs w:val="24"/>
              </w:rPr>
              <w:t>ID</w:t>
            </w:r>
          </w:p>
        </w:tc>
        <w:tc>
          <w:tcPr>
            <w:tcW w:w="5820" w:type="dxa"/>
          </w:tcPr>
          <w:p w:rsidR="00784892" w:rsidRDefault="00784892" w:rsidP="006E744E">
            <w:pPr>
              <w:spacing w:line="360" w:lineRule="auto"/>
              <w:rPr>
                <w:rFonts w:cs="Times New Roman"/>
                <w:bCs/>
                <w:szCs w:val="24"/>
              </w:rPr>
            </w:pPr>
            <w:r>
              <w:rPr>
                <w:rFonts w:cs="Times New Roman"/>
                <w:bCs/>
                <w:szCs w:val="24"/>
              </w:rPr>
              <w:t xml:space="preserve">Identity </w:t>
            </w:r>
            <w:r w:rsidR="004A4B2B">
              <w:rPr>
                <w:rFonts w:cs="Times New Roman"/>
                <w:bCs/>
                <w:szCs w:val="24"/>
              </w:rPr>
              <w:t>Document</w:t>
            </w:r>
          </w:p>
        </w:tc>
      </w:tr>
    </w:tbl>
    <w:p w:rsidR="00D7747B" w:rsidRPr="00454542" w:rsidRDefault="00D7747B" w:rsidP="006E744E">
      <w:pPr>
        <w:spacing w:line="360" w:lineRule="auto"/>
        <w:rPr>
          <w:rFonts w:cs="Times New Roman"/>
          <w:b/>
          <w:bCs/>
          <w:szCs w:val="24"/>
        </w:rPr>
      </w:pPr>
    </w:p>
    <w:p w:rsidR="00D7747B" w:rsidRPr="000C581C" w:rsidRDefault="00D7747B" w:rsidP="006E744E">
      <w:pPr>
        <w:spacing w:line="360" w:lineRule="auto"/>
        <w:rPr>
          <w:rFonts w:cs="Times New Roman"/>
          <w:color w:val="FF0000"/>
          <w:szCs w:val="24"/>
        </w:rPr>
      </w:pPr>
    </w:p>
    <w:p w:rsidR="002A5985" w:rsidRDefault="002A5985" w:rsidP="006E744E">
      <w:pPr>
        <w:spacing w:line="360" w:lineRule="auto"/>
        <w:rPr>
          <w:rFonts w:cs="Times New Roman"/>
          <w:color w:val="FF0000"/>
          <w:szCs w:val="24"/>
        </w:rPr>
      </w:pPr>
    </w:p>
    <w:p w:rsidR="002A5985" w:rsidRDefault="002A5985" w:rsidP="006E744E">
      <w:pPr>
        <w:spacing w:line="360" w:lineRule="auto"/>
        <w:rPr>
          <w:rFonts w:cs="Times New Roman"/>
          <w:color w:val="FF0000"/>
          <w:szCs w:val="24"/>
        </w:rPr>
      </w:pPr>
    </w:p>
    <w:p w:rsidR="002A5985" w:rsidRDefault="002A5985" w:rsidP="006E744E">
      <w:pPr>
        <w:spacing w:line="360" w:lineRule="auto"/>
        <w:rPr>
          <w:rFonts w:cs="Times New Roman"/>
          <w:color w:val="FF0000"/>
          <w:szCs w:val="24"/>
        </w:rPr>
      </w:pPr>
    </w:p>
    <w:p w:rsidR="002A5985" w:rsidRDefault="002A5985" w:rsidP="006E744E">
      <w:pPr>
        <w:spacing w:line="360" w:lineRule="auto"/>
        <w:rPr>
          <w:rFonts w:cs="Times New Roman"/>
          <w:color w:val="FF0000"/>
          <w:szCs w:val="24"/>
        </w:rPr>
      </w:pPr>
    </w:p>
    <w:p w:rsidR="002A5985" w:rsidRDefault="002A5985" w:rsidP="006E744E">
      <w:pPr>
        <w:spacing w:line="360" w:lineRule="auto"/>
        <w:rPr>
          <w:rFonts w:cs="Times New Roman"/>
          <w:color w:val="FF0000"/>
          <w:szCs w:val="24"/>
        </w:rPr>
      </w:pPr>
    </w:p>
    <w:p w:rsidR="002A5985" w:rsidRDefault="002A5985" w:rsidP="006E744E">
      <w:pPr>
        <w:spacing w:line="360" w:lineRule="auto"/>
        <w:rPr>
          <w:rFonts w:cs="Times New Roman"/>
          <w:color w:val="FF0000"/>
          <w:szCs w:val="24"/>
        </w:rPr>
      </w:pPr>
    </w:p>
    <w:p w:rsidR="002A5985" w:rsidRDefault="002A5985" w:rsidP="006E744E">
      <w:pPr>
        <w:spacing w:line="360" w:lineRule="auto"/>
        <w:rPr>
          <w:rFonts w:cs="Times New Roman"/>
          <w:color w:val="FF0000"/>
          <w:szCs w:val="24"/>
        </w:rPr>
      </w:pPr>
    </w:p>
    <w:p w:rsidR="002A5985" w:rsidRDefault="002A5985" w:rsidP="006E744E">
      <w:pPr>
        <w:spacing w:line="360" w:lineRule="auto"/>
        <w:rPr>
          <w:rFonts w:cs="Times New Roman"/>
          <w:color w:val="FF0000"/>
          <w:szCs w:val="24"/>
        </w:rPr>
      </w:pPr>
    </w:p>
    <w:p w:rsidR="002A5985" w:rsidRDefault="002A5985" w:rsidP="006E744E">
      <w:pPr>
        <w:spacing w:line="360" w:lineRule="auto"/>
        <w:rPr>
          <w:rFonts w:cs="Times New Roman"/>
          <w:color w:val="FF0000"/>
          <w:szCs w:val="24"/>
        </w:rPr>
      </w:pPr>
    </w:p>
    <w:p w:rsidR="002A5985" w:rsidRPr="000C581C" w:rsidRDefault="002A5985" w:rsidP="006E744E">
      <w:pPr>
        <w:spacing w:line="360" w:lineRule="auto"/>
        <w:rPr>
          <w:rFonts w:cs="Times New Roman"/>
          <w:color w:val="FF0000"/>
          <w:szCs w:val="24"/>
        </w:rPr>
      </w:pPr>
    </w:p>
    <w:p w:rsidR="00D7747B" w:rsidRPr="00454542" w:rsidRDefault="00D7747B" w:rsidP="006E744E">
      <w:pPr>
        <w:spacing w:line="360" w:lineRule="auto"/>
        <w:rPr>
          <w:rFonts w:cs="Times New Roman"/>
          <w:b/>
          <w:bCs/>
          <w:szCs w:val="24"/>
        </w:rPr>
      </w:pPr>
    </w:p>
    <w:p w:rsidR="00D7747B" w:rsidRPr="00454542" w:rsidRDefault="00D7747B" w:rsidP="006E744E">
      <w:pPr>
        <w:spacing w:line="360" w:lineRule="auto"/>
        <w:rPr>
          <w:rFonts w:cs="Times New Roman"/>
          <w:b/>
          <w:bCs/>
          <w:szCs w:val="24"/>
        </w:rPr>
      </w:pPr>
    </w:p>
    <w:p w:rsidR="00D7747B" w:rsidRPr="00454542" w:rsidRDefault="00D7747B" w:rsidP="006E744E">
      <w:pPr>
        <w:spacing w:line="360" w:lineRule="auto"/>
        <w:rPr>
          <w:rFonts w:cs="Times New Roman"/>
          <w:b/>
          <w:bCs/>
          <w:szCs w:val="24"/>
        </w:rPr>
      </w:pPr>
    </w:p>
    <w:p w:rsidR="00D7747B" w:rsidRPr="00454542" w:rsidRDefault="00D7747B" w:rsidP="006E744E">
      <w:pPr>
        <w:spacing w:line="360" w:lineRule="auto"/>
        <w:rPr>
          <w:rFonts w:cs="Times New Roman"/>
          <w:b/>
          <w:bCs/>
          <w:szCs w:val="24"/>
        </w:rPr>
        <w:sectPr w:rsidR="00D7747B" w:rsidRPr="00454542" w:rsidSect="006E744E">
          <w:pgSz w:w="11907" w:h="16839" w:code="9"/>
          <w:pgMar w:top="1440" w:right="1440" w:bottom="1440" w:left="1800" w:header="720" w:footer="720" w:gutter="0"/>
          <w:pgNumType w:fmt="lowerRoman" w:start="1"/>
          <w:cols w:space="720"/>
          <w:docGrid w:linePitch="360"/>
        </w:sectPr>
      </w:pPr>
    </w:p>
    <w:p w:rsidR="00D7747B" w:rsidRPr="00761440" w:rsidRDefault="00014571" w:rsidP="006E744E">
      <w:pPr>
        <w:pStyle w:val="Heading1"/>
        <w:spacing w:line="360" w:lineRule="auto"/>
        <w:ind w:left="360"/>
        <w:rPr>
          <w:rFonts w:cs="Times New Roman"/>
          <w:b w:val="0"/>
          <w:sz w:val="32"/>
          <w:szCs w:val="32"/>
        </w:rPr>
      </w:pPr>
      <w:bookmarkStart w:id="4" w:name="_Toc161871659"/>
      <w:r w:rsidRPr="00761440">
        <w:rPr>
          <w:rFonts w:cs="Times New Roman"/>
          <w:bCs/>
          <w:sz w:val="32"/>
          <w:szCs w:val="32"/>
        </w:rPr>
        <w:lastRenderedPageBreak/>
        <w:t xml:space="preserve">CHAPTER 1: </w:t>
      </w:r>
      <w:r w:rsidR="00D7747B" w:rsidRPr="00761440">
        <w:rPr>
          <w:rFonts w:cs="Times New Roman"/>
          <w:bCs/>
          <w:sz w:val="32"/>
          <w:szCs w:val="32"/>
        </w:rPr>
        <w:t>INTRODUCTION</w:t>
      </w:r>
      <w:bookmarkEnd w:id="4"/>
    </w:p>
    <w:p w:rsidR="00D7747B" w:rsidRPr="00454542" w:rsidRDefault="00D7747B" w:rsidP="006E744E">
      <w:pPr>
        <w:spacing w:line="360" w:lineRule="auto"/>
        <w:rPr>
          <w:rFonts w:cs="Times New Roman"/>
        </w:rPr>
      </w:pPr>
    </w:p>
    <w:p w:rsidR="009730EB" w:rsidRPr="00761440" w:rsidRDefault="00196FEF" w:rsidP="006E744E">
      <w:pPr>
        <w:pStyle w:val="Heading2"/>
        <w:numPr>
          <w:ilvl w:val="1"/>
          <w:numId w:val="2"/>
        </w:numPr>
        <w:spacing w:line="360" w:lineRule="auto"/>
        <w:rPr>
          <w:rFonts w:cs="Times New Roman"/>
          <w:sz w:val="28"/>
          <w:szCs w:val="28"/>
        </w:rPr>
      </w:pPr>
      <w:bookmarkStart w:id="5" w:name="_Toc161871660"/>
      <w:r w:rsidRPr="00761440">
        <w:rPr>
          <w:rFonts w:cs="Times New Roman"/>
          <w:sz w:val="28"/>
          <w:szCs w:val="28"/>
        </w:rPr>
        <w:t>Background</w:t>
      </w:r>
      <w:bookmarkEnd w:id="5"/>
    </w:p>
    <w:p w:rsidR="00196FEF" w:rsidRDefault="00956FE1" w:rsidP="006E744E">
      <w:pPr>
        <w:spacing w:line="360" w:lineRule="auto"/>
        <w:jc w:val="both"/>
        <w:rPr>
          <w:rFonts w:cs="Times New Roman"/>
          <w:szCs w:val="24"/>
        </w:rPr>
      </w:pPr>
      <w:r>
        <w:rPr>
          <w:rFonts w:cs="Times New Roman"/>
          <w:szCs w:val="24"/>
        </w:rPr>
        <w:t xml:space="preserve">This project is about a library management system designed in a c programming. </w:t>
      </w:r>
      <w:r w:rsidR="009730EB">
        <w:rPr>
          <w:rFonts w:cs="Times New Roman"/>
          <w:szCs w:val="24"/>
        </w:rPr>
        <w:t>It is used by librarian to manage the library using a computerized system where librarian can record various transaction like issues of books, addition of book, remove old books.</w:t>
      </w:r>
      <w:r w:rsidR="007E394E">
        <w:rPr>
          <w:rFonts w:cs="Times New Roman"/>
          <w:szCs w:val="24"/>
        </w:rPr>
        <w:t xml:space="preserve"> Library</w:t>
      </w:r>
      <w:r w:rsidR="008A137C">
        <w:rPr>
          <w:rFonts w:cs="Times New Roman"/>
          <w:szCs w:val="24"/>
        </w:rPr>
        <w:t>.</w:t>
      </w:r>
      <w:r w:rsidR="003657FB">
        <w:rPr>
          <w:rFonts w:cs="Times New Roman"/>
          <w:szCs w:val="24"/>
        </w:rPr>
        <w:t xml:space="preserve"> In </w:t>
      </w:r>
      <w:r w:rsidR="00BE7029">
        <w:rPr>
          <w:rFonts w:cs="Times New Roman"/>
          <w:szCs w:val="24"/>
        </w:rPr>
        <w:t>this software we can add feature like add book, borrowing and returning book, remove book, update book detail, etc. This software is used in a school library, public library, office library etc.</w:t>
      </w:r>
    </w:p>
    <w:p w:rsidR="00D1670A" w:rsidRDefault="007E394E" w:rsidP="006E744E">
      <w:pPr>
        <w:spacing w:line="360" w:lineRule="auto"/>
        <w:jc w:val="both"/>
        <w:rPr>
          <w:rFonts w:cs="Times New Roman"/>
          <w:szCs w:val="24"/>
        </w:rPr>
      </w:pPr>
      <w:r>
        <w:rPr>
          <w:rFonts w:cs="Times New Roman"/>
          <w:szCs w:val="24"/>
        </w:rPr>
        <w:t xml:space="preserve">This project </w:t>
      </w:r>
      <w:r w:rsidR="00C61778">
        <w:rPr>
          <w:rFonts w:cs="Times New Roman"/>
          <w:szCs w:val="24"/>
        </w:rPr>
        <w:t xml:space="preserve">main goal is making a computerized library management system which can help to manage library in the digital way. </w:t>
      </w:r>
      <w:r>
        <w:rPr>
          <w:rFonts w:cs="Times New Roman"/>
          <w:szCs w:val="24"/>
        </w:rPr>
        <w:t xml:space="preserve">After making this system, this system directly help in the work of librarian. Librarian can easily control the transaction of books, add book detail, delete books, search books and keep books records. </w:t>
      </w:r>
      <w:r w:rsidR="00C61778">
        <w:rPr>
          <w:rFonts w:cs="Times New Roman"/>
          <w:szCs w:val="24"/>
        </w:rPr>
        <w:t>We are trying to make complete computerized LMS by using a c programming.</w:t>
      </w:r>
    </w:p>
    <w:p w:rsidR="00196FEF" w:rsidRDefault="00196FEF" w:rsidP="006E744E">
      <w:pPr>
        <w:pStyle w:val="Heading2"/>
        <w:numPr>
          <w:ilvl w:val="1"/>
          <w:numId w:val="2"/>
        </w:numPr>
        <w:spacing w:line="360" w:lineRule="auto"/>
        <w:rPr>
          <w:rFonts w:cs="Times New Roman"/>
          <w:sz w:val="28"/>
          <w:szCs w:val="28"/>
        </w:rPr>
      </w:pPr>
      <w:bookmarkStart w:id="6" w:name="_Toc161871661"/>
      <w:r w:rsidRPr="00761440">
        <w:rPr>
          <w:rFonts w:cs="Times New Roman"/>
          <w:sz w:val="28"/>
          <w:szCs w:val="28"/>
        </w:rPr>
        <w:t>Problem Statement</w:t>
      </w:r>
      <w:bookmarkEnd w:id="6"/>
      <w:r w:rsidR="005808F7" w:rsidRPr="00761440">
        <w:rPr>
          <w:rFonts w:cs="Times New Roman"/>
          <w:sz w:val="28"/>
          <w:szCs w:val="28"/>
        </w:rPr>
        <w:t xml:space="preserve"> </w:t>
      </w:r>
    </w:p>
    <w:p w:rsidR="00111A6E" w:rsidRPr="00111A6E" w:rsidRDefault="00D1670A" w:rsidP="006E744E">
      <w:pPr>
        <w:spacing w:line="360" w:lineRule="auto"/>
        <w:jc w:val="both"/>
      </w:pPr>
      <w:r>
        <w:t>In the today world, many library can uses old type of data storage system</w:t>
      </w:r>
      <w:r w:rsidR="00111A6E">
        <w:t xml:space="preserve"> in library</w:t>
      </w:r>
      <w:r>
        <w:t xml:space="preserve"> which is not effective and more complicated to store data in library by a librarian. Many problem like file lost, file damaged, difficult to search book in library, cost and space spacing, security problem are faced by the library and librarian. So we </w:t>
      </w:r>
      <w:r w:rsidR="00111A6E">
        <w:t xml:space="preserve">can </w:t>
      </w:r>
      <w:r>
        <w:t xml:space="preserve">address these problem and decided to make a systematic and digitalized software which can </w:t>
      </w:r>
      <w:r w:rsidR="00111A6E">
        <w:t xml:space="preserve">help to </w:t>
      </w:r>
      <w:r>
        <w:t>easily maintain the library data in a single computer</w:t>
      </w:r>
      <w:r w:rsidR="00111A6E">
        <w:t xml:space="preserve">. This software is called </w:t>
      </w:r>
      <w:r>
        <w:t xml:space="preserve">is called library management system. LMS can solve all the problem which are faced by librarian to keep data in digital form. </w:t>
      </w:r>
      <w:r w:rsidR="00111A6E">
        <w:t>After using this software a single person can easily maintain the library and not needed to use paper for keeping records of library.</w:t>
      </w:r>
    </w:p>
    <w:p w:rsidR="00196FEF" w:rsidRPr="00761440" w:rsidRDefault="00196FEF" w:rsidP="006E744E">
      <w:pPr>
        <w:pStyle w:val="Heading2"/>
        <w:numPr>
          <w:ilvl w:val="1"/>
          <w:numId w:val="3"/>
        </w:numPr>
        <w:spacing w:line="360" w:lineRule="auto"/>
        <w:rPr>
          <w:rFonts w:cs="Times New Roman"/>
          <w:sz w:val="28"/>
          <w:szCs w:val="28"/>
        </w:rPr>
      </w:pPr>
      <w:bookmarkStart w:id="7" w:name="_Toc161871662"/>
      <w:r w:rsidRPr="00761440">
        <w:rPr>
          <w:rFonts w:cs="Times New Roman"/>
          <w:sz w:val="28"/>
          <w:szCs w:val="28"/>
        </w:rPr>
        <w:t>Objectives</w:t>
      </w:r>
      <w:bookmarkEnd w:id="7"/>
    </w:p>
    <w:p w:rsidR="00FC7403" w:rsidRDefault="00C61778" w:rsidP="006E744E">
      <w:pPr>
        <w:spacing w:line="360" w:lineRule="auto"/>
        <w:jc w:val="both"/>
        <w:rPr>
          <w:rFonts w:cs="Times New Roman"/>
        </w:rPr>
      </w:pPr>
      <w:r>
        <w:rPr>
          <w:rFonts w:cs="Times New Roman"/>
        </w:rPr>
        <w:t xml:space="preserve">The main aim of our project is develop the library management system and to be familiar with feature of c programming. </w:t>
      </w:r>
      <w:r w:rsidR="00FC7403">
        <w:rPr>
          <w:rFonts w:cs="Times New Roman"/>
        </w:rPr>
        <w:t>The specific objectives</w:t>
      </w:r>
      <w:r w:rsidR="000571D7">
        <w:rPr>
          <w:rFonts w:cs="Times New Roman"/>
        </w:rPr>
        <w:t xml:space="preserve"> of this project</w:t>
      </w:r>
      <w:r w:rsidR="00FC7403">
        <w:rPr>
          <w:rFonts w:cs="Times New Roman"/>
        </w:rPr>
        <w:t xml:space="preserve"> are</w:t>
      </w:r>
      <w:r w:rsidR="000571D7">
        <w:rPr>
          <w:rFonts w:cs="Times New Roman"/>
        </w:rPr>
        <w:t xml:space="preserve"> given below</w:t>
      </w:r>
      <w:r w:rsidR="00FC7403">
        <w:rPr>
          <w:rFonts w:cs="Times New Roman"/>
        </w:rPr>
        <w:t xml:space="preserve">: </w:t>
      </w:r>
    </w:p>
    <w:p w:rsidR="003461C3" w:rsidRPr="006E7738" w:rsidRDefault="000A642E" w:rsidP="006E744E">
      <w:pPr>
        <w:pStyle w:val="ListParagraph"/>
        <w:numPr>
          <w:ilvl w:val="0"/>
          <w:numId w:val="4"/>
        </w:numPr>
        <w:spacing w:line="360" w:lineRule="auto"/>
        <w:jc w:val="both"/>
        <w:rPr>
          <w:rFonts w:cs="Times New Roman"/>
        </w:rPr>
      </w:pPr>
      <w:r>
        <w:rPr>
          <w:rFonts w:cs="Times New Roman"/>
          <w:bCs/>
        </w:rPr>
        <w:t>To solve the management issues of library</w:t>
      </w:r>
      <w:r w:rsidR="009F5230">
        <w:rPr>
          <w:rFonts w:cs="Times New Roman"/>
          <w:bCs/>
        </w:rPr>
        <w:t xml:space="preserve"> in digital way</w:t>
      </w:r>
      <w:r>
        <w:rPr>
          <w:rFonts w:cs="Times New Roman"/>
          <w:bCs/>
        </w:rPr>
        <w:t>.</w:t>
      </w:r>
    </w:p>
    <w:p w:rsidR="003461C3" w:rsidRPr="006E7738" w:rsidRDefault="003461C3" w:rsidP="006E744E">
      <w:pPr>
        <w:pStyle w:val="ListParagraph"/>
        <w:numPr>
          <w:ilvl w:val="0"/>
          <w:numId w:val="4"/>
        </w:numPr>
        <w:spacing w:line="360" w:lineRule="auto"/>
        <w:jc w:val="both"/>
        <w:rPr>
          <w:rFonts w:cs="Times New Roman"/>
        </w:rPr>
      </w:pPr>
      <w:r w:rsidRPr="006E7738">
        <w:rPr>
          <w:rFonts w:cs="Times New Roman"/>
          <w:bCs/>
        </w:rPr>
        <w:t>To save cost and space of library</w:t>
      </w:r>
      <w:r w:rsidR="000A642E">
        <w:rPr>
          <w:rFonts w:cs="Times New Roman"/>
          <w:bCs/>
        </w:rPr>
        <w:t>.</w:t>
      </w:r>
    </w:p>
    <w:p w:rsidR="008B297D" w:rsidRPr="006E744E" w:rsidRDefault="004927D8" w:rsidP="006E744E">
      <w:pPr>
        <w:pStyle w:val="ListParagraph"/>
        <w:numPr>
          <w:ilvl w:val="0"/>
          <w:numId w:val="4"/>
        </w:numPr>
        <w:spacing w:line="360" w:lineRule="auto"/>
        <w:jc w:val="both"/>
        <w:rPr>
          <w:rFonts w:cs="Times New Roman"/>
        </w:rPr>
      </w:pPr>
      <w:r>
        <w:rPr>
          <w:rFonts w:cs="Times New Roman"/>
          <w:bCs/>
        </w:rPr>
        <w:t>To keep data safe and secure.</w:t>
      </w:r>
      <w:r w:rsidR="00336430" w:rsidRPr="006E7738">
        <w:rPr>
          <w:rFonts w:cs="Times New Roman"/>
          <w:bCs/>
        </w:rPr>
        <w:t xml:space="preserve"> </w:t>
      </w:r>
    </w:p>
    <w:p w:rsidR="00FB0FFC" w:rsidRPr="00761440" w:rsidRDefault="00454542" w:rsidP="006E744E">
      <w:pPr>
        <w:pStyle w:val="Heading2"/>
        <w:numPr>
          <w:ilvl w:val="1"/>
          <w:numId w:val="3"/>
        </w:numPr>
        <w:spacing w:line="360" w:lineRule="auto"/>
        <w:rPr>
          <w:rFonts w:cs="Times New Roman"/>
          <w:sz w:val="28"/>
          <w:szCs w:val="28"/>
        </w:rPr>
      </w:pPr>
      <w:bookmarkStart w:id="8" w:name="_Toc161871663"/>
      <w:r w:rsidRPr="00761440">
        <w:rPr>
          <w:rFonts w:cs="Times New Roman"/>
          <w:sz w:val="28"/>
          <w:szCs w:val="28"/>
        </w:rPr>
        <w:t>Scope of</w:t>
      </w:r>
      <w:r w:rsidR="00196FEF" w:rsidRPr="00761440">
        <w:rPr>
          <w:rFonts w:cs="Times New Roman"/>
          <w:sz w:val="28"/>
          <w:szCs w:val="28"/>
        </w:rPr>
        <w:t xml:space="preserve"> Project</w:t>
      </w:r>
      <w:bookmarkEnd w:id="8"/>
    </w:p>
    <w:p w:rsidR="004927D8" w:rsidRDefault="00D25102" w:rsidP="006E744E">
      <w:pPr>
        <w:spacing w:line="360" w:lineRule="auto"/>
      </w:pPr>
      <w:r>
        <w:t>The scope of library management system are listed below:</w:t>
      </w:r>
    </w:p>
    <w:p w:rsidR="000B5BAE" w:rsidRDefault="000B5BAE" w:rsidP="006E744E">
      <w:pPr>
        <w:pStyle w:val="ListParagraph"/>
        <w:numPr>
          <w:ilvl w:val="0"/>
          <w:numId w:val="30"/>
        </w:numPr>
        <w:spacing w:line="360" w:lineRule="auto"/>
      </w:pPr>
      <w:r>
        <w:lastRenderedPageBreak/>
        <w:t>This system is used in a library where librarian and other staff of library are used this system for managing a library.</w:t>
      </w:r>
    </w:p>
    <w:p w:rsidR="00D25102" w:rsidRDefault="00D25102" w:rsidP="006E744E">
      <w:pPr>
        <w:pStyle w:val="ListParagraph"/>
        <w:numPr>
          <w:ilvl w:val="0"/>
          <w:numId w:val="30"/>
        </w:numPr>
        <w:spacing w:line="360" w:lineRule="auto"/>
      </w:pPr>
      <w:r>
        <w:t>Keep data secure to using a specific password and username to operate this system.</w:t>
      </w:r>
    </w:p>
    <w:p w:rsidR="004927D8" w:rsidRDefault="004927D8" w:rsidP="00A4144F">
      <w:pPr>
        <w:pStyle w:val="ListParagraph"/>
        <w:numPr>
          <w:ilvl w:val="0"/>
          <w:numId w:val="30"/>
        </w:numPr>
        <w:spacing w:line="360" w:lineRule="auto"/>
        <w:jc w:val="both"/>
      </w:pPr>
      <w:r>
        <w:t xml:space="preserve">This system will provide </w:t>
      </w:r>
      <w:r w:rsidR="00D27CCF">
        <w:t>an efficient and effective method for managing book record, transactions of books like issues and returning book, and any other confidential information.</w:t>
      </w:r>
    </w:p>
    <w:p w:rsidR="00196FEF" w:rsidRDefault="00FB0FFC" w:rsidP="00A4144F">
      <w:pPr>
        <w:pStyle w:val="ListParagraph"/>
        <w:numPr>
          <w:ilvl w:val="0"/>
          <w:numId w:val="30"/>
        </w:numPr>
        <w:spacing w:line="360" w:lineRule="auto"/>
        <w:jc w:val="both"/>
      </w:pPr>
      <w:r>
        <w:t>Addition, deletion, searching and viewing of books information are recorded by authorized administrators.</w:t>
      </w:r>
    </w:p>
    <w:p w:rsidR="00196FEF" w:rsidRPr="00761440" w:rsidRDefault="00196FEF" w:rsidP="006E744E">
      <w:pPr>
        <w:pStyle w:val="Heading2"/>
        <w:numPr>
          <w:ilvl w:val="1"/>
          <w:numId w:val="2"/>
        </w:numPr>
        <w:spacing w:line="360" w:lineRule="auto"/>
        <w:rPr>
          <w:rFonts w:cs="Times New Roman"/>
          <w:sz w:val="28"/>
          <w:szCs w:val="28"/>
        </w:rPr>
      </w:pPr>
      <w:bookmarkStart w:id="9" w:name="_Toc161871664"/>
      <w:r w:rsidRPr="00761440">
        <w:rPr>
          <w:rFonts w:cs="Times New Roman"/>
          <w:sz w:val="28"/>
          <w:szCs w:val="28"/>
        </w:rPr>
        <w:t>Significance and Limitation</w:t>
      </w:r>
      <w:bookmarkEnd w:id="9"/>
    </w:p>
    <w:p w:rsidR="00355545" w:rsidRDefault="00901D11" w:rsidP="006E744E">
      <w:pPr>
        <w:spacing w:line="360" w:lineRule="auto"/>
        <w:jc w:val="both"/>
        <w:rPr>
          <w:rFonts w:cs="Times New Roman"/>
          <w:b/>
          <w:szCs w:val="24"/>
        </w:rPr>
      </w:pPr>
      <w:r w:rsidRPr="00901D11">
        <w:rPr>
          <w:rFonts w:cs="Times New Roman"/>
          <w:b/>
          <w:szCs w:val="24"/>
        </w:rPr>
        <w:t>Significance</w:t>
      </w:r>
    </w:p>
    <w:p w:rsidR="00EC5160" w:rsidRDefault="00EC5160" w:rsidP="006E744E">
      <w:pPr>
        <w:spacing w:line="360" w:lineRule="auto"/>
        <w:jc w:val="both"/>
        <w:rPr>
          <w:rFonts w:cs="Times New Roman"/>
          <w:szCs w:val="24"/>
        </w:rPr>
      </w:pPr>
      <w:r>
        <w:rPr>
          <w:rFonts w:cs="Times New Roman"/>
          <w:szCs w:val="24"/>
        </w:rPr>
        <w:t>The significance of this project of this project are listed below:</w:t>
      </w:r>
    </w:p>
    <w:p w:rsidR="00EC5160" w:rsidRDefault="00EC5160" w:rsidP="00A4144F">
      <w:pPr>
        <w:pStyle w:val="ListParagraph"/>
        <w:numPr>
          <w:ilvl w:val="0"/>
          <w:numId w:val="33"/>
        </w:numPr>
        <w:spacing w:line="360" w:lineRule="auto"/>
        <w:jc w:val="both"/>
        <w:rPr>
          <w:rFonts w:cs="Times New Roman"/>
          <w:szCs w:val="24"/>
        </w:rPr>
      </w:pPr>
      <w:r>
        <w:rPr>
          <w:rFonts w:cs="Times New Roman"/>
          <w:szCs w:val="24"/>
        </w:rPr>
        <w:t>Library management system is needed in a school library which can solve the management problems of books.</w:t>
      </w:r>
    </w:p>
    <w:p w:rsidR="00EC5160" w:rsidRDefault="00EC5160" w:rsidP="006E744E">
      <w:pPr>
        <w:pStyle w:val="ListParagraph"/>
        <w:numPr>
          <w:ilvl w:val="0"/>
          <w:numId w:val="33"/>
        </w:numPr>
        <w:spacing w:line="360" w:lineRule="auto"/>
        <w:jc w:val="both"/>
        <w:rPr>
          <w:rFonts w:cs="Times New Roman"/>
          <w:szCs w:val="24"/>
        </w:rPr>
      </w:pPr>
      <w:r>
        <w:rPr>
          <w:rFonts w:cs="Times New Roman"/>
          <w:szCs w:val="24"/>
        </w:rPr>
        <w:t>The goal of this project is solved the issues of library which is faced by the librarian in issues books, returning books, and keeping records.</w:t>
      </w:r>
    </w:p>
    <w:p w:rsidR="00EC5160" w:rsidRPr="00EC5160" w:rsidRDefault="00EC5160" w:rsidP="006E744E">
      <w:pPr>
        <w:pStyle w:val="ListParagraph"/>
        <w:numPr>
          <w:ilvl w:val="0"/>
          <w:numId w:val="33"/>
        </w:numPr>
        <w:spacing w:line="360" w:lineRule="auto"/>
        <w:jc w:val="both"/>
        <w:rPr>
          <w:rFonts w:cs="Times New Roman"/>
          <w:szCs w:val="24"/>
        </w:rPr>
      </w:pPr>
      <w:r>
        <w:rPr>
          <w:rFonts w:cs="Times New Roman"/>
          <w:szCs w:val="24"/>
        </w:rPr>
        <w:t>LMS provide a cost effective and time effective environment for the library staffs.</w:t>
      </w:r>
    </w:p>
    <w:p w:rsidR="00901D11" w:rsidRDefault="00F95F7B" w:rsidP="006E744E">
      <w:pPr>
        <w:spacing w:line="360" w:lineRule="auto"/>
        <w:jc w:val="both"/>
        <w:rPr>
          <w:rFonts w:cs="Times New Roman"/>
          <w:b/>
          <w:color w:val="0D0D0D"/>
          <w:shd w:val="clear" w:color="auto" w:fill="FFFFFF"/>
        </w:rPr>
      </w:pPr>
      <w:r>
        <w:rPr>
          <w:rFonts w:cs="Times New Roman"/>
          <w:b/>
          <w:color w:val="0D0D0D"/>
          <w:shd w:val="clear" w:color="auto" w:fill="FFFFFF"/>
        </w:rPr>
        <w:t>Limitation</w:t>
      </w:r>
    </w:p>
    <w:p w:rsidR="00C61778" w:rsidRDefault="00C61778" w:rsidP="006E744E">
      <w:pPr>
        <w:spacing w:line="360" w:lineRule="auto"/>
        <w:jc w:val="both"/>
        <w:rPr>
          <w:rFonts w:cs="Times New Roman"/>
          <w:color w:val="0D0D0D"/>
          <w:shd w:val="clear" w:color="auto" w:fill="FFFFFF"/>
        </w:rPr>
      </w:pPr>
      <w:r>
        <w:rPr>
          <w:rFonts w:cs="Times New Roman"/>
          <w:color w:val="0D0D0D"/>
          <w:shd w:val="clear" w:color="auto" w:fill="FFFFFF"/>
        </w:rPr>
        <w:t>There are some of the limitation which aren’t able to do in this project which are listed below:</w:t>
      </w:r>
    </w:p>
    <w:p w:rsidR="00101D93" w:rsidRDefault="001402BE" w:rsidP="006E744E">
      <w:pPr>
        <w:pStyle w:val="ListParagraph"/>
        <w:numPr>
          <w:ilvl w:val="0"/>
          <w:numId w:val="31"/>
        </w:numPr>
        <w:spacing w:line="360" w:lineRule="auto"/>
        <w:jc w:val="both"/>
        <w:rPr>
          <w:rFonts w:cs="Times New Roman"/>
          <w:color w:val="0D0D0D"/>
          <w:shd w:val="clear" w:color="auto" w:fill="FFFFFF"/>
        </w:rPr>
      </w:pPr>
      <w:r w:rsidRPr="00C61778">
        <w:rPr>
          <w:rFonts w:cs="Times New Roman"/>
          <w:color w:val="0D0D0D"/>
          <w:shd w:val="clear" w:color="auto" w:fill="FFFFFF"/>
        </w:rPr>
        <w:t>We are making library management system in a c program so it is complicated to add graphic</w:t>
      </w:r>
      <w:r w:rsidR="00F95F7B" w:rsidRPr="00C61778">
        <w:rPr>
          <w:rFonts w:cs="Times New Roman"/>
          <w:color w:val="0D0D0D"/>
          <w:shd w:val="clear" w:color="auto" w:fill="FFFFFF"/>
        </w:rPr>
        <w:t xml:space="preserve"> in the software</w:t>
      </w:r>
      <w:r w:rsidRPr="00C61778">
        <w:rPr>
          <w:rFonts w:cs="Times New Roman"/>
          <w:color w:val="0D0D0D"/>
          <w:shd w:val="clear" w:color="auto" w:fill="FFFFFF"/>
        </w:rPr>
        <w:t xml:space="preserve">. </w:t>
      </w:r>
      <w:r w:rsidR="00025ACB" w:rsidRPr="00C61778">
        <w:rPr>
          <w:rFonts w:cs="Times New Roman"/>
          <w:color w:val="0D0D0D"/>
          <w:shd w:val="clear" w:color="auto" w:fill="FFFFFF"/>
        </w:rPr>
        <w:t>So,</w:t>
      </w:r>
      <w:r w:rsidRPr="00C61778">
        <w:rPr>
          <w:rFonts w:cs="Times New Roman"/>
          <w:color w:val="0D0D0D"/>
          <w:shd w:val="clear" w:color="auto" w:fill="FFFFFF"/>
        </w:rPr>
        <w:t xml:space="preserve"> it can less user friendly.</w:t>
      </w:r>
    </w:p>
    <w:p w:rsidR="00101D93" w:rsidRDefault="001402BE" w:rsidP="006E744E">
      <w:pPr>
        <w:pStyle w:val="ListParagraph"/>
        <w:numPr>
          <w:ilvl w:val="0"/>
          <w:numId w:val="31"/>
        </w:numPr>
        <w:spacing w:line="360" w:lineRule="auto"/>
        <w:jc w:val="both"/>
        <w:rPr>
          <w:rFonts w:cs="Times New Roman"/>
          <w:color w:val="0D0D0D"/>
          <w:shd w:val="clear" w:color="auto" w:fill="FFFFFF"/>
        </w:rPr>
      </w:pPr>
      <w:r w:rsidRPr="00C61778">
        <w:rPr>
          <w:rFonts w:cs="Times New Roman"/>
          <w:color w:val="0D0D0D"/>
          <w:shd w:val="clear" w:color="auto" w:fill="FFFFFF"/>
        </w:rPr>
        <w:t xml:space="preserve"> </w:t>
      </w:r>
      <w:r w:rsidR="00AC3527" w:rsidRPr="00C61778">
        <w:rPr>
          <w:rFonts w:cs="Times New Roman"/>
          <w:color w:val="0D0D0D"/>
          <w:shd w:val="clear" w:color="auto" w:fill="FFFFFF"/>
        </w:rPr>
        <w:t xml:space="preserve">C program is more complex to maintain, update, for any developer so any developer can fix the problem and update the system easily. </w:t>
      </w:r>
    </w:p>
    <w:p w:rsidR="00101D93" w:rsidRDefault="00101D93" w:rsidP="006E744E">
      <w:pPr>
        <w:pStyle w:val="ListParagraph"/>
        <w:numPr>
          <w:ilvl w:val="0"/>
          <w:numId w:val="31"/>
        </w:numPr>
        <w:spacing w:line="360" w:lineRule="auto"/>
        <w:jc w:val="both"/>
        <w:rPr>
          <w:rFonts w:cs="Times New Roman"/>
          <w:color w:val="0D0D0D"/>
          <w:shd w:val="clear" w:color="auto" w:fill="FFFFFF"/>
        </w:rPr>
      </w:pPr>
      <w:r>
        <w:rPr>
          <w:rFonts w:cs="Times New Roman"/>
          <w:color w:val="0D0D0D"/>
          <w:shd w:val="clear" w:color="auto" w:fill="FFFFFF"/>
        </w:rPr>
        <w:t>Training is needed for new user because this system is complicated to use first time.</w:t>
      </w:r>
    </w:p>
    <w:p w:rsidR="0092746B" w:rsidRPr="00C61778" w:rsidRDefault="00AC3527" w:rsidP="006E744E">
      <w:pPr>
        <w:pStyle w:val="ListParagraph"/>
        <w:numPr>
          <w:ilvl w:val="0"/>
          <w:numId w:val="31"/>
        </w:numPr>
        <w:spacing w:line="360" w:lineRule="auto"/>
        <w:jc w:val="both"/>
        <w:rPr>
          <w:rFonts w:cs="Times New Roman"/>
          <w:color w:val="0D0D0D"/>
          <w:shd w:val="clear" w:color="auto" w:fill="FFFFFF"/>
        </w:rPr>
      </w:pPr>
      <w:r w:rsidRPr="00C61778">
        <w:rPr>
          <w:rFonts w:cs="Times New Roman"/>
          <w:color w:val="0D0D0D"/>
          <w:shd w:val="clear" w:color="auto" w:fill="FFFFFF"/>
        </w:rPr>
        <w:t>C programs can be more complex to scale and maintain, especially for large and complex library systems with evolving requirements.</w:t>
      </w:r>
    </w:p>
    <w:p w:rsidR="00901D11" w:rsidRDefault="00901D11" w:rsidP="006E744E">
      <w:pPr>
        <w:spacing w:line="360" w:lineRule="auto"/>
        <w:ind w:left="360"/>
        <w:rPr>
          <w:rFonts w:cs="Times New Roman"/>
        </w:rPr>
      </w:pPr>
    </w:p>
    <w:p w:rsidR="0078174B" w:rsidRDefault="0078174B" w:rsidP="006E744E">
      <w:pPr>
        <w:spacing w:line="360" w:lineRule="auto"/>
        <w:ind w:left="360"/>
        <w:rPr>
          <w:rFonts w:cs="Times New Roman"/>
        </w:rPr>
      </w:pPr>
    </w:p>
    <w:p w:rsidR="0078174B" w:rsidRPr="00901D11" w:rsidRDefault="0078174B" w:rsidP="006E744E">
      <w:pPr>
        <w:spacing w:line="360" w:lineRule="auto"/>
        <w:ind w:left="360"/>
        <w:rPr>
          <w:rFonts w:cs="Times New Roman"/>
        </w:rPr>
      </w:pPr>
    </w:p>
    <w:p w:rsidR="00CA15E0" w:rsidRPr="00D73113" w:rsidRDefault="00014571" w:rsidP="006E744E">
      <w:pPr>
        <w:pStyle w:val="Heading1"/>
        <w:spacing w:line="360" w:lineRule="auto"/>
        <w:rPr>
          <w:rFonts w:cs="Times New Roman"/>
          <w:sz w:val="32"/>
          <w:szCs w:val="32"/>
        </w:rPr>
      </w:pPr>
      <w:bookmarkStart w:id="10" w:name="_Toc161871665"/>
      <w:r w:rsidRPr="00761440">
        <w:rPr>
          <w:rFonts w:cs="Times New Roman"/>
          <w:sz w:val="32"/>
          <w:szCs w:val="32"/>
        </w:rPr>
        <w:lastRenderedPageBreak/>
        <w:t xml:space="preserve">CHAPTER 2: </w:t>
      </w:r>
      <w:r w:rsidR="00196FEF" w:rsidRPr="00761440">
        <w:rPr>
          <w:rFonts w:cs="Times New Roman"/>
          <w:sz w:val="32"/>
          <w:szCs w:val="32"/>
        </w:rPr>
        <w:t>LITERATURE REVIEW</w:t>
      </w:r>
      <w:bookmarkEnd w:id="10"/>
    </w:p>
    <w:p w:rsidR="00D73113" w:rsidRDefault="00D73113" w:rsidP="006E744E">
      <w:pPr>
        <w:spacing w:line="360" w:lineRule="auto"/>
        <w:jc w:val="both"/>
        <w:rPr>
          <w:rFonts w:cs="Times New Roman"/>
        </w:rPr>
      </w:pPr>
    </w:p>
    <w:p w:rsidR="00D73113" w:rsidRDefault="00D73113" w:rsidP="006E744E">
      <w:pPr>
        <w:spacing w:line="360" w:lineRule="auto"/>
        <w:jc w:val="both"/>
        <w:rPr>
          <w:rFonts w:cs="Times New Roman"/>
        </w:rPr>
      </w:pPr>
      <w:r>
        <w:rPr>
          <w:rFonts w:cs="Times New Roman"/>
        </w:rPr>
        <w:t>Some of the existing system ware manual there was no way of proper</w:t>
      </w:r>
      <w:r w:rsidR="009F5230">
        <w:rPr>
          <w:rFonts w:cs="Times New Roman"/>
        </w:rPr>
        <w:t>ly storing information. Library</w:t>
      </w:r>
      <w:r>
        <w:rPr>
          <w:rFonts w:cs="Times New Roman"/>
        </w:rPr>
        <w:t xml:space="preserve"> records were stored manually lead to errors and much paper work needed in the library to manage library records. Data are not properly secured. So there was the need to develop a system which could manage all these things and reduce the paperwork.</w:t>
      </w:r>
    </w:p>
    <w:p w:rsidR="00D75438" w:rsidRDefault="00D73113" w:rsidP="006E744E">
      <w:pPr>
        <w:spacing w:line="360" w:lineRule="auto"/>
        <w:jc w:val="both"/>
        <w:rPr>
          <w:rFonts w:cs="Times New Roman"/>
          <w:b/>
          <w:sz w:val="28"/>
        </w:rPr>
      </w:pPr>
      <w:r>
        <w:rPr>
          <w:rFonts w:cs="Times New Roman"/>
          <w:b/>
          <w:sz w:val="28"/>
        </w:rPr>
        <w:t xml:space="preserve">2.1 Study </w:t>
      </w:r>
      <w:r w:rsidR="000A2A01">
        <w:rPr>
          <w:rFonts w:cs="Times New Roman"/>
          <w:b/>
          <w:sz w:val="28"/>
        </w:rPr>
        <w:t>of</w:t>
      </w:r>
      <w:r>
        <w:rPr>
          <w:rFonts w:cs="Times New Roman"/>
          <w:b/>
          <w:sz w:val="28"/>
        </w:rPr>
        <w:t xml:space="preserve"> existing system</w:t>
      </w:r>
    </w:p>
    <w:p w:rsidR="001A5408" w:rsidRPr="001A5408" w:rsidRDefault="001A5408" w:rsidP="006E744E">
      <w:pPr>
        <w:spacing w:line="360" w:lineRule="auto"/>
        <w:jc w:val="both"/>
        <w:rPr>
          <w:rFonts w:cs="Times New Roman"/>
          <w:color w:val="0D0D0D"/>
          <w:shd w:val="clear" w:color="auto" w:fill="FFFFFF"/>
        </w:rPr>
      </w:pPr>
      <w:r>
        <w:rPr>
          <w:rFonts w:cs="Times New Roman"/>
          <w:color w:val="0D0D0D"/>
          <w:shd w:val="clear" w:color="auto" w:fill="FFFFFF"/>
        </w:rPr>
        <w:t xml:space="preserve">According to the </w:t>
      </w:r>
      <w:proofErr w:type="spellStart"/>
      <w:r>
        <w:rPr>
          <w:rFonts w:cs="Times New Roman"/>
          <w:color w:val="0D0D0D"/>
          <w:shd w:val="clear" w:color="auto" w:fill="FFFFFF"/>
        </w:rPr>
        <w:t>datim</w:t>
      </w:r>
      <w:proofErr w:type="spellEnd"/>
      <w:r>
        <w:rPr>
          <w:rFonts w:cs="Times New Roman"/>
          <w:color w:val="0D0D0D"/>
          <w:shd w:val="clear" w:color="auto" w:fill="FFFFFF"/>
        </w:rPr>
        <w:t xml:space="preserve">, </w:t>
      </w:r>
      <w:proofErr w:type="spellStart"/>
      <w:r>
        <w:rPr>
          <w:rFonts w:cs="Times New Roman"/>
          <w:color w:val="0D0D0D"/>
          <w:shd w:val="clear" w:color="auto" w:fill="FFFFFF"/>
        </w:rPr>
        <w:t>Abir</w:t>
      </w:r>
      <w:proofErr w:type="spellEnd"/>
      <w:r>
        <w:rPr>
          <w:rFonts w:cs="Times New Roman"/>
          <w:color w:val="0D0D0D"/>
          <w:shd w:val="clear" w:color="auto" w:fill="FFFFFF"/>
        </w:rPr>
        <w:t xml:space="preserve"> Roy and </w:t>
      </w:r>
      <w:proofErr w:type="spellStart"/>
      <w:r>
        <w:rPr>
          <w:rFonts w:cs="Times New Roman"/>
          <w:color w:val="0D0D0D"/>
          <w:shd w:val="clear" w:color="auto" w:fill="FFFFFF"/>
        </w:rPr>
        <w:t>Nandita</w:t>
      </w:r>
      <w:proofErr w:type="spellEnd"/>
      <w:r>
        <w:rPr>
          <w:rFonts w:cs="Times New Roman"/>
          <w:color w:val="0D0D0D"/>
          <w:shd w:val="clear" w:color="auto" w:fill="FFFFFF"/>
        </w:rPr>
        <w:t xml:space="preserve"> made a library management system in a HTML. They made a web based LMS where student can directly send request to issues book to librarian in online. Admin and student both needed a username and password to enter in the website. Student can login own ID and register new account. In this system all the transaction are done in online and admin can add and delete book through online. This project is done in HTML so they use graphic which can create easy interface between user and system.</w:t>
      </w:r>
      <w:r w:rsidR="00F621AA">
        <w:rPr>
          <w:rFonts w:cs="Times New Roman"/>
          <w:color w:val="0D0D0D"/>
          <w:shd w:val="clear" w:color="auto" w:fill="FFFFFF"/>
        </w:rPr>
        <w:t xml:space="preserve"> [</w:t>
      </w:r>
      <w:r>
        <w:rPr>
          <w:rFonts w:cs="Times New Roman"/>
          <w:color w:val="0D0D0D"/>
          <w:shd w:val="clear" w:color="auto" w:fill="FFFFFF"/>
        </w:rPr>
        <w:t xml:space="preserve">1] </w:t>
      </w:r>
    </w:p>
    <w:p w:rsidR="00FB0FFC" w:rsidRDefault="00FB0FFC" w:rsidP="006E744E">
      <w:pPr>
        <w:spacing w:line="360" w:lineRule="auto"/>
        <w:jc w:val="both"/>
        <w:rPr>
          <w:rFonts w:cs="Times New Roman"/>
          <w:color w:val="0D0D0D"/>
          <w:shd w:val="clear" w:color="auto" w:fill="FFFFFF"/>
        </w:rPr>
      </w:pPr>
      <w:r>
        <w:rPr>
          <w:rFonts w:cs="Times New Roman"/>
          <w:color w:val="0D0D0D"/>
          <w:shd w:val="clear" w:color="auto" w:fill="FFFFFF"/>
        </w:rPr>
        <w:t>According to the ACADEMIA,</w:t>
      </w:r>
      <w:r w:rsidR="0033489B">
        <w:rPr>
          <w:rFonts w:cs="Times New Roman"/>
          <w:color w:val="0D0D0D"/>
          <w:shd w:val="clear" w:color="auto" w:fill="FFFFFF"/>
        </w:rPr>
        <w:t xml:space="preserve"> </w:t>
      </w:r>
      <w:proofErr w:type="spellStart"/>
      <w:r w:rsidR="0033489B">
        <w:rPr>
          <w:rFonts w:cs="Times New Roman"/>
          <w:color w:val="0D0D0D"/>
          <w:shd w:val="clear" w:color="auto" w:fill="FFFFFF"/>
        </w:rPr>
        <w:t>Prabhakar</w:t>
      </w:r>
      <w:proofErr w:type="spellEnd"/>
      <w:r w:rsidR="0033489B">
        <w:rPr>
          <w:rFonts w:cs="Times New Roman"/>
          <w:color w:val="0D0D0D"/>
          <w:shd w:val="clear" w:color="auto" w:fill="FFFFFF"/>
        </w:rPr>
        <w:t xml:space="preserve"> </w:t>
      </w:r>
      <w:proofErr w:type="spellStart"/>
      <w:r w:rsidR="0033489B">
        <w:rPr>
          <w:rFonts w:cs="Times New Roman"/>
          <w:color w:val="0D0D0D"/>
          <w:shd w:val="clear" w:color="auto" w:fill="FFFFFF"/>
        </w:rPr>
        <w:t>kumar</w:t>
      </w:r>
      <w:proofErr w:type="spellEnd"/>
      <w:r w:rsidR="0033489B">
        <w:rPr>
          <w:rFonts w:cs="Times New Roman"/>
          <w:color w:val="0D0D0D"/>
          <w:shd w:val="clear" w:color="auto" w:fill="FFFFFF"/>
        </w:rPr>
        <w:t xml:space="preserve"> and Rahul m</w:t>
      </w:r>
      <w:r w:rsidR="00111A6E">
        <w:rPr>
          <w:rFonts w:cs="Times New Roman"/>
          <w:color w:val="0D0D0D"/>
          <w:shd w:val="clear" w:color="auto" w:fill="FFFFFF"/>
        </w:rPr>
        <w:t>ake library management system using</w:t>
      </w:r>
      <w:r w:rsidR="006E2C37">
        <w:rPr>
          <w:rFonts w:cs="Times New Roman"/>
          <w:color w:val="0D0D0D"/>
          <w:shd w:val="clear" w:color="auto" w:fill="FFFFFF"/>
        </w:rPr>
        <w:t xml:space="preserve"> HTML</w:t>
      </w:r>
      <w:r w:rsidR="0033489B">
        <w:rPr>
          <w:rFonts w:cs="Times New Roman"/>
          <w:color w:val="0D0D0D"/>
          <w:shd w:val="clear" w:color="auto" w:fill="FFFFFF"/>
        </w:rPr>
        <w:t>.</w:t>
      </w:r>
      <w:r>
        <w:rPr>
          <w:rFonts w:cs="Times New Roman"/>
          <w:color w:val="0D0D0D"/>
          <w:shd w:val="clear" w:color="auto" w:fill="FFFFFF"/>
        </w:rPr>
        <w:t xml:space="preserve"> LMS is used by librarian</w:t>
      </w:r>
      <w:r w:rsidR="006E2C37">
        <w:rPr>
          <w:rFonts w:cs="Times New Roman"/>
          <w:color w:val="0D0D0D"/>
          <w:shd w:val="clear" w:color="auto" w:fill="FFFFFF"/>
        </w:rPr>
        <w:t xml:space="preserve"> and student</w:t>
      </w:r>
      <w:r>
        <w:rPr>
          <w:rFonts w:cs="Times New Roman"/>
          <w:color w:val="0D0D0D"/>
          <w:shd w:val="clear" w:color="auto" w:fill="FFFFFF"/>
        </w:rPr>
        <w:t xml:space="preserve"> to manage the library using a computerized system where he/she can record various transactions like issues of book, return of book, addition of book, deletion of book, </w:t>
      </w:r>
      <w:r w:rsidR="0033489B">
        <w:rPr>
          <w:rFonts w:cs="Times New Roman"/>
          <w:color w:val="0D0D0D"/>
          <w:shd w:val="clear" w:color="auto" w:fill="FFFFFF"/>
        </w:rPr>
        <w:t>additi</w:t>
      </w:r>
      <w:r w:rsidR="002A7EBB">
        <w:rPr>
          <w:rFonts w:cs="Times New Roman"/>
          <w:color w:val="0D0D0D"/>
          <w:shd w:val="clear" w:color="auto" w:fill="FFFFFF"/>
        </w:rPr>
        <w:t>on of new student etc. They made</w:t>
      </w:r>
      <w:r w:rsidR="0033489B">
        <w:rPr>
          <w:rFonts w:cs="Times New Roman"/>
          <w:color w:val="0D0D0D"/>
          <w:shd w:val="clear" w:color="auto" w:fill="FFFFFF"/>
        </w:rPr>
        <w:t xml:space="preserve"> a library management system for the student also. Student can apply request of book, register and login their own profile in this system. Register student can control the book transaction. Fee and fines are also calculate in this system</w:t>
      </w:r>
      <w:r w:rsidR="0097619C">
        <w:rPr>
          <w:rFonts w:cs="Times New Roman"/>
          <w:color w:val="0D0D0D"/>
          <w:shd w:val="clear" w:color="auto" w:fill="FFFFFF"/>
        </w:rPr>
        <w:t>.</w:t>
      </w:r>
      <w:r w:rsidR="006E2C37">
        <w:rPr>
          <w:rFonts w:cs="Times New Roman"/>
          <w:color w:val="0D0D0D"/>
          <w:shd w:val="clear" w:color="auto" w:fill="FFFFFF"/>
        </w:rPr>
        <w:t xml:space="preserve"> This is a web based LMS so </w:t>
      </w:r>
      <w:r w:rsidR="002B68E5">
        <w:rPr>
          <w:rFonts w:cs="Times New Roman"/>
          <w:color w:val="0D0D0D"/>
          <w:shd w:val="clear" w:color="auto" w:fill="FFFFFF"/>
        </w:rPr>
        <w:t>graphics</w:t>
      </w:r>
      <w:r w:rsidR="006E2C37">
        <w:rPr>
          <w:rFonts w:cs="Times New Roman"/>
          <w:color w:val="0D0D0D"/>
          <w:shd w:val="clear" w:color="auto" w:fill="FFFFFF"/>
        </w:rPr>
        <w:t xml:space="preserve"> are also used in this system which help the user to operate this system.</w:t>
      </w:r>
      <w:r w:rsidR="0097619C">
        <w:rPr>
          <w:rFonts w:cs="Times New Roman"/>
          <w:color w:val="0D0D0D"/>
          <w:shd w:val="clear" w:color="auto" w:fill="FFFFFF"/>
        </w:rPr>
        <w:t xml:space="preserve"> [</w:t>
      </w:r>
      <w:r w:rsidR="0033489B">
        <w:rPr>
          <w:rFonts w:cs="Times New Roman"/>
          <w:color w:val="0D0D0D"/>
          <w:shd w:val="clear" w:color="auto" w:fill="FFFFFF"/>
        </w:rPr>
        <w:t>2]</w:t>
      </w:r>
    </w:p>
    <w:p w:rsidR="00DF6787" w:rsidRDefault="005214D0" w:rsidP="006E744E">
      <w:pPr>
        <w:spacing w:line="360" w:lineRule="auto"/>
        <w:jc w:val="both"/>
        <w:rPr>
          <w:rFonts w:cs="Times New Roman"/>
          <w:color w:val="0D0D0D"/>
          <w:shd w:val="clear" w:color="auto" w:fill="FFFFFF"/>
        </w:rPr>
      </w:pPr>
      <w:r>
        <w:rPr>
          <w:rFonts w:cs="Times New Roman"/>
          <w:color w:val="0D0D0D"/>
          <w:shd w:val="clear" w:color="auto" w:fill="FFFFFF"/>
        </w:rPr>
        <w:t xml:space="preserve">According to the </w:t>
      </w:r>
      <w:proofErr w:type="spellStart"/>
      <w:r w:rsidR="00656102">
        <w:rPr>
          <w:rFonts w:cs="Times New Roman"/>
          <w:color w:val="0D0D0D"/>
          <w:shd w:val="clear" w:color="auto" w:fill="FFFFFF"/>
        </w:rPr>
        <w:t>researchgate</w:t>
      </w:r>
      <w:proofErr w:type="spellEnd"/>
      <w:r w:rsidR="00656102">
        <w:rPr>
          <w:rFonts w:cs="Times New Roman"/>
          <w:color w:val="0D0D0D"/>
          <w:shd w:val="clear" w:color="auto" w:fill="FFFFFF"/>
        </w:rPr>
        <w:t>,</w:t>
      </w:r>
      <w:r w:rsidR="00DF6787">
        <w:rPr>
          <w:rFonts w:cs="Times New Roman"/>
          <w:color w:val="0D0D0D"/>
          <w:shd w:val="clear" w:color="auto" w:fill="FFFFFF"/>
        </w:rPr>
        <w:t xml:space="preserve"> library management system is for monitoring and controlling the transa</w:t>
      </w:r>
      <w:r w:rsidR="00D25102">
        <w:rPr>
          <w:rFonts w:cs="Times New Roman"/>
          <w:color w:val="0D0D0D"/>
          <w:shd w:val="clear" w:color="auto" w:fill="FFFFFF"/>
        </w:rPr>
        <w:t xml:space="preserve">ction of library. This project library management system </w:t>
      </w:r>
      <w:r w:rsidR="00DF6787">
        <w:rPr>
          <w:rFonts w:cs="Times New Roman"/>
          <w:color w:val="0D0D0D"/>
          <w:shd w:val="clear" w:color="auto" w:fill="FFFFFF"/>
        </w:rPr>
        <w:t>is developed in</w:t>
      </w:r>
      <w:r w:rsidR="00D25102">
        <w:rPr>
          <w:rFonts w:cs="Times New Roman"/>
          <w:color w:val="0D0D0D"/>
          <w:shd w:val="clear" w:color="auto" w:fill="FFFFFF"/>
        </w:rPr>
        <w:t xml:space="preserve"> HTML, CSS</w:t>
      </w:r>
      <w:r w:rsidR="00DF6787">
        <w:rPr>
          <w:rFonts w:cs="Times New Roman"/>
          <w:color w:val="0D0D0D"/>
          <w:shd w:val="clear" w:color="auto" w:fill="FFFFFF"/>
        </w:rPr>
        <w:t xml:space="preserve"> which mainly focuses</w:t>
      </w:r>
      <w:r w:rsidR="00656102">
        <w:rPr>
          <w:rFonts w:cs="Times New Roman"/>
          <w:color w:val="0D0D0D"/>
          <w:shd w:val="clear" w:color="auto" w:fill="FFFFFF"/>
        </w:rPr>
        <w:t xml:space="preserve"> </w:t>
      </w:r>
      <w:r w:rsidR="00DF6787">
        <w:rPr>
          <w:rFonts w:cs="Times New Roman"/>
          <w:color w:val="0D0D0D"/>
          <w:shd w:val="clear" w:color="auto" w:fill="FFFFFF"/>
        </w:rPr>
        <w:t xml:space="preserve">on basic operation in a library like adding new books, and updating new information, searching books and members and returning books. This system is easy to operation and no paper work is needed. </w:t>
      </w:r>
      <w:r w:rsidR="00D25102">
        <w:rPr>
          <w:rFonts w:cs="Times New Roman"/>
          <w:color w:val="0D0D0D"/>
          <w:shd w:val="clear" w:color="auto" w:fill="FFFFFF"/>
        </w:rPr>
        <w:t xml:space="preserve">This is also </w:t>
      </w:r>
      <w:r w:rsidR="002B68E5">
        <w:rPr>
          <w:rFonts w:cs="Times New Roman"/>
          <w:color w:val="0D0D0D"/>
          <w:shd w:val="clear" w:color="auto" w:fill="FFFFFF"/>
        </w:rPr>
        <w:t>an</w:t>
      </w:r>
      <w:r w:rsidR="00D25102">
        <w:rPr>
          <w:rFonts w:cs="Times New Roman"/>
          <w:color w:val="0D0D0D"/>
          <w:shd w:val="clear" w:color="auto" w:fill="FFFFFF"/>
        </w:rPr>
        <w:t xml:space="preserve"> online management system many transaction are also done in online. </w:t>
      </w:r>
      <w:r w:rsidR="00DF6787">
        <w:rPr>
          <w:rFonts w:cs="Times New Roman"/>
          <w:color w:val="0D0D0D"/>
          <w:shd w:val="clear" w:color="auto" w:fill="FFFFFF"/>
        </w:rPr>
        <w:t xml:space="preserve">The purpose of this system is </w:t>
      </w:r>
      <w:r w:rsidR="008764F8">
        <w:rPr>
          <w:rFonts w:cs="Times New Roman"/>
          <w:color w:val="0D0D0D"/>
          <w:shd w:val="clear" w:color="auto" w:fill="FFFFFF"/>
        </w:rPr>
        <w:t>systematic circulation of book and keeping record of transaction.</w:t>
      </w:r>
      <w:r w:rsidR="00E43525">
        <w:rPr>
          <w:rFonts w:cs="Times New Roman"/>
          <w:color w:val="0D0D0D"/>
          <w:shd w:val="clear" w:color="auto" w:fill="FFFFFF"/>
        </w:rPr>
        <w:t xml:space="preserve"> </w:t>
      </w:r>
      <w:r w:rsidR="008764F8">
        <w:rPr>
          <w:rFonts w:cs="Times New Roman"/>
          <w:color w:val="0D0D0D"/>
          <w:shd w:val="clear" w:color="auto" w:fill="FFFFFF"/>
        </w:rPr>
        <w:t>[3]</w:t>
      </w:r>
    </w:p>
    <w:p w:rsidR="002E2AFA" w:rsidRDefault="008764F8" w:rsidP="006E744E">
      <w:pPr>
        <w:shd w:val="clear" w:color="auto" w:fill="FFFFFF"/>
        <w:spacing w:line="360" w:lineRule="auto"/>
        <w:jc w:val="both"/>
        <w:rPr>
          <w:rFonts w:cs="Times New Roman"/>
          <w:color w:val="0D0D0D"/>
          <w:shd w:val="clear" w:color="auto" w:fill="FFFFFF"/>
        </w:rPr>
      </w:pPr>
      <w:r>
        <w:rPr>
          <w:rFonts w:cs="Times New Roman"/>
          <w:color w:val="0D0D0D"/>
          <w:shd w:val="clear" w:color="auto" w:fill="FFFFFF"/>
        </w:rPr>
        <w:t>According to the</w:t>
      </w:r>
      <w:r w:rsidR="00E43525">
        <w:rPr>
          <w:rFonts w:cs="Times New Roman"/>
          <w:color w:val="0D0D0D"/>
          <w:shd w:val="clear" w:color="auto" w:fill="FFFFFF"/>
        </w:rPr>
        <w:t xml:space="preserve"> </w:t>
      </w:r>
      <w:proofErr w:type="spellStart"/>
      <w:r w:rsidR="00E43525">
        <w:rPr>
          <w:rFonts w:cs="Times New Roman"/>
          <w:color w:val="0D0D0D"/>
          <w:shd w:val="clear" w:color="auto" w:fill="FFFFFF"/>
        </w:rPr>
        <w:t>studocu</w:t>
      </w:r>
      <w:proofErr w:type="spellEnd"/>
      <w:r w:rsidR="00E43525">
        <w:rPr>
          <w:rFonts w:cs="Times New Roman"/>
          <w:color w:val="0D0D0D"/>
          <w:shd w:val="clear" w:color="auto" w:fill="FFFFFF"/>
        </w:rPr>
        <w:t>, library management system is a project which aim in developing a computerized system to maintain all the daily work of library</w:t>
      </w:r>
      <w:r w:rsidR="002E2AFA">
        <w:rPr>
          <w:rFonts w:cs="Times New Roman"/>
          <w:color w:val="0D0D0D"/>
          <w:shd w:val="clear" w:color="auto" w:fill="FFFFFF"/>
        </w:rPr>
        <w:t>.</w:t>
      </w:r>
      <w:r w:rsidR="004A7018">
        <w:rPr>
          <w:rFonts w:cs="Times New Roman"/>
          <w:color w:val="0D0D0D"/>
          <w:shd w:val="clear" w:color="auto" w:fill="FFFFFF"/>
        </w:rPr>
        <w:t xml:space="preserve"> HTML programming language is used to make this library management system. The whole system is worked by </w:t>
      </w:r>
      <w:r w:rsidR="004A7018">
        <w:rPr>
          <w:rFonts w:cs="Times New Roman"/>
          <w:color w:val="0D0D0D"/>
          <w:shd w:val="clear" w:color="auto" w:fill="FFFFFF"/>
        </w:rPr>
        <w:lastRenderedPageBreak/>
        <w:t xml:space="preserve">online every transaction of book are done by online in this system. </w:t>
      </w:r>
      <w:r w:rsidR="00843783">
        <w:rPr>
          <w:rFonts w:cs="Times New Roman"/>
          <w:color w:val="0D0D0D"/>
          <w:shd w:val="clear" w:color="auto" w:fill="FFFFFF"/>
        </w:rPr>
        <w:t xml:space="preserve">This system has many feature which </w:t>
      </w:r>
      <w:r w:rsidR="000A7EB0">
        <w:rPr>
          <w:rFonts w:cs="Times New Roman"/>
          <w:color w:val="0D0D0D"/>
          <w:shd w:val="clear" w:color="auto" w:fill="FFFFFF"/>
        </w:rPr>
        <w:t>are generally</w:t>
      </w:r>
      <w:r w:rsidR="00843783">
        <w:rPr>
          <w:rFonts w:cs="Times New Roman"/>
          <w:color w:val="0D0D0D"/>
          <w:shd w:val="clear" w:color="auto" w:fill="FFFFFF"/>
        </w:rPr>
        <w:t xml:space="preserve"> not available in normal library management like facility </w:t>
      </w:r>
      <w:r w:rsidR="006000CB">
        <w:rPr>
          <w:rFonts w:cs="Times New Roman"/>
          <w:color w:val="0D0D0D"/>
          <w:shd w:val="clear" w:color="auto" w:fill="FFFFFF"/>
        </w:rPr>
        <w:t>of user login and a facility of admin login.</w:t>
      </w:r>
      <w:r w:rsidR="00083683">
        <w:rPr>
          <w:rFonts w:cs="Times New Roman"/>
          <w:color w:val="0D0D0D"/>
          <w:shd w:val="clear" w:color="auto" w:fill="FFFFFF"/>
        </w:rPr>
        <w:t xml:space="preserve"> It can also facilities the admin</w:t>
      </w:r>
      <w:r w:rsidR="006000CB">
        <w:rPr>
          <w:rFonts w:cs="Times New Roman"/>
          <w:color w:val="0D0D0D"/>
          <w:shd w:val="clear" w:color="auto" w:fill="FFFFFF"/>
        </w:rPr>
        <w:t xml:space="preserve"> to monitoring the whole system and student can see their list of book issued and login their account</w:t>
      </w:r>
      <w:r w:rsidR="000A7EB0">
        <w:rPr>
          <w:rFonts w:cs="Times New Roman"/>
          <w:color w:val="0D0D0D"/>
          <w:shd w:val="clear" w:color="auto" w:fill="FFFFFF"/>
        </w:rPr>
        <w:t>. [</w:t>
      </w:r>
      <w:r w:rsidR="006000CB">
        <w:rPr>
          <w:rFonts w:cs="Times New Roman"/>
          <w:color w:val="0D0D0D"/>
          <w:shd w:val="clear" w:color="auto" w:fill="FFFFFF"/>
        </w:rPr>
        <w:t>4]</w:t>
      </w:r>
    </w:p>
    <w:p w:rsidR="00E43525" w:rsidRPr="00614781" w:rsidRDefault="00A02DA4" w:rsidP="00A02DA4">
      <w:pPr>
        <w:shd w:val="clear" w:color="auto" w:fill="FFFFFF"/>
        <w:spacing w:after="0" w:line="360" w:lineRule="auto"/>
        <w:jc w:val="both"/>
        <w:rPr>
          <w:rFonts w:eastAsia="Times New Roman" w:cs="Times New Roman"/>
          <w:color w:val="231F20"/>
          <w:szCs w:val="24"/>
          <w:lang w:bidi="ar-SA"/>
        </w:rPr>
      </w:pPr>
      <w:r>
        <w:rPr>
          <w:rFonts w:eastAsia="Times New Roman" w:cs="Times New Roman"/>
          <w:color w:val="231F20"/>
          <w:szCs w:val="24"/>
          <w:lang w:bidi="ar-SA"/>
        </w:rPr>
        <w:t xml:space="preserve">After studying about previous project we can address these problem and we will trying to solve these problem. </w:t>
      </w:r>
      <w:r w:rsidR="009F5230">
        <w:rPr>
          <w:rFonts w:eastAsia="Times New Roman" w:cs="Times New Roman"/>
          <w:color w:val="231F20"/>
          <w:szCs w:val="24"/>
          <w:lang w:bidi="ar-SA"/>
        </w:rPr>
        <w:t>This project have many new feature which are generally not available in the normal library management system like user login and a facility of admin login</w:t>
      </w:r>
      <w:r w:rsidR="00E43525" w:rsidRPr="00614781">
        <w:rPr>
          <w:rFonts w:eastAsia="Times New Roman" w:cs="Times New Roman"/>
          <w:color w:val="231F20"/>
          <w:szCs w:val="24"/>
          <w:lang w:bidi="ar-SA"/>
        </w:rPr>
        <w:t>.</w:t>
      </w:r>
      <w:r w:rsidR="009F5230">
        <w:rPr>
          <w:rFonts w:eastAsia="Times New Roman" w:cs="Times New Roman"/>
          <w:color w:val="231F20"/>
          <w:szCs w:val="24"/>
          <w:lang w:bidi="ar-SA"/>
        </w:rPr>
        <w:t xml:space="preserve"> No paper work is needed in this system where all data are saved in digital form.</w:t>
      </w:r>
      <w:r w:rsidR="00903EB5">
        <w:rPr>
          <w:rFonts w:eastAsia="Times New Roman" w:cs="Times New Roman"/>
          <w:color w:val="231F20"/>
          <w:szCs w:val="24"/>
          <w:lang w:bidi="ar-SA"/>
        </w:rPr>
        <w:t xml:space="preserve"> We are making a cost effective, time effective, and feasible library management system.</w:t>
      </w:r>
      <w:r w:rsidR="009F5230">
        <w:rPr>
          <w:rFonts w:eastAsia="Times New Roman" w:cs="Times New Roman"/>
          <w:color w:val="231F20"/>
          <w:szCs w:val="24"/>
          <w:lang w:bidi="ar-SA"/>
        </w:rPr>
        <w:t xml:space="preserve"> </w:t>
      </w:r>
    </w:p>
    <w:p w:rsidR="002956AF" w:rsidRPr="00614781" w:rsidRDefault="002956AF" w:rsidP="00A02DA4">
      <w:pPr>
        <w:shd w:val="clear" w:color="auto" w:fill="FFFFFF"/>
        <w:spacing w:after="0" w:line="360" w:lineRule="auto"/>
        <w:jc w:val="both"/>
        <w:rPr>
          <w:rFonts w:eastAsia="Times New Roman" w:cs="Times New Roman"/>
          <w:color w:val="231F20"/>
          <w:szCs w:val="24"/>
          <w:lang w:bidi="ar-SA"/>
        </w:rPr>
      </w:pPr>
    </w:p>
    <w:p w:rsidR="002956AF" w:rsidRPr="00614781" w:rsidRDefault="002956AF" w:rsidP="006E744E">
      <w:pPr>
        <w:shd w:val="clear" w:color="auto" w:fill="FFFFFF"/>
        <w:spacing w:after="0" w:line="360" w:lineRule="auto"/>
        <w:rPr>
          <w:rFonts w:eastAsia="Times New Roman" w:cs="Times New Roman"/>
          <w:color w:val="231F20"/>
          <w:szCs w:val="24"/>
          <w:lang w:bidi="ar-SA"/>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733709" w:rsidRDefault="00733709" w:rsidP="006E744E">
      <w:pPr>
        <w:pStyle w:val="Heading1"/>
        <w:spacing w:line="360" w:lineRule="auto"/>
        <w:ind w:left="2520" w:firstLine="360"/>
        <w:jc w:val="left"/>
        <w:rPr>
          <w:rFonts w:cs="Times New Roman"/>
        </w:rPr>
      </w:pPr>
    </w:p>
    <w:p w:rsidR="00011736" w:rsidRDefault="00011736" w:rsidP="006E744E">
      <w:pPr>
        <w:spacing w:line="360" w:lineRule="auto"/>
      </w:pPr>
    </w:p>
    <w:p w:rsidR="00011736" w:rsidRDefault="00011736" w:rsidP="006E744E">
      <w:pPr>
        <w:spacing w:line="360" w:lineRule="auto"/>
      </w:pPr>
    </w:p>
    <w:p w:rsidR="007573F1" w:rsidRPr="002956AF" w:rsidRDefault="00014571" w:rsidP="006E744E">
      <w:pPr>
        <w:pStyle w:val="Heading1"/>
        <w:spacing w:line="360" w:lineRule="auto"/>
        <w:ind w:left="2520" w:firstLine="360"/>
        <w:jc w:val="left"/>
        <w:rPr>
          <w:rFonts w:cs="Times New Roman"/>
        </w:rPr>
      </w:pPr>
      <w:bookmarkStart w:id="11" w:name="_Toc161871666"/>
      <w:r w:rsidRPr="002956AF">
        <w:rPr>
          <w:rFonts w:cs="Times New Roman"/>
        </w:rPr>
        <w:t xml:space="preserve">CHAPTER 3: </w:t>
      </w:r>
      <w:r w:rsidR="007573F1" w:rsidRPr="002956AF">
        <w:rPr>
          <w:rFonts w:cs="Times New Roman"/>
        </w:rPr>
        <w:t>SYSTEM ANALYSIS</w:t>
      </w:r>
      <w:bookmarkEnd w:id="11"/>
    </w:p>
    <w:p w:rsidR="00014571" w:rsidRPr="00014571" w:rsidRDefault="00014571" w:rsidP="006E744E">
      <w:pPr>
        <w:spacing w:line="360" w:lineRule="auto"/>
      </w:pPr>
    </w:p>
    <w:p w:rsidR="007573F1" w:rsidRPr="00543A0A" w:rsidRDefault="007573F1" w:rsidP="006E744E">
      <w:pPr>
        <w:pStyle w:val="Heading2"/>
        <w:spacing w:line="360" w:lineRule="auto"/>
      </w:pPr>
      <w:bookmarkStart w:id="12" w:name="_Toc161871667"/>
      <w:r w:rsidRPr="00543A0A">
        <w:t>3.1</w:t>
      </w:r>
      <w:r w:rsidR="000A5FAD">
        <w:t xml:space="preserve"> </w:t>
      </w:r>
      <w:r w:rsidRPr="00101D93">
        <w:rPr>
          <w:sz w:val="28"/>
        </w:rPr>
        <w:t>Requirement Analysis</w:t>
      </w:r>
      <w:bookmarkEnd w:id="12"/>
    </w:p>
    <w:p w:rsidR="007952A3" w:rsidRDefault="007952A3" w:rsidP="006E744E">
      <w:pPr>
        <w:spacing w:line="360" w:lineRule="auto"/>
        <w:jc w:val="both"/>
        <w:rPr>
          <w:rFonts w:cs="Times New Roman"/>
          <w:color w:val="0D0D0D"/>
          <w:shd w:val="clear" w:color="auto" w:fill="FFFFFF"/>
        </w:rPr>
      </w:pPr>
      <w:r w:rsidRPr="007952A3">
        <w:rPr>
          <w:rFonts w:cs="Times New Roman"/>
          <w:color w:val="0D0D0D"/>
          <w:shd w:val="clear" w:color="auto" w:fill="FFFFFF"/>
        </w:rPr>
        <w:t>Requirement analysis is the process of gathering, documenting, and analyzing requirements for a system to be developed. It is a crucial step in the software development lifecycle, as it helps ensure that the final product meets the needs and expectations of its users.</w:t>
      </w:r>
      <w:r w:rsidR="009C0A97">
        <w:rPr>
          <w:rFonts w:cs="Times New Roman"/>
          <w:color w:val="0D0D0D"/>
          <w:shd w:val="clear" w:color="auto" w:fill="FFFFFF"/>
        </w:rPr>
        <w:t xml:space="preserve"> Library management system is a small project. It is used onl</w:t>
      </w:r>
      <w:r w:rsidR="004927D8">
        <w:rPr>
          <w:rFonts w:cs="Times New Roman"/>
          <w:color w:val="0D0D0D"/>
          <w:shd w:val="clear" w:color="auto" w:fill="FFFFFF"/>
        </w:rPr>
        <w:t xml:space="preserve">y for small places so we need </w:t>
      </w:r>
      <w:proofErr w:type="spellStart"/>
      <w:r w:rsidR="004927D8">
        <w:rPr>
          <w:rFonts w:cs="Times New Roman"/>
          <w:color w:val="0D0D0D"/>
          <w:shd w:val="clear" w:color="auto" w:fill="FFFFFF"/>
        </w:rPr>
        <w:t>Dev</w:t>
      </w:r>
      <w:proofErr w:type="spellEnd"/>
      <w:r w:rsidR="004927D8">
        <w:rPr>
          <w:rFonts w:cs="Times New Roman"/>
          <w:color w:val="0D0D0D"/>
          <w:shd w:val="clear" w:color="auto" w:fill="FFFFFF"/>
        </w:rPr>
        <w:t xml:space="preserve"> C</w:t>
      </w:r>
      <w:r w:rsidR="009C0A97">
        <w:rPr>
          <w:rFonts w:cs="Times New Roman"/>
          <w:color w:val="0D0D0D"/>
          <w:shd w:val="clear" w:color="auto" w:fill="FFFFFF"/>
        </w:rPr>
        <w:t xml:space="preserve">++ software for making this system. </w:t>
      </w:r>
      <w:proofErr w:type="spellStart"/>
      <w:r w:rsidR="009C0A97">
        <w:rPr>
          <w:rFonts w:cs="Times New Roman"/>
          <w:color w:val="0D0D0D"/>
          <w:shd w:val="clear" w:color="auto" w:fill="FFFFFF"/>
        </w:rPr>
        <w:t>Mingw</w:t>
      </w:r>
      <w:proofErr w:type="spellEnd"/>
      <w:r w:rsidR="009C0A97">
        <w:rPr>
          <w:rFonts w:cs="Times New Roman"/>
          <w:color w:val="0D0D0D"/>
          <w:shd w:val="clear" w:color="auto" w:fill="FFFFFF"/>
        </w:rPr>
        <w:t xml:space="preserve"> software is needed for change the code in binary form and operate this system. This software is only for small purpose so we don’t need large database we can store data in own </w:t>
      </w:r>
      <w:r w:rsidR="00507C8C">
        <w:rPr>
          <w:rFonts w:cs="Times New Roman"/>
          <w:color w:val="0D0D0D"/>
          <w:shd w:val="clear" w:color="auto" w:fill="FFFFFF"/>
        </w:rPr>
        <w:t>computer storage device.</w:t>
      </w:r>
    </w:p>
    <w:p w:rsidR="00DA2C5F" w:rsidRDefault="000A5FAD" w:rsidP="006E744E">
      <w:pPr>
        <w:spacing w:line="360" w:lineRule="auto"/>
        <w:jc w:val="both"/>
        <w:rPr>
          <w:b/>
          <w:bCs/>
        </w:rPr>
      </w:pPr>
      <w:r>
        <w:rPr>
          <w:b/>
          <w:bCs/>
        </w:rPr>
        <w:t>3.1.1</w:t>
      </w:r>
      <w:r w:rsidR="007573F1" w:rsidRPr="00543A0A">
        <w:rPr>
          <w:b/>
          <w:bCs/>
        </w:rPr>
        <w:t xml:space="preserve"> Functional Requirements:</w:t>
      </w:r>
      <w:r w:rsidR="00804DA0">
        <w:rPr>
          <w:b/>
          <w:bCs/>
        </w:rPr>
        <w:t xml:space="preserve"> </w:t>
      </w:r>
    </w:p>
    <w:p w:rsidR="00DA2C5F" w:rsidRPr="00DA2C5F" w:rsidRDefault="00DA2C5F" w:rsidP="006E744E">
      <w:pPr>
        <w:spacing w:line="360" w:lineRule="auto"/>
        <w:jc w:val="both"/>
        <w:rPr>
          <w:bCs/>
        </w:rPr>
      </w:pPr>
      <w:r>
        <w:rPr>
          <w:bCs/>
        </w:rPr>
        <w:t>It describe the specific functions that the system must be performed:</w:t>
      </w:r>
    </w:p>
    <w:p w:rsidR="00D66926" w:rsidRDefault="00DA2C5F" w:rsidP="006E744E">
      <w:pPr>
        <w:pStyle w:val="ListParagraph"/>
        <w:numPr>
          <w:ilvl w:val="0"/>
          <w:numId w:val="32"/>
        </w:numPr>
        <w:spacing w:line="360" w:lineRule="auto"/>
        <w:jc w:val="both"/>
        <w:rPr>
          <w:b/>
          <w:bCs/>
        </w:rPr>
      </w:pPr>
      <w:r>
        <w:rPr>
          <w:b/>
          <w:bCs/>
        </w:rPr>
        <w:t xml:space="preserve">User authentication: </w:t>
      </w:r>
    </w:p>
    <w:p w:rsidR="00DA2C5F" w:rsidRPr="0046445B" w:rsidRDefault="00733709" w:rsidP="00896534">
      <w:pPr>
        <w:pStyle w:val="ListParagraph"/>
        <w:spacing w:line="360" w:lineRule="auto"/>
        <w:ind w:left="2070"/>
        <w:jc w:val="both"/>
        <w:rPr>
          <w:b/>
          <w:bCs/>
        </w:rPr>
      </w:pPr>
      <w:r>
        <w:rPr>
          <w:bCs/>
        </w:rPr>
        <w:t>T</w:t>
      </w:r>
      <w:r w:rsidR="00DA2C5F">
        <w:rPr>
          <w:bCs/>
        </w:rPr>
        <w:t>he system should allow to user to securely login after using a username and password</w:t>
      </w:r>
      <w:r>
        <w:rPr>
          <w:bCs/>
        </w:rPr>
        <w:t>.</w:t>
      </w:r>
    </w:p>
    <w:p w:rsidR="00D66926" w:rsidRDefault="0046445B" w:rsidP="006E744E">
      <w:pPr>
        <w:pStyle w:val="ListParagraph"/>
        <w:numPr>
          <w:ilvl w:val="0"/>
          <w:numId w:val="32"/>
        </w:numPr>
        <w:spacing w:line="360" w:lineRule="auto"/>
        <w:jc w:val="both"/>
        <w:rPr>
          <w:b/>
          <w:bCs/>
        </w:rPr>
      </w:pPr>
      <w:r>
        <w:rPr>
          <w:b/>
          <w:bCs/>
        </w:rPr>
        <w:t xml:space="preserve">Library management: </w:t>
      </w:r>
    </w:p>
    <w:p w:rsidR="00751874" w:rsidRPr="00EC5160" w:rsidRDefault="00733709" w:rsidP="00896534">
      <w:pPr>
        <w:pStyle w:val="ListParagraph"/>
        <w:spacing w:line="360" w:lineRule="auto"/>
        <w:ind w:left="2070"/>
        <w:jc w:val="both"/>
        <w:rPr>
          <w:b/>
          <w:bCs/>
        </w:rPr>
      </w:pPr>
      <w:r>
        <w:rPr>
          <w:bCs/>
        </w:rPr>
        <w:t>T</w:t>
      </w:r>
      <w:r w:rsidR="00323FD0">
        <w:rPr>
          <w:bCs/>
        </w:rPr>
        <w:t>he system should provide functionality</w:t>
      </w:r>
      <w:r w:rsidR="0046445B">
        <w:rPr>
          <w:bCs/>
        </w:rPr>
        <w:t xml:space="preserve"> for adding, updating, editing and deleting books records.</w:t>
      </w:r>
    </w:p>
    <w:p w:rsidR="00412B7B" w:rsidRDefault="000A5FAD" w:rsidP="006E744E">
      <w:pPr>
        <w:spacing w:line="360" w:lineRule="auto"/>
        <w:rPr>
          <w:b/>
          <w:bCs/>
        </w:rPr>
      </w:pPr>
      <w:r>
        <w:rPr>
          <w:b/>
          <w:bCs/>
        </w:rPr>
        <w:t xml:space="preserve">3.1.2 </w:t>
      </w:r>
      <w:r w:rsidR="007573F1" w:rsidRPr="00543A0A">
        <w:rPr>
          <w:b/>
          <w:bCs/>
        </w:rPr>
        <w:t>Non-Functional Requirements:</w:t>
      </w:r>
    </w:p>
    <w:p w:rsidR="00412B7B" w:rsidRPr="00412B7B" w:rsidRDefault="000A5FAD" w:rsidP="006E744E">
      <w:pPr>
        <w:spacing w:line="360" w:lineRule="auto"/>
      </w:pPr>
      <w:r w:rsidRPr="000A5FAD">
        <w:t>Outline the quality attributes and constraints that the system must adhere to. These could include performance, reliability, usability, security, etc.</w:t>
      </w:r>
    </w:p>
    <w:p w:rsidR="00323FD0" w:rsidRPr="00323FD0" w:rsidRDefault="00336430" w:rsidP="006E744E">
      <w:pPr>
        <w:pStyle w:val="ListParagraph"/>
        <w:numPr>
          <w:ilvl w:val="0"/>
          <w:numId w:val="5"/>
        </w:numPr>
        <w:spacing w:line="360" w:lineRule="auto"/>
        <w:jc w:val="both"/>
      </w:pPr>
      <w:r>
        <w:rPr>
          <w:b/>
          <w:bCs/>
        </w:rPr>
        <w:t>Efficiency requirement</w:t>
      </w:r>
      <w:r w:rsidR="00AB6E57">
        <w:rPr>
          <w:b/>
          <w:bCs/>
        </w:rPr>
        <w:t>:</w:t>
      </w:r>
      <w:r w:rsidR="00323FD0">
        <w:rPr>
          <w:b/>
          <w:bCs/>
        </w:rPr>
        <w:t xml:space="preserve"> </w:t>
      </w:r>
    </w:p>
    <w:p w:rsidR="00AB6E57" w:rsidRPr="00336430" w:rsidRDefault="00336430" w:rsidP="006E744E">
      <w:pPr>
        <w:pStyle w:val="ListParagraph"/>
        <w:spacing w:line="360" w:lineRule="auto"/>
        <w:ind w:left="450"/>
        <w:jc w:val="both"/>
      </w:pPr>
      <w:r>
        <w:t xml:space="preserve">When a library management system will be implemented in digital system librarian </w:t>
      </w:r>
      <w:r w:rsidR="00AB6E57">
        <w:t xml:space="preserve">can </w:t>
      </w:r>
      <w:r>
        <w:t>easily ac</w:t>
      </w:r>
      <w:r w:rsidR="00AB6E57">
        <w:t>c</w:t>
      </w:r>
      <w:r>
        <w:t>ess library as searching and book transaction will be very faster</w:t>
      </w:r>
      <w:r w:rsidR="00AB6E57">
        <w:t>.</w:t>
      </w:r>
    </w:p>
    <w:p w:rsidR="00323FD0" w:rsidRDefault="000A5FAD" w:rsidP="006E744E">
      <w:pPr>
        <w:pStyle w:val="ListParagraph"/>
        <w:numPr>
          <w:ilvl w:val="0"/>
          <w:numId w:val="5"/>
        </w:numPr>
        <w:spacing w:line="360" w:lineRule="auto"/>
        <w:jc w:val="both"/>
      </w:pPr>
      <w:r w:rsidRPr="000A5FAD">
        <w:rPr>
          <w:b/>
          <w:bCs/>
        </w:rPr>
        <w:t>Performance:</w:t>
      </w:r>
      <w:r w:rsidRPr="000A5FAD">
        <w:t xml:space="preserve"> </w:t>
      </w:r>
    </w:p>
    <w:p w:rsidR="000A5FAD" w:rsidRPr="000A5FAD" w:rsidRDefault="000A5FAD" w:rsidP="006E744E">
      <w:pPr>
        <w:pStyle w:val="ListParagraph"/>
        <w:spacing w:line="360" w:lineRule="auto"/>
        <w:ind w:left="450"/>
        <w:jc w:val="both"/>
      </w:pPr>
      <w:r w:rsidRPr="000A5FAD">
        <w:t>The system should respond to user inputs within 2 seconds under normal load conditions.</w:t>
      </w:r>
    </w:p>
    <w:p w:rsidR="00323FD0" w:rsidRDefault="000A5FAD" w:rsidP="006E744E">
      <w:pPr>
        <w:pStyle w:val="ListParagraph"/>
        <w:numPr>
          <w:ilvl w:val="0"/>
          <w:numId w:val="5"/>
        </w:numPr>
        <w:spacing w:line="360" w:lineRule="auto"/>
        <w:jc w:val="both"/>
      </w:pPr>
      <w:r w:rsidRPr="000A5FAD">
        <w:rPr>
          <w:b/>
          <w:bCs/>
        </w:rPr>
        <w:t>Security:</w:t>
      </w:r>
      <w:r w:rsidRPr="000A5FAD">
        <w:t xml:space="preserve"> </w:t>
      </w:r>
      <w:r w:rsidR="007A22B6">
        <w:t xml:space="preserve"> </w:t>
      </w:r>
    </w:p>
    <w:p w:rsidR="000A5FAD" w:rsidRDefault="00025ACB" w:rsidP="006E744E">
      <w:pPr>
        <w:pStyle w:val="ListParagraph"/>
        <w:spacing w:line="360" w:lineRule="auto"/>
        <w:ind w:left="450"/>
        <w:jc w:val="both"/>
      </w:pPr>
      <w:r>
        <w:t>Confidential</w:t>
      </w:r>
      <w:r w:rsidR="007A22B6">
        <w:t xml:space="preserve"> </w:t>
      </w:r>
      <w:r>
        <w:t>information’s</w:t>
      </w:r>
      <w:r w:rsidR="007A22B6">
        <w:t xml:space="preserve"> are </w:t>
      </w:r>
      <w:r>
        <w:t>operated</w:t>
      </w:r>
      <w:r w:rsidR="007A22B6">
        <w:t xml:space="preserve"> only by an admin. </w:t>
      </w:r>
      <w:r>
        <w:t>So,</w:t>
      </w:r>
      <w:r w:rsidR="007A22B6">
        <w:t xml:space="preserve"> data are secured</w:t>
      </w:r>
      <w:r w:rsidR="007D58DA">
        <w:t xml:space="preserve"> and confidential</w:t>
      </w:r>
      <w:r w:rsidR="007A22B6">
        <w:t>.</w:t>
      </w:r>
    </w:p>
    <w:p w:rsidR="00323FD0" w:rsidRDefault="00B81F58" w:rsidP="006E744E">
      <w:pPr>
        <w:pStyle w:val="ListParagraph"/>
        <w:numPr>
          <w:ilvl w:val="0"/>
          <w:numId w:val="5"/>
        </w:numPr>
        <w:spacing w:line="360" w:lineRule="auto"/>
        <w:jc w:val="both"/>
        <w:rPr>
          <w:rFonts w:cs="Times New Roman"/>
          <w:b/>
          <w:szCs w:val="24"/>
        </w:rPr>
      </w:pPr>
      <w:r w:rsidRPr="00B81F58">
        <w:rPr>
          <w:rFonts w:cs="Times New Roman"/>
          <w:b/>
          <w:szCs w:val="24"/>
        </w:rPr>
        <w:lastRenderedPageBreak/>
        <w:t>Usability</w:t>
      </w:r>
      <w:r w:rsidR="00AB6E57">
        <w:rPr>
          <w:rFonts w:cs="Times New Roman"/>
          <w:b/>
          <w:szCs w:val="24"/>
        </w:rPr>
        <w:t>:</w:t>
      </w:r>
    </w:p>
    <w:p w:rsidR="00B81F58" w:rsidRPr="00323FD0" w:rsidRDefault="00B81F58" w:rsidP="006E744E">
      <w:pPr>
        <w:pStyle w:val="ListParagraph"/>
        <w:spacing w:line="360" w:lineRule="auto"/>
        <w:ind w:left="450"/>
        <w:jc w:val="both"/>
        <w:rPr>
          <w:rFonts w:cs="Times New Roman"/>
          <w:b/>
          <w:szCs w:val="24"/>
        </w:rPr>
      </w:pPr>
      <w:r w:rsidRPr="00323FD0">
        <w:rPr>
          <w:rFonts w:cs="Times New Roman"/>
          <w:szCs w:val="24"/>
        </w:rPr>
        <w:t>Usability is the main non-functional requirement for a library management system. The UI should be simple enough for everyone to understand and get the relevant information without any special training.</w:t>
      </w:r>
    </w:p>
    <w:p w:rsidR="00323FD0" w:rsidRDefault="00B81F58" w:rsidP="006E744E">
      <w:pPr>
        <w:pStyle w:val="ListParagraph"/>
        <w:numPr>
          <w:ilvl w:val="0"/>
          <w:numId w:val="5"/>
        </w:numPr>
        <w:spacing w:line="360" w:lineRule="auto"/>
        <w:jc w:val="both"/>
        <w:rPr>
          <w:rFonts w:cs="Times New Roman"/>
          <w:b/>
          <w:szCs w:val="24"/>
        </w:rPr>
      </w:pPr>
      <w:r w:rsidRPr="00B81F58">
        <w:rPr>
          <w:rFonts w:cs="Times New Roman"/>
          <w:b/>
          <w:szCs w:val="24"/>
        </w:rPr>
        <w:t>Accuracy</w:t>
      </w:r>
      <w:r w:rsidR="00AB6E57">
        <w:rPr>
          <w:rFonts w:cs="Times New Roman"/>
          <w:b/>
          <w:szCs w:val="24"/>
        </w:rPr>
        <w:t>:</w:t>
      </w:r>
    </w:p>
    <w:p w:rsidR="00B81F58" w:rsidRPr="00323FD0" w:rsidRDefault="00B81F58" w:rsidP="006E744E">
      <w:pPr>
        <w:pStyle w:val="ListParagraph"/>
        <w:spacing w:line="360" w:lineRule="auto"/>
        <w:ind w:left="450"/>
        <w:jc w:val="both"/>
        <w:rPr>
          <w:rFonts w:cs="Times New Roman"/>
          <w:b/>
          <w:szCs w:val="24"/>
        </w:rPr>
      </w:pPr>
      <w:r w:rsidRPr="00323FD0">
        <w:rPr>
          <w:rFonts w:cs="Times New Roman"/>
          <w:szCs w:val="24"/>
        </w:rPr>
        <w:t>Accuracy is another important non-functional requirement for the library management system.</w:t>
      </w:r>
      <w:r w:rsidR="00AB6E57" w:rsidRPr="00323FD0">
        <w:rPr>
          <w:rFonts w:cs="Times New Roman"/>
          <w:szCs w:val="24"/>
        </w:rPr>
        <w:t xml:space="preserve"> This system can store exact data if we can store right data, transaction process </w:t>
      </w:r>
      <w:r w:rsidR="007D58DA" w:rsidRPr="00323FD0">
        <w:rPr>
          <w:rFonts w:cs="Times New Roman"/>
          <w:szCs w:val="24"/>
        </w:rPr>
        <w:t>is</w:t>
      </w:r>
      <w:r w:rsidR="00AB6E57" w:rsidRPr="00323FD0">
        <w:rPr>
          <w:rFonts w:cs="Times New Roman"/>
          <w:szCs w:val="24"/>
        </w:rPr>
        <w:t xml:space="preserve"> accurate every time.</w:t>
      </w:r>
    </w:p>
    <w:p w:rsidR="00323FD0" w:rsidRDefault="00B81F58" w:rsidP="006E744E">
      <w:pPr>
        <w:pStyle w:val="ListParagraph"/>
        <w:numPr>
          <w:ilvl w:val="0"/>
          <w:numId w:val="5"/>
        </w:numPr>
        <w:spacing w:line="360" w:lineRule="auto"/>
        <w:jc w:val="both"/>
        <w:rPr>
          <w:rFonts w:cs="Times New Roman"/>
          <w:b/>
          <w:szCs w:val="24"/>
        </w:rPr>
      </w:pPr>
      <w:r>
        <w:rPr>
          <w:rFonts w:cs="Times New Roman"/>
          <w:b/>
          <w:szCs w:val="24"/>
        </w:rPr>
        <w:t>Availability</w:t>
      </w:r>
      <w:r w:rsidR="00AB6E57">
        <w:rPr>
          <w:rFonts w:cs="Times New Roman"/>
          <w:b/>
          <w:szCs w:val="24"/>
        </w:rPr>
        <w:t>:</w:t>
      </w:r>
    </w:p>
    <w:p w:rsidR="00751874" w:rsidRPr="00323FD0" w:rsidRDefault="00025ACB" w:rsidP="006E744E">
      <w:pPr>
        <w:pStyle w:val="ListParagraph"/>
        <w:spacing w:line="360" w:lineRule="auto"/>
        <w:ind w:left="450"/>
        <w:jc w:val="both"/>
        <w:rPr>
          <w:rFonts w:cs="Times New Roman"/>
          <w:b/>
          <w:szCs w:val="24"/>
        </w:rPr>
      </w:pPr>
      <w:r w:rsidRPr="00323FD0">
        <w:rPr>
          <w:rFonts w:cs="Times New Roman"/>
          <w:szCs w:val="24"/>
        </w:rPr>
        <w:t>The</w:t>
      </w:r>
      <w:r w:rsidR="00B81F58" w:rsidRPr="00323FD0">
        <w:rPr>
          <w:rFonts w:cs="Times New Roman"/>
          <w:szCs w:val="24"/>
        </w:rPr>
        <w:t xml:space="preserve"> System should be available for the duration when the library operates and must be recovered within an hour or less if it fails. The system should respond to the reque</w:t>
      </w:r>
      <w:r w:rsidR="00751874" w:rsidRPr="00323FD0">
        <w:rPr>
          <w:rFonts w:cs="Times New Roman"/>
          <w:szCs w:val="24"/>
        </w:rPr>
        <w:t>sts within two seconds or less.</w:t>
      </w:r>
    </w:p>
    <w:p w:rsidR="00323FD0" w:rsidRDefault="00B81F58" w:rsidP="006E744E">
      <w:pPr>
        <w:pStyle w:val="ListParagraph"/>
        <w:numPr>
          <w:ilvl w:val="0"/>
          <w:numId w:val="5"/>
        </w:numPr>
        <w:spacing w:line="360" w:lineRule="auto"/>
        <w:jc w:val="both"/>
        <w:rPr>
          <w:rFonts w:cs="Times New Roman"/>
          <w:b/>
          <w:bCs/>
          <w:szCs w:val="24"/>
        </w:rPr>
      </w:pPr>
      <w:r w:rsidRPr="00751874">
        <w:rPr>
          <w:rFonts w:cs="Times New Roman"/>
          <w:b/>
          <w:bCs/>
          <w:szCs w:val="24"/>
        </w:rPr>
        <w:t>Maintainability</w:t>
      </w:r>
      <w:r w:rsidR="00AB6E57" w:rsidRPr="00751874">
        <w:rPr>
          <w:rFonts w:cs="Times New Roman"/>
          <w:b/>
          <w:bCs/>
          <w:szCs w:val="24"/>
        </w:rPr>
        <w:t>:</w:t>
      </w:r>
    </w:p>
    <w:p w:rsidR="002A5985" w:rsidRPr="00323FD0" w:rsidRDefault="00B81F58" w:rsidP="006E744E">
      <w:pPr>
        <w:pStyle w:val="ListParagraph"/>
        <w:spacing w:line="360" w:lineRule="auto"/>
        <w:ind w:left="450"/>
        <w:jc w:val="both"/>
        <w:rPr>
          <w:rFonts w:cs="Times New Roman"/>
          <w:b/>
          <w:bCs/>
          <w:szCs w:val="24"/>
        </w:rPr>
      </w:pPr>
      <w:r w:rsidRPr="00323FD0">
        <w:rPr>
          <w:rFonts w:cs="Times New Roman"/>
          <w:szCs w:val="24"/>
        </w:rPr>
        <w:t xml:space="preserve">The software should be easily maintainable and adding new features and making changes to the software must be as simple as possible. In addition to this, the software must also be </w:t>
      </w:r>
      <w:r w:rsidR="007D58DA" w:rsidRPr="00323FD0">
        <w:rPr>
          <w:rFonts w:cs="Times New Roman"/>
          <w:szCs w:val="24"/>
        </w:rPr>
        <w:t>portable</w:t>
      </w:r>
      <w:r w:rsidRPr="00323FD0">
        <w:rPr>
          <w:rFonts w:cs="Times New Roman"/>
          <w:szCs w:val="24"/>
        </w:rPr>
        <w:t>.</w:t>
      </w:r>
    </w:p>
    <w:p w:rsidR="000458D2" w:rsidRDefault="000458D2" w:rsidP="006E744E">
      <w:pPr>
        <w:pStyle w:val="Heading2"/>
        <w:spacing w:line="360" w:lineRule="auto"/>
      </w:pPr>
      <w:bookmarkStart w:id="13" w:name="_Toc161871668"/>
      <w:r>
        <w:rPr>
          <w:rFonts w:cs="Times New Roman"/>
        </w:rPr>
        <w:t xml:space="preserve">3.2 </w:t>
      </w:r>
      <w:r w:rsidRPr="00454542">
        <w:rPr>
          <w:rFonts w:cs="Times New Roman"/>
        </w:rPr>
        <w:t>Feasibility study</w:t>
      </w:r>
      <w:bookmarkEnd w:id="13"/>
    </w:p>
    <w:p w:rsidR="00FC2754" w:rsidRDefault="000458D2" w:rsidP="006E744E">
      <w:pPr>
        <w:pStyle w:val="Heading2"/>
        <w:spacing w:line="360" w:lineRule="auto"/>
      </w:pPr>
      <w:bookmarkStart w:id="14" w:name="_Toc161871669"/>
      <w:r>
        <w:t xml:space="preserve">3.2.1 </w:t>
      </w:r>
      <w:r w:rsidRPr="00F35206">
        <w:t>Technical Feasibility</w:t>
      </w:r>
      <w:r w:rsidR="00323FD0">
        <w:t>:</w:t>
      </w:r>
      <w:bookmarkEnd w:id="14"/>
    </w:p>
    <w:p w:rsidR="00FC2754" w:rsidRPr="00FC2754" w:rsidRDefault="00A149CB" w:rsidP="006E744E">
      <w:pPr>
        <w:spacing w:line="360" w:lineRule="auto"/>
        <w:jc w:val="both"/>
      </w:pPr>
      <w:r>
        <w:t>We can strongly say th</w:t>
      </w:r>
      <w:r w:rsidR="00FC2754">
        <w:t>at it is technically feasible, since there will not be much difficulty in getting required resources for the development and maintaining the system as well. All the resources needed for the development of the software</w:t>
      </w:r>
      <w:r w:rsidR="00F95F7B">
        <w:t xml:space="preserve"> are easily available</w:t>
      </w:r>
      <w:r w:rsidR="00FC2754">
        <w:t>.</w:t>
      </w:r>
      <w:r w:rsidR="00751874">
        <w:t xml:space="preserve"> So we can say our upcoming project is fully technically feasible. </w:t>
      </w:r>
      <w:r w:rsidR="00F95F7B">
        <w:t xml:space="preserve"> </w:t>
      </w:r>
    </w:p>
    <w:p w:rsidR="000458D2" w:rsidRPr="00F35206" w:rsidRDefault="000458D2" w:rsidP="006E744E">
      <w:pPr>
        <w:pStyle w:val="Heading2"/>
        <w:spacing w:line="360" w:lineRule="auto"/>
      </w:pPr>
      <w:bookmarkStart w:id="15" w:name="_Toc161871670"/>
      <w:r>
        <w:t xml:space="preserve">3.2.2 </w:t>
      </w:r>
      <w:r w:rsidRPr="00F35206">
        <w:t>Operational Feasibility</w:t>
      </w:r>
      <w:r w:rsidR="00323FD0">
        <w:t>:</w:t>
      </w:r>
      <w:bookmarkEnd w:id="15"/>
    </w:p>
    <w:p w:rsidR="009D0C96" w:rsidRPr="000D5C5A" w:rsidRDefault="000458D2" w:rsidP="006E744E">
      <w:pPr>
        <w:spacing w:line="360" w:lineRule="auto"/>
        <w:jc w:val="both"/>
        <w:rPr>
          <w:shd w:val="clear" w:color="auto" w:fill="FFFFFF"/>
        </w:rPr>
      </w:pPr>
      <w:r w:rsidRPr="000D5C5A">
        <w:rPr>
          <w:shd w:val="clear" w:color="auto" w:fill="FFFFFF"/>
        </w:rPr>
        <w:t>Operational feasibility studies also examine how a </w:t>
      </w:r>
      <w:hyperlink r:id="rId16" w:tgtFrame="_blank" w:tooltip="project plan" w:history="1">
        <w:r w:rsidRPr="000D5C5A">
          <w:t>project plan</w:t>
        </w:r>
      </w:hyperlink>
      <w:r w:rsidRPr="000D5C5A">
        <w:rPr>
          <w:shd w:val="clear" w:color="auto" w:fill="FFFFFF"/>
        </w:rPr>
        <w:t> satisfies the requirements identified in the requirements analysis phase of system development</w:t>
      </w:r>
      <w:r>
        <w:rPr>
          <w:shd w:val="clear" w:color="auto" w:fill="FFFFFF"/>
        </w:rPr>
        <w:t xml:space="preserve"> and also determine the methodology that fulfil your objectives or not</w:t>
      </w:r>
      <w:r w:rsidRPr="000D5C5A">
        <w:rPr>
          <w:shd w:val="clear" w:color="auto" w:fill="FFFFFF"/>
        </w:rPr>
        <w:t>.</w:t>
      </w:r>
      <w:r w:rsidR="00083683">
        <w:rPr>
          <w:shd w:val="clear" w:color="auto" w:fill="FFFFFF"/>
        </w:rPr>
        <w:t xml:space="preserve"> </w:t>
      </w:r>
      <w:r w:rsidR="00AA4D18">
        <w:rPr>
          <w:shd w:val="clear" w:color="auto" w:fill="FFFFFF"/>
        </w:rPr>
        <w:t>LMS is</w:t>
      </w:r>
      <w:r w:rsidR="009D0C96">
        <w:rPr>
          <w:shd w:val="clear" w:color="auto" w:fill="FFFFFF"/>
        </w:rPr>
        <w:t xml:space="preserve"> an operational feasible. This system is made in a low-level programming language (C programming). This system is made for small intuition so for this system there is no needed to high database and high-level operating system.</w:t>
      </w:r>
      <w:r w:rsidR="00AA4D18">
        <w:rPr>
          <w:shd w:val="clear" w:color="auto" w:fill="FFFFFF"/>
        </w:rPr>
        <w:t xml:space="preserve"> This system satisfies the requirement so we can say LMS is technical feasible. </w:t>
      </w:r>
    </w:p>
    <w:p w:rsidR="000458D2" w:rsidRPr="00F35206" w:rsidRDefault="000458D2" w:rsidP="006E744E">
      <w:pPr>
        <w:pStyle w:val="Heading2"/>
        <w:spacing w:line="360" w:lineRule="auto"/>
      </w:pPr>
      <w:bookmarkStart w:id="16" w:name="_Toc161871671"/>
      <w:r>
        <w:t xml:space="preserve">3.2.3 </w:t>
      </w:r>
      <w:r w:rsidRPr="00F35206">
        <w:t>Legal Feasibility</w:t>
      </w:r>
      <w:r w:rsidR="00323FD0">
        <w:t>:</w:t>
      </w:r>
      <w:bookmarkEnd w:id="16"/>
    </w:p>
    <w:p w:rsidR="000458D2" w:rsidRPr="00503324" w:rsidRDefault="00027E4F" w:rsidP="006E744E">
      <w:pPr>
        <w:spacing w:line="360" w:lineRule="auto"/>
        <w:jc w:val="both"/>
        <w:rPr>
          <w:shd w:val="clear" w:color="auto" w:fill="FFFFFF"/>
        </w:rPr>
      </w:pPr>
      <w:r>
        <w:rPr>
          <w:shd w:val="clear" w:color="auto" w:fill="FFFFFF"/>
        </w:rPr>
        <w:t xml:space="preserve">This software is fully legal feasible by all aspect. Library management software follow the </w:t>
      </w:r>
      <w:r w:rsidR="00025ACB">
        <w:rPr>
          <w:shd w:val="clear" w:color="auto" w:fill="FFFFFF"/>
        </w:rPr>
        <w:t>whole</w:t>
      </w:r>
      <w:r>
        <w:rPr>
          <w:shd w:val="clear" w:color="auto" w:fill="FFFFFF"/>
        </w:rPr>
        <w:t xml:space="preserve"> rule and regulation of cyber law and social media law. It can protect data </w:t>
      </w:r>
      <w:r>
        <w:rPr>
          <w:shd w:val="clear" w:color="auto" w:fill="FFFFFF"/>
        </w:rPr>
        <w:lastRenderedPageBreak/>
        <w:t>confidential. In this software we keep our simple data like name, address, phone no, roll no, etc.</w:t>
      </w:r>
    </w:p>
    <w:p w:rsidR="00FC2754" w:rsidRDefault="000458D2" w:rsidP="006E744E">
      <w:pPr>
        <w:pStyle w:val="Heading2"/>
        <w:spacing w:line="360" w:lineRule="auto"/>
      </w:pPr>
      <w:bookmarkStart w:id="17" w:name="_Toc161871672"/>
      <w:r>
        <w:t>3.</w:t>
      </w:r>
      <w:r w:rsidR="008658A4">
        <w:t>2.4</w:t>
      </w:r>
      <w:r>
        <w:t xml:space="preserve"> </w:t>
      </w:r>
      <w:r w:rsidRPr="00F35206">
        <w:t>Economic Feasibility</w:t>
      </w:r>
      <w:r w:rsidR="00323FD0">
        <w:t>:</w:t>
      </w:r>
      <w:bookmarkEnd w:id="17"/>
    </w:p>
    <w:p w:rsidR="00FC2754" w:rsidRPr="00FC2754" w:rsidRDefault="00FC2754" w:rsidP="006E744E">
      <w:pPr>
        <w:spacing w:line="360" w:lineRule="auto"/>
        <w:jc w:val="both"/>
      </w:pPr>
      <w:r>
        <w:t>For the development of this application is highly economically feasible. Organization not needed to spend much money for developing this software.</w:t>
      </w:r>
      <w:r w:rsidR="00AA4D18">
        <w:t xml:space="preserve"> We are making this project for the educational so no money needed in the making of the project.</w:t>
      </w:r>
      <w:r>
        <w:t xml:space="preserve"> </w:t>
      </w:r>
    </w:p>
    <w:p w:rsidR="000458D2" w:rsidRPr="00F35206" w:rsidRDefault="008658A4" w:rsidP="006E744E">
      <w:pPr>
        <w:pStyle w:val="Heading2"/>
        <w:spacing w:line="360" w:lineRule="auto"/>
      </w:pPr>
      <w:bookmarkStart w:id="18" w:name="_Toc161871673"/>
      <w:r>
        <w:t>3</w:t>
      </w:r>
      <w:r w:rsidR="000458D2">
        <w:t>.</w:t>
      </w:r>
      <w:r>
        <w:t>2.5</w:t>
      </w:r>
      <w:r w:rsidR="000458D2">
        <w:t xml:space="preserve"> Scheduling Feasibility</w:t>
      </w:r>
      <w:r w:rsidR="00323FD0">
        <w:t>:</w:t>
      </w:r>
      <w:bookmarkEnd w:id="18"/>
    </w:p>
    <w:p w:rsidR="00011736" w:rsidRDefault="00FC2754" w:rsidP="006E744E">
      <w:pPr>
        <w:spacing w:line="360" w:lineRule="auto"/>
        <w:jc w:val="both"/>
        <w:rPr>
          <w:rFonts w:cs="Times New Roman"/>
        </w:rPr>
      </w:pPr>
      <w:r>
        <w:rPr>
          <w:rFonts w:cs="Times New Roman"/>
        </w:rPr>
        <w:t xml:space="preserve">This project can take time about 12 </w:t>
      </w:r>
      <w:r w:rsidR="00025ACB">
        <w:rPr>
          <w:rFonts w:cs="Times New Roman"/>
        </w:rPr>
        <w:t>weeks</w:t>
      </w:r>
      <w:r>
        <w:rPr>
          <w:rFonts w:cs="Times New Roman"/>
        </w:rPr>
        <w:t xml:space="preserve"> to 15 </w:t>
      </w:r>
      <w:r w:rsidR="00025ACB">
        <w:rPr>
          <w:rFonts w:cs="Times New Roman"/>
        </w:rPr>
        <w:t>weeks</w:t>
      </w:r>
      <w:r w:rsidR="00A41C7C">
        <w:rPr>
          <w:rFonts w:cs="Times New Roman"/>
        </w:rPr>
        <w:t xml:space="preserve"> to complete this project. This time is sufficient for develop this software and make a project.</w:t>
      </w:r>
    </w:p>
    <w:p w:rsidR="00652F3B" w:rsidRPr="00011736" w:rsidRDefault="00652F3B" w:rsidP="006E744E">
      <w:pPr>
        <w:spacing w:line="360" w:lineRule="auto"/>
        <w:jc w:val="both"/>
        <w:rPr>
          <w:rFonts w:cs="Times New Roman"/>
        </w:rPr>
      </w:pPr>
      <w:r w:rsidRPr="00652F3B">
        <w:rPr>
          <w:b/>
          <w:bCs/>
        </w:rPr>
        <w:t>Project Scheduling</w:t>
      </w:r>
    </w:p>
    <w:p w:rsidR="002A5985" w:rsidRDefault="00652F3B" w:rsidP="006E744E">
      <w:pPr>
        <w:pStyle w:val="BodyText"/>
        <w:spacing w:before="170" w:line="360" w:lineRule="auto"/>
        <w:ind w:right="1688"/>
      </w:pPr>
      <w:r>
        <w:t>Our</w:t>
      </w:r>
      <w:r>
        <w:rPr>
          <w:spacing w:val="2"/>
        </w:rPr>
        <w:t xml:space="preserve"> </w:t>
      </w:r>
      <w:r>
        <w:t>Project</w:t>
      </w:r>
      <w:r>
        <w:rPr>
          <w:spacing w:val="3"/>
        </w:rPr>
        <w:t xml:space="preserve"> </w:t>
      </w:r>
      <w:r>
        <w:t>life-cycle</w:t>
      </w:r>
      <w:r>
        <w:rPr>
          <w:spacing w:val="-3"/>
        </w:rPr>
        <w:t xml:space="preserve"> </w:t>
      </w:r>
      <w:r>
        <w:t>took</w:t>
      </w:r>
      <w:r>
        <w:rPr>
          <w:spacing w:val="-7"/>
        </w:rPr>
        <w:t xml:space="preserve"> </w:t>
      </w:r>
      <w:r>
        <w:t>over weeks</w:t>
      </w:r>
      <w:r>
        <w:rPr>
          <w:spacing w:val="-3"/>
        </w:rPr>
        <w:t xml:space="preserve"> </w:t>
      </w:r>
      <w:r>
        <w:t>of</w:t>
      </w:r>
      <w:r>
        <w:rPr>
          <w:spacing w:val="-9"/>
        </w:rPr>
        <w:t xml:space="preserve"> </w:t>
      </w:r>
      <w:r>
        <w:t>scheduling</w:t>
      </w:r>
      <w:r>
        <w:rPr>
          <w:spacing w:val="-2"/>
        </w:rPr>
        <w:t xml:space="preserve"> </w:t>
      </w:r>
      <w:r>
        <w:t>which</w:t>
      </w:r>
      <w:r>
        <w:rPr>
          <w:spacing w:val="-7"/>
        </w:rPr>
        <w:t xml:space="preserve"> </w:t>
      </w:r>
      <w:r>
        <w:t>are</w:t>
      </w:r>
      <w:r>
        <w:rPr>
          <w:spacing w:val="-3"/>
        </w:rPr>
        <w:t xml:space="preserve"> </w:t>
      </w:r>
      <w:r>
        <w:t>as</w:t>
      </w:r>
      <w:r>
        <w:rPr>
          <w:spacing w:val="1"/>
        </w:rPr>
        <w:t xml:space="preserve"> </w:t>
      </w:r>
      <w:r w:rsidR="00A52680">
        <w:t>listed</w:t>
      </w:r>
    </w:p>
    <w:p w:rsidR="00652F3B" w:rsidRDefault="00652F3B" w:rsidP="00776D0A">
      <w:pPr>
        <w:pStyle w:val="BodyText"/>
        <w:spacing w:line="360" w:lineRule="auto"/>
        <w:ind w:left="460"/>
      </w:pPr>
      <w:r>
        <w:t>The</w:t>
      </w:r>
      <w:r>
        <w:rPr>
          <w:spacing w:val="-2"/>
        </w:rPr>
        <w:t xml:space="preserve"> </w:t>
      </w:r>
      <w:r>
        <w:t>following</w:t>
      </w:r>
      <w:r>
        <w:rPr>
          <w:spacing w:val="1"/>
        </w:rPr>
        <w:t xml:space="preserve"> </w:t>
      </w:r>
      <w:r>
        <w:t>figure</w:t>
      </w:r>
      <w:r>
        <w:rPr>
          <w:spacing w:val="-6"/>
        </w:rPr>
        <w:t xml:space="preserve"> </w:t>
      </w:r>
      <w:r>
        <w:t>shows</w:t>
      </w:r>
      <w:r>
        <w:rPr>
          <w:spacing w:val="-7"/>
        </w:rPr>
        <w:t xml:space="preserve"> </w:t>
      </w:r>
      <w:r>
        <w:t>the</w:t>
      </w:r>
      <w:r>
        <w:rPr>
          <w:spacing w:val="-5"/>
        </w:rPr>
        <w:t xml:space="preserve"> </w:t>
      </w:r>
      <w:r>
        <w:t>project-scheduling</w:t>
      </w:r>
      <w:r>
        <w:rPr>
          <w:spacing w:val="3"/>
        </w:rPr>
        <w:t xml:space="preserve"> </w:t>
      </w:r>
      <w:r>
        <w:t>in</w:t>
      </w:r>
      <w:r>
        <w:rPr>
          <w:spacing w:val="-10"/>
        </w:rPr>
        <w:t xml:space="preserve"> </w:t>
      </w:r>
      <w:r>
        <w:t>diagram:</w:t>
      </w:r>
    </w:p>
    <w:tbl>
      <w:tblPr>
        <w:tblStyle w:val="TableGrid"/>
        <w:tblpPr w:leftFromText="180" w:rightFromText="180" w:vertAnchor="text" w:horzAnchor="page" w:tblpX="2601" w:tblpY="30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52"/>
        <w:gridCol w:w="3823"/>
      </w:tblGrid>
      <w:tr w:rsidR="00323FD0" w:rsidTr="00860869">
        <w:trPr>
          <w:trHeight w:val="540"/>
        </w:trPr>
        <w:tc>
          <w:tcPr>
            <w:tcW w:w="4052" w:type="dxa"/>
            <w:shd w:val="clear" w:color="auto" w:fill="auto"/>
          </w:tcPr>
          <w:p w:rsidR="00323FD0" w:rsidRDefault="00FE7162" w:rsidP="00523393">
            <w:pPr>
              <w:pStyle w:val="ListParagraph"/>
              <w:numPr>
                <w:ilvl w:val="0"/>
                <w:numId w:val="6"/>
              </w:numPr>
              <w:spacing w:line="360" w:lineRule="auto"/>
            </w:pPr>
            <w:r>
              <w:rPr>
                <w:b/>
              </w:rPr>
              <w:t>Month 1:</w:t>
            </w:r>
          </w:p>
        </w:tc>
        <w:tc>
          <w:tcPr>
            <w:tcW w:w="3823" w:type="dxa"/>
          </w:tcPr>
          <w:p w:rsidR="00323FD0" w:rsidRPr="00860869" w:rsidRDefault="001A451C" w:rsidP="001A451C">
            <w:pPr>
              <w:spacing w:line="360" w:lineRule="auto"/>
            </w:pPr>
            <w:r>
              <w:t>Selecting title &amp;  Project study</w:t>
            </w:r>
          </w:p>
        </w:tc>
      </w:tr>
      <w:tr w:rsidR="00323FD0" w:rsidTr="00860869">
        <w:trPr>
          <w:trHeight w:val="533"/>
        </w:trPr>
        <w:tc>
          <w:tcPr>
            <w:tcW w:w="4052" w:type="dxa"/>
          </w:tcPr>
          <w:p w:rsidR="00323FD0" w:rsidRDefault="00FE7162" w:rsidP="00523393">
            <w:pPr>
              <w:pStyle w:val="ListParagraph"/>
              <w:numPr>
                <w:ilvl w:val="0"/>
                <w:numId w:val="6"/>
              </w:numPr>
              <w:spacing w:line="360" w:lineRule="auto"/>
            </w:pPr>
            <w:r>
              <w:rPr>
                <w:b/>
              </w:rPr>
              <w:t>Month 2:</w:t>
            </w:r>
          </w:p>
        </w:tc>
        <w:tc>
          <w:tcPr>
            <w:tcW w:w="3823" w:type="dxa"/>
          </w:tcPr>
          <w:p w:rsidR="00323FD0" w:rsidRDefault="001A451C" w:rsidP="006E744E">
            <w:pPr>
              <w:spacing w:line="360" w:lineRule="auto"/>
            </w:pPr>
            <w:r>
              <w:t>Planning and research</w:t>
            </w:r>
          </w:p>
        </w:tc>
      </w:tr>
      <w:tr w:rsidR="00323FD0" w:rsidTr="00860869">
        <w:trPr>
          <w:trHeight w:val="533"/>
        </w:trPr>
        <w:tc>
          <w:tcPr>
            <w:tcW w:w="4052" w:type="dxa"/>
          </w:tcPr>
          <w:p w:rsidR="00323FD0" w:rsidRDefault="00FE7162" w:rsidP="006E744E">
            <w:pPr>
              <w:pStyle w:val="ListParagraph"/>
              <w:numPr>
                <w:ilvl w:val="0"/>
                <w:numId w:val="6"/>
              </w:numPr>
              <w:spacing w:line="360" w:lineRule="auto"/>
            </w:pPr>
            <w:r>
              <w:rPr>
                <w:b/>
              </w:rPr>
              <w:t>Month 3:</w:t>
            </w:r>
          </w:p>
        </w:tc>
        <w:tc>
          <w:tcPr>
            <w:tcW w:w="3823" w:type="dxa"/>
          </w:tcPr>
          <w:p w:rsidR="00323FD0" w:rsidRDefault="001A451C" w:rsidP="00776D0A">
            <w:pPr>
              <w:spacing w:line="360" w:lineRule="auto"/>
            </w:pPr>
            <w:r>
              <w:t>Product requ</w:t>
            </w:r>
            <w:r w:rsidR="00776D0A">
              <w:t>i</w:t>
            </w:r>
            <w:r>
              <w:t>r</w:t>
            </w:r>
            <w:r w:rsidR="00776D0A">
              <w:t>e</w:t>
            </w:r>
            <w:r>
              <w:t>ment an</w:t>
            </w:r>
            <w:r w:rsidR="00776D0A">
              <w:t>aly</w:t>
            </w:r>
            <w:r>
              <w:t>sis</w:t>
            </w:r>
          </w:p>
        </w:tc>
      </w:tr>
      <w:tr w:rsidR="00323FD0" w:rsidTr="00860869">
        <w:trPr>
          <w:trHeight w:val="614"/>
        </w:trPr>
        <w:tc>
          <w:tcPr>
            <w:tcW w:w="4052" w:type="dxa"/>
          </w:tcPr>
          <w:p w:rsidR="00323FD0" w:rsidRDefault="00FE7162" w:rsidP="00523393">
            <w:pPr>
              <w:pStyle w:val="ListParagraph"/>
              <w:numPr>
                <w:ilvl w:val="0"/>
                <w:numId w:val="6"/>
              </w:numPr>
              <w:spacing w:line="360" w:lineRule="auto"/>
            </w:pPr>
            <w:r>
              <w:rPr>
                <w:b/>
              </w:rPr>
              <w:t>Month 4:</w:t>
            </w:r>
          </w:p>
        </w:tc>
        <w:tc>
          <w:tcPr>
            <w:tcW w:w="3823" w:type="dxa"/>
          </w:tcPr>
          <w:p w:rsidR="00323FD0" w:rsidRDefault="00776D0A" w:rsidP="006E744E">
            <w:pPr>
              <w:spacing w:line="360" w:lineRule="auto"/>
            </w:pPr>
            <w:r>
              <w:t>System deigning</w:t>
            </w:r>
          </w:p>
        </w:tc>
      </w:tr>
      <w:tr w:rsidR="00323FD0" w:rsidTr="00860869">
        <w:trPr>
          <w:trHeight w:val="533"/>
        </w:trPr>
        <w:tc>
          <w:tcPr>
            <w:tcW w:w="4052" w:type="dxa"/>
          </w:tcPr>
          <w:p w:rsidR="00323FD0" w:rsidRDefault="00FE7162" w:rsidP="006E744E">
            <w:pPr>
              <w:pStyle w:val="ListParagraph"/>
              <w:numPr>
                <w:ilvl w:val="0"/>
                <w:numId w:val="6"/>
              </w:numPr>
              <w:spacing w:line="360" w:lineRule="auto"/>
            </w:pPr>
            <w:r>
              <w:rPr>
                <w:b/>
              </w:rPr>
              <w:t>Month 5:</w:t>
            </w:r>
          </w:p>
        </w:tc>
        <w:tc>
          <w:tcPr>
            <w:tcW w:w="3823" w:type="dxa"/>
          </w:tcPr>
          <w:p w:rsidR="00323FD0" w:rsidRDefault="00776D0A" w:rsidP="006E744E">
            <w:pPr>
              <w:spacing w:line="360" w:lineRule="auto"/>
            </w:pPr>
            <w:r>
              <w:t>Coding and testing</w:t>
            </w:r>
          </w:p>
        </w:tc>
      </w:tr>
      <w:tr w:rsidR="00323FD0" w:rsidTr="00860869">
        <w:trPr>
          <w:trHeight w:val="623"/>
        </w:trPr>
        <w:tc>
          <w:tcPr>
            <w:tcW w:w="4052" w:type="dxa"/>
          </w:tcPr>
          <w:p w:rsidR="00323FD0" w:rsidRDefault="00FE7162" w:rsidP="006E744E">
            <w:pPr>
              <w:pStyle w:val="ListParagraph"/>
              <w:numPr>
                <w:ilvl w:val="0"/>
                <w:numId w:val="6"/>
              </w:numPr>
              <w:spacing w:line="360" w:lineRule="auto"/>
            </w:pPr>
            <w:r>
              <w:rPr>
                <w:b/>
              </w:rPr>
              <w:t>Month 6:</w:t>
            </w:r>
          </w:p>
        </w:tc>
        <w:tc>
          <w:tcPr>
            <w:tcW w:w="3823" w:type="dxa"/>
          </w:tcPr>
          <w:p w:rsidR="00323FD0" w:rsidRDefault="00776D0A" w:rsidP="006E744E">
            <w:pPr>
              <w:spacing w:line="360" w:lineRule="auto"/>
            </w:pPr>
            <w:r>
              <w:t xml:space="preserve">Documentation </w:t>
            </w:r>
          </w:p>
        </w:tc>
      </w:tr>
    </w:tbl>
    <w:p w:rsidR="00A30DF8" w:rsidRDefault="00A30DF8" w:rsidP="006E744E">
      <w:pPr>
        <w:pStyle w:val="Caption"/>
        <w:spacing w:line="360" w:lineRule="auto"/>
        <w:jc w:val="left"/>
      </w:pPr>
    </w:p>
    <w:p w:rsidR="00A30DF8" w:rsidRDefault="00A30DF8" w:rsidP="006E744E">
      <w:pPr>
        <w:pStyle w:val="Caption"/>
        <w:spacing w:line="360" w:lineRule="auto"/>
        <w:ind w:left="2880" w:firstLine="720"/>
        <w:jc w:val="left"/>
      </w:pPr>
    </w:p>
    <w:p w:rsidR="00A30DF8" w:rsidRDefault="00A30DF8" w:rsidP="006E744E">
      <w:pPr>
        <w:pStyle w:val="Caption"/>
        <w:spacing w:line="360" w:lineRule="auto"/>
        <w:ind w:left="2880" w:firstLine="720"/>
        <w:jc w:val="left"/>
      </w:pPr>
    </w:p>
    <w:p w:rsidR="00A30DF8" w:rsidRDefault="00A30DF8" w:rsidP="006E744E">
      <w:pPr>
        <w:pStyle w:val="Caption"/>
        <w:spacing w:line="360" w:lineRule="auto"/>
        <w:ind w:left="2880" w:firstLine="720"/>
        <w:jc w:val="left"/>
      </w:pPr>
    </w:p>
    <w:p w:rsidR="006C4B1B" w:rsidRDefault="006C4B1B" w:rsidP="006E744E">
      <w:pPr>
        <w:pStyle w:val="TableofFigures"/>
        <w:spacing w:line="360" w:lineRule="auto"/>
      </w:pPr>
    </w:p>
    <w:p w:rsidR="006C4B1B" w:rsidRPr="006C4B1B" w:rsidRDefault="006C4B1B" w:rsidP="006E744E">
      <w:pPr>
        <w:spacing w:line="360" w:lineRule="auto"/>
      </w:pPr>
    </w:p>
    <w:p w:rsidR="00A30DF8" w:rsidRDefault="00A30DF8" w:rsidP="006E744E">
      <w:pPr>
        <w:pStyle w:val="Caption"/>
        <w:spacing w:line="360" w:lineRule="auto"/>
        <w:ind w:left="2880" w:firstLine="720"/>
        <w:jc w:val="left"/>
      </w:pPr>
    </w:p>
    <w:p w:rsidR="00A30DF8" w:rsidRDefault="00A30DF8" w:rsidP="006E744E">
      <w:pPr>
        <w:pStyle w:val="Caption"/>
        <w:spacing w:line="360" w:lineRule="auto"/>
        <w:ind w:left="2880" w:firstLine="720"/>
        <w:jc w:val="left"/>
      </w:pPr>
    </w:p>
    <w:p w:rsidR="00A30DF8" w:rsidRDefault="00A30DF8" w:rsidP="006E744E">
      <w:pPr>
        <w:pStyle w:val="Caption"/>
        <w:spacing w:line="360" w:lineRule="auto"/>
        <w:jc w:val="left"/>
      </w:pPr>
    </w:p>
    <w:p w:rsidR="00D66926" w:rsidRDefault="00D66926" w:rsidP="006E744E">
      <w:pPr>
        <w:pStyle w:val="Caption"/>
        <w:spacing w:line="360" w:lineRule="auto"/>
        <w:ind w:left="2880" w:firstLine="720"/>
        <w:jc w:val="left"/>
      </w:pPr>
    </w:p>
    <w:tbl>
      <w:tblPr>
        <w:tblStyle w:val="TableGrid"/>
        <w:tblpPr w:leftFromText="180" w:rightFromText="180" w:vertAnchor="text" w:horzAnchor="margin" w:tblpXSpec="center" w:tblpY="938"/>
        <w:tblW w:w="9805" w:type="dxa"/>
        <w:tblLook w:val="04A0" w:firstRow="1" w:lastRow="0" w:firstColumn="1" w:lastColumn="0" w:noHBand="0" w:noVBand="1"/>
      </w:tblPr>
      <w:tblGrid>
        <w:gridCol w:w="2848"/>
        <w:gridCol w:w="1123"/>
        <w:gridCol w:w="1123"/>
        <w:gridCol w:w="1124"/>
        <w:gridCol w:w="1124"/>
        <w:gridCol w:w="1124"/>
        <w:gridCol w:w="1339"/>
      </w:tblGrid>
      <w:tr w:rsidR="00860869" w:rsidTr="00A21982">
        <w:trPr>
          <w:trHeight w:val="890"/>
        </w:trPr>
        <w:tc>
          <w:tcPr>
            <w:tcW w:w="2848" w:type="dxa"/>
            <w:shd w:val="clear" w:color="auto" w:fill="1F3864" w:themeFill="accent5" w:themeFillShade="80"/>
          </w:tcPr>
          <w:p w:rsidR="00860869" w:rsidRPr="00860869" w:rsidRDefault="00860869" w:rsidP="00A21982">
            <w:pPr>
              <w:spacing w:line="360" w:lineRule="auto"/>
              <w:rPr>
                <w:color w:val="FFFFFF" w:themeColor="background1"/>
              </w:rPr>
            </w:pPr>
          </w:p>
        </w:tc>
        <w:tc>
          <w:tcPr>
            <w:tcW w:w="1123" w:type="dxa"/>
            <w:shd w:val="clear" w:color="auto" w:fill="0070C0"/>
          </w:tcPr>
          <w:p w:rsidR="00860869" w:rsidRPr="00860869" w:rsidRDefault="00DE5555" w:rsidP="00A21982">
            <w:pPr>
              <w:spacing w:line="360" w:lineRule="auto"/>
              <w:rPr>
                <w:color w:val="FFFFFF" w:themeColor="background1"/>
              </w:rPr>
            </w:pPr>
            <w:r>
              <w:rPr>
                <w:color w:val="FFFFFF" w:themeColor="background1"/>
              </w:rPr>
              <w:t>Month 1</w:t>
            </w:r>
          </w:p>
        </w:tc>
        <w:tc>
          <w:tcPr>
            <w:tcW w:w="1123" w:type="dxa"/>
            <w:shd w:val="clear" w:color="auto" w:fill="0070C0"/>
          </w:tcPr>
          <w:p w:rsidR="00860869" w:rsidRDefault="00DE5555" w:rsidP="00A21982">
            <w:pPr>
              <w:spacing w:line="360" w:lineRule="auto"/>
            </w:pPr>
            <w:r>
              <w:rPr>
                <w:color w:val="FFFFFF" w:themeColor="background1"/>
              </w:rPr>
              <w:t>Month 2</w:t>
            </w:r>
          </w:p>
        </w:tc>
        <w:tc>
          <w:tcPr>
            <w:tcW w:w="1124" w:type="dxa"/>
            <w:shd w:val="clear" w:color="auto" w:fill="0070C0"/>
          </w:tcPr>
          <w:p w:rsidR="00860869" w:rsidRDefault="00DE5555" w:rsidP="00DE5555">
            <w:pPr>
              <w:spacing w:line="360" w:lineRule="auto"/>
            </w:pPr>
            <w:r>
              <w:rPr>
                <w:color w:val="FFFFFF" w:themeColor="background1"/>
              </w:rPr>
              <w:t>Month 3</w:t>
            </w:r>
          </w:p>
        </w:tc>
        <w:tc>
          <w:tcPr>
            <w:tcW w:w="1124" w:type="dxa"/>
            <w:shd w:val="clear" w:color="auto" w:fill="0070C0"/>
          </w:tcPr>
          <w:p w:rsidR="00860869" w:rsidRDefault="00DE5555" w:rsidP="00A21982">
            <w:pPr>
              <w:spacing w:line="360" w:lineRule="auto"/>
            </w:pPr>
            <w:r>
              <w:rPr>
                <w:color w:val="FFFFFF" w:themeColor="background1"/>
              </w:rPr>
              <w:t>Month 4</w:t>
            </w:r>
          </w:p>
        </w:tc>
        <w:tc>
          <w:tcPr>
            <w:tcW w:w="1124" w:type="dxa"/>
            <w:shd w:val="clear" w:color="auto" w:fill="0070C0"/>
          </w:tcPr>
          <w:p w:rsidR="00F70434" w:rsidRDefault="00DE5555" w:rsidP="00A21982">
            <w:pPr>
              <w:spacing w:line="360" w:lineRule="auto"/>
            </w:pPr>
            <w:r>
              <w:rPr>
                <w:color w:val="FFFFFF" w:themeColor="background1"/>
              </w:rPr>
              <w:t>Month 5</w:t>
            </w:r>
          </w:p>
        </w:tc>
        <w:tc>
          <w:tcPr>
            <w:tcW w:w="1339" w:type="dxa"/>
            <w:shd w:val="clear" w:color="auto" w:fill="0070C0"/>
          </w:tcPr>
          <w:p w:rsidR="00860869" w:rsidRDefault="00DE5555" w:rsidP="00A21982">
            <w:pPr>
              <w:spacing w:line="360" w:lineRule="auto"/>
            </w:pPr>
            <w:r>
              <w:rPr>
                <w:color w:val="FFFFFF" w:themeColor="background1"/>
              </w:rPr>
              <w:t>Month 6</w:t>
            </w:r>
          </w:p>
        </w:tc>
      </w:tr>
      <w:tr w:rsidR="005C08BA" w:rsidTr="00A21982">
        <w:trPr>
          <w:trHeight w:val="887"/>
        </w:trPr>
        <w:tc>
          <w:tcPr>
            <w:tcW w:w="2848" w:type="dxa"/>
            <w:shd w:val="clear" w:color="auto" w:fill="0070C0"/>
          </w:tcPr>
          <w:p w:rsidR="005C08BA" w:rsidRDefault="00A21982" w:rsidP="00A21982">
            <w:pPr>
              <w:spacing w:line="360" w:lineRule="auto"/>
            </w:pPr>
            <w:r>
              <w:rPr>
                <w:noProof/>
                <w:color w:val="FFFFFF" w:themeColor="background1"/>
                <w:lang w:bidi="ar-SA"/>
              </w:rPr>
              <mc:AlternateContent>
                <mc:Choice Requires="wpg">
                  <w:drawing>
                    <wp:anchor distT="0" distB="0" distL="114300" distR="114300" simplePos="0" relativeHeight="252648448" behindDoc="0" locked="0" layoutInCell="1" allowOverlap="1" wp14:anchorId="0DAF8498" wp14:editId="217E8147">
                      <wp:simplePos x="0" y="0"/>
                      <wp:positionH relativeFrom="column">
                        <wp:posOffset>1739900</wp:posOffset>
                      </wp:positionH>
                      <wp:positionV relativeFrom="paragraph">
                        <wp:posOffset>106680</wp:posOffset>
                      </wp:positionV>
                      <wp:extent cx="4411980" cy="2979420"/>
                      <wp:effectExtent l="0" t="0" r="26670" b="11430"/>
                      <wp:wrapNone/>
                      <wp:docPr id="14" name="Group 14"/>
                      <wp:cNvGraphicFramePr/>
                      <a:graphic xmlns:a="http://schemas.openxmlformats.org/drawingml/2006/main">
                        <a:graphicData uri="http://schemas.microsoft.com/office/word/2010/wordprocessingGroup">
                          <wpg:wgp>
                            <wpg:cNvGrpSpPr/>
                            <wpg:grpSpPr>
                              <a:xfrm>
                                <a:off x="0" y="0"/>
                                <a:ext cx="4411980" cy="2979420"/>
                                <a:chOff x="0" y="0"/>
                                <a:chExt cx="4411980" cy="2979420"/>
                              </a:xfrm>
                            </wpg:grpSpPr>
                            <wps:wsp>
                              <wps:cNvPr id="16" name="Rectangle 16"/>
                              <wps:cNvSpPr/>
                              <wps:spPr>
                                <a:xfrm>
                                  <a:off x="3352800" y="2727960"/>
                                  <a:ext cx="105918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74320" y="563880"/>
                                  <a:ext cx="116586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89916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766060" y="2186940"/>
                                  <a:ext cx="84582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927860" y="1645920"/>
                                  <a:ext cx="110490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10640" y="1127760"/>
                                  <a:ext cx="78486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22644" id="Group 14" o:spid="_x0000_s1026" style="position:absolute;margin-left:137pt;margin-top:8.4pt;width:347.4pt;height:234.6pt;z-index:252648448;mso-width-relative:margin;mso-height-relative:margin" coordsize="44119,2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">
                      <v:rect id="Rectangle 16" o:spid="_x0000_s1027" style="position:absolute;left:33528;top:27279;width:10591;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v+TcMA&#10;AADbAAAADwAAAGRycy9kb3ducmV2LnhtbERPS2vCQBC+F/wPywi91Y09hBJdRQNC6UHwAeptzI5J&#10;MDub7q4x9td3hUJv8/E9ZzrvTSM6cr62rGA8SkAQF1bXXCrY71ZvHyB8QNbYWCYFD/Iwnw1epphp&#10;e+cNddtQihjCPkMFVQhtJqUvKjLoR7YljtzFOoMhQldK7fAew00j35MklQZrjg0VtpRXVFy3N6Mg&#10;7R4/y3z9fd0vTptDaL7OxxydUq/DfjEBEagP/+I/96eO81N4/h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v+TcMAAADbAAAADwAAAAAAAAAAAAAAAACYAgAAZHJzL2Rv&#10;d25yZXYueG1sUEsFBgAAAAAEAAQA9QAAAIgDAAAAAA==&#10;" fillcolor="#ed7d31 [3205]" strokecolor="#1f4d78 [1604]" strokeweight="1pt"/>
                      <v:rect id="Rectangle 26" o:spid="_x0000_s1028" style="position:absolute;left:2743;top:5638;width:11658;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c08MUA&#10;AADbAAAADwAAAGRycy9kb3ducmV2LnhtbESPT2vCQBTE7wW/w/KE3upGD6FEV9GAUHoQ/AOtt2f2&#10;mQSzb+PuGmM/fVco9DjMzG+Y2aI3jejI+dqygvEoAUFcWF1zqeCwX7+9g/ABWWNjmRQ8yMNiPniZ&#10;YabtnbfU7UIpIoR9hgqqENpMSl9UZNCPbEscvbN1BkOUrpTa4T3CTSMnSZJKgzXHhQpbyisqLrub&#10;UZB2j59VvrleDsvj9is0n6fvHJ1Sr8N+OQURqA//4b/2h1YwSeH5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zTwxQAAANsAAAAPAAAAAAAAAAAAAAAAAJgCAABkcnMv&#10;ZG93bnJldi54bWxQSwUGAAAAAAQABAD1AAAAigMAAAAA&#10;" fillcolor="#ed7d31 [3205]" strokecolor="#1f4d78 [1604]" strokeweight="1pt"/>
                      <v:rect id="Rectangle 27" o:spid="_x0000_s1029" style="position:absolute;width:8991;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Ra8UA&#10;AADbAAAADwAAAGRycy9kb3ducmV2LnhtbESPQWvCQBSE7wX/w/IEb3VTD7ZEV7GBgngoaAX19sw+&#10;k2D2bbq7xuivdwsFj8PMfMNM552pRUvOV5YVvA0TEMS51RUXCrY/X68fIHxA1lhbJgU38jCf9V6m&#10;mGp75TW1m1CICGGfooIyhCaV0uclGfRD2xBH72SdwRClK6R2eI1wU8tRkoylwYrjQokNZSXl583F&#10;KBi3t/tn9v173i4O612oV8d9hk6pQb9bTEAE6sIz/N9eagWjd/j7En+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5FrxQAAANsAAAAPAAAAAAAAAAAAAAAAAJgCAABkcnMv&#10;ZG93bnJldi54bWxQSwUGAAAAAAQABAD1AAAAigMAAAAA&#10;" fillcolor="#ed7d31 [3205]" strokecolor="#1f4d78 [1604]" strokeweight="1pt"/>
                      <v:rect id="Rectangle 28" o:spid="_x0000_s1030" style="position:absolute;left:27660;top:21869;width:8458;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FGcMA&#10;AADbAAAADwAAAGRycy9kb3ducmV2LnhtbERPy2rCQBTdF/yH4Qrd1YlZSImOYgNCcVEwFbS728xt&#10;EszcSWfGPPr1nUWhy8N5b3ajaUVPzjeWFSwXCQji0uqGKwXn98PTMwgfkDW2lknBRB5229nDBjNt&#10;Bz5RX4RKxBD2GSqoQ+gyKX1Zk0G/sB1x5L6sMxgidJXUDocYblqZJslKGmw4NtTYUV5TeSvuRsGq&#10;n35e8rfv23n/cbqE9vh5zdEp9Tgf92sQgcbwL/5zv2oFaRwbv8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QFGcMAAADbAAAADwAAAAAAAAAAAAAAAACYAgAAZHJzL2Rv&#10;d25yZXYueG1sUEsFBgAAAAAEAAQA9QAAAIgDAAAAAA==&#10;" fillcolor="#ed7d31 [3205]" strokecolor="#1f4d78 [1604]" strokeweight="1pt"/>
                      <v:rect id="Rectangle 29" o:spid="_x0000_s1031" style="position:absolute;left:19278;top:16459;width:11049;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iggsUA&#10;AADbAAAADwAAAGRycy9kb3ducmV2LnhtbESPQWvCQBSE7wX/w/IEb3VTD9JGV7GBgngoaAX19sw+&#10;k2D2bbq7xuivdwsFj8PMfMNM552pRUvOV5YVvA0TEMS51RUXCrY/X6/vIHxA1lhbJgU38jCf9V6m&#10;mGp75TW1m1CICGGfooIyhCaV0uclGfRD2xBH72SdwRClK6R2eI1wU8tRkoylwYrjQokNZSXl583F&#10;KBi3t/tn9v173i4O612oV8d9hk6pQb9bTEAE6sIz/N9eagWjD/j7En+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KCCxQAAANsAAAAPAAAAAAAAAAAAAAAAAJgCAABkcnMv&#10;ZG93bnJldi54bWxQSwUGAAAAAAQABAD1AAAAigMAAAAA&#10;" fillcolor="#ed7d31 [3205]" strokecolor="#1f4d78 [1604]" strokeweight="1pt"/>
                      <v:rect id="Rectangle 30" o:spid="_x0000_s1032" style="position:absolute;left:13106;top:11277;width:7849;height:2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fwsIA&#10;AADbAAAADwAAAGRycy9kb3ducmV2LnhtbERPz2vCMBS+D/wfwhN2m6kOZFSjaEGQHQY6Qb09m2db&#10;bF5qktW6v94cBI8f3+/pvDO1aMn5yrKC4SABQZxbXXGhYPe7+vgC4QOyxtoyKbiTh/ms9zbFVNsb&#10;b6jdhkLEEPYpKihDaFIpfV6SQT+wDXHkztYZDBG6QmqHtxhuajlKkrE0WHFsKLGhrKT8sv0zCsbt&#10;/X+Z/Vwvu8Vxsw/19+mQoVPqvd8tJiACdeElfrrXWsFnXB+/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W5/CwgAAANsAAAAPAAAAAAAAAAAAAAAAAJgCAABkcnMvZG93&#10;bnJldi54bWxQSwUGAAAAAAQABAD1AAAAhwMAAAAA&#10;" fillcolor="#ed7d31 [3205]" strokecolor="#1f4d78 [1604]" strokeweight="1pt"/>
                    </v:group>
                  </w:pict>
                </mc:Fallback>
              </mc:AlternateContent>
            </w:r>
            <w:r w:rsidR="008B1A9A" w:rsidRPr="008B1A9A">
              <w:rPr>
                <w:color w:val="FFFFFF" w:themeColor="background1"/>
              </w:rPr>
              <w:t>Title selecting</w:t>
            </w:r>
            <w:r>
              <w:rPr>
                <w:color w:val="FFFFFF" w:themeColor="background1"/>
              </w:rPr>
              <w:t xml:space="preserve"> and project study</w:t>
            </w:r>
          </w:p>
        </w:tc>
        <w:tc>
          <w:tcPr>
            <w:tcW w:w="6957" w:type="dxa"/>
            <w:gridSpan w:val="6"/>
            <w:shd w:val="clear" w:color="auto" w:fill="BDD6EE" w:themeFill="accent1" w:themeFillTint="66"/>
          </w:tcPr>
          <w:p w:rsidR="005C08BA" w:rsidRDefault="005C08BA" w:rsidP="00A21982">
            <w:pPr>
              <w:spacing w:line="360" w:lineRule="auto"/>
            </w:pPr>
          </w:p>
        </w:tc>
      </w:tr>
      <w:tr w:rsidR="005C08BA" w:rsidTr="00A21982">
        <w:trPr>
          <w:trHeight w:val="797"/>
        </w:trPr>
        <w:tc>
          <w:tcPr>
            <w:tcW w:w="2848" w:type="dxa"/>
            <w:shd w:val="clear" w:color="auto" w:fill="0070C0"/>
          </w:tcPr>
          <w:p w:rsidR="005C08BA" w:rsidRDefault="00A21982" w:rsidP="00A21982">
            <w:pPr>
              <w:spacing w:line="360" w:lineRule="auto"/>
            </w:pPr>
            <w:r>
              <w:rPr>
                <w:color w:val="FFFFFF" w:themeColor="background1"/>
              </w:rPr>
              <w:t>Planning and research</w:t>
            </w:r>
          </w:p>
        </w:tc>
        <w:tc>
          <w:tcPr>
            <w:tcW w:w="6957" w:type="dxa"/>
            <w:gridSpan w:val="6"/>
            <w:shd w:val="clear" w:color="auto" w:fill="9CC2E5" w:themeFill="accent1" w:themeFillTint="99"/>
          </w:tcPr>
          <w:p w:rsidR="005C08BA" w:rsidRDefault="005C08BA" w:rsidP="00A21982">
            <w:pPr>
              <w:spacing w:line="360" w:lineRule="auto"/>
            </w:pPr>
          </w:p>
        </w:tc>
      </w:tr>
      <w:tr w:rsidR="005C08BA" w:rsidTr="00A21982">
        <w:trPr>
          <w:trHeight w:val="716"/>
        </w:trPr>
        <w:tc>
          <w:tcPr>
            <w:tcW w:w="2848" w:type="dxa"/>
            <w:shd w:val="clear" w:color="auto" w:fill="0070C0"/>
          </w:tcPr>
          <w:p w:rsidR="005C08BA" w:rsidRDefault="00A21982" w:rsidP="00A21982">
            <w:pPr>
              <w:spacing w:line="360" w:lineRule="auto"/>
            </w:pPr>
            <w:r>
              <w:rPr>
                <w:color w:val="FFFFFF" w:themeColor="background1"/>
              </w:rPr>
              <w:t>Product requirement analysis</w:t>
            </w:r>
          </w:p>
        </w:tc>
        <w:tc>
          <w:tcPr>
            <w:tcW w:w="6957" w:type="dxa"/>
            <w:gridSpan w:val="6"/>
            <w:shd w:val="clear" w:color="auto" w:fill="BDD6EE" w:themeFill="accent1" w:themeFillTint="66"/>
          </w:tcPr>
          <w:p w:rsidR="005C08BA" w:rsidRDefault="005C08BA" w:rsidP="00A21982">
            <w:pPr>
              <w:spacing w:line="360" w:lineRule="auto"/>
            </w:pPr>
          </w:p>
        </w:tc>
      </w:tr>
      <w:tr w:rsidR="005C08BA" w:rsidTr="00A21982">
        <w:trPr>
          <w:trHeight w:val="797"/>
        </w:trPr>
        <w:tc>
          <w:tcPr>
            <w:tcW w:w="2848" w:type="dxa"/>
            <w:shd w:val="clear" w:color="auto" w:fill="0070C0"/>
          </w:tcPr>
          <w:p w:rsidR="005C08BA" w:rsidRDefault="00A21982" w:rsidP="00A21982">
            <w:pPr>
              <w:spacing w:line="360" w:lineRule="auto"/>
            </w:pPr>
            <w:r>
              <w:rPr>
                <w:color w:val="FFFFFF" w:themeColor="background1"/>
              </w:rPr>
              <w:t xml:space="preserve">System </w:t>
            </w:r>
            <w:proofErr w:type="spellStart"/>
            <w:r>
              <w:rPr>
                <w:color w:val="FFFFFF" w:themeColor="background1"/>
              </w:rPr>
              <w:t>degining</w:t>
            </w:r>
            <w:proofErr w:type="spellEnd"/>
          </w:p>
        </w:tc>
        <w:tc>
          <w:tcPr>
            <w:tcW w:w="6957" w:type="dxa"/>
            <w:gridSpan w:val="6"/>
            <w:shd w:val="clear" w:color="auto" w:fill="9CC2E5" w:themeFill="accent1" w:themeFillTint="99"/>
          </w:tcPr>
          <w:p w:rsidR="005C08BA" w:rsidRDefault="005C08BA" w:rsidP="00A21982">
            <w:pPr>
              <w:spacing w:line="360" w:lineRule="auto"/>
            </w:pPr>
          </w:p>
        </w:tc>
      </w:tr>
      <w:tr w:rsidR="005C08BA" w:rsidTr="00A21982">
        <w:trPr>
          <w:trHeight w:val="887"/>
        </w:trPr>
        <w:tc>
          <w:tcPr>
            <w:tcW w:w="2848" w:type="dxa"/>
            <w:shd w:val="clear" w:color="auto" w:fill="0070C0"/>
          </w:tcPr>
          <w:p w:rsidR="005C08BA" w:rsidRDefault="00A21982" w:rsidP="00A21982">
            <w:pPr>
              <w:spacing w:line="360" w:lineRule="auto"/>
            </w:pPr>
            <w:r>
              <w:rPr>
                <w:color w:val="FFFFFF" w:themeColor="background1"/>
              </w:rPr>
              <w:t>Coding and testing</w:t>
            </w:r>
          </w:p>
        </w:tc>
        <w:tc>
          <w:tcPr>
            <w:tcW w:w="6957" w:type="dxa"/>
            <w:gridSpan w:val="6"/>
            <w:shd w:val="clear" w:color="auto" w:fill="BDD6EE" w:themeFill="accent1" w:themeFillTint="66"/>
          </w:tcPr>
          <w:p w:rsidR="005C08BA" w:rsidRDefault="005C08BA" w:rsidP="00A21982">
            <w:pPr>
              <w:spacing w:line="360" w:lineRule="auto"/>
            </w:pPr>
          </w:p>
        </w:tc>
      </w:tr>
      <w:tr w:rsidR="005C08BA" w:rsidTr="00A21982">
        <w:trPr>
          <w:trHeight w:val="977"/>
        </w:trPr>
        <w:tc>
          <w:tcPr>
            <w:tcW w:w="2848" w:type="dxa"/>
            <w:shd w:val="clear" w:color="auto" w:fill="0070C0"/>
          </w:tcPr>
          <w:p w:rsidR="005C08BA" w:rsidRDefault="00A21982" w:rsidP="00A21982">
            <w:pPr>
              <w:spacing w:line="360" w:lineRule="auto"/>
            </w:pPr>
            <w:r>
              <w:rPr>
                <w:color w:val="FFFFFF" w:themeColor="background1"/>
              </w:rPr>
              <w:t xml:space="preserve">Documentation </w:t>
            </w:r>
          </w:p>
        </w:tc>
        <w:tc>
          <w:tcPr>
            <w:tcW w:w="6957" w:type="dxa"/>
            <w:gridSpan w:val="6"/>
            <w:shd w:val="clear" w:color="auto" w:fill="9CC2E5" w:themeFill="accent1" w:themeFillTint="99"/>
          </w:tcPr>
          <w:p w:rsidR="005C08BA" w:rsidRDefault="005C08BA" w:rsidP="00A21982">
            <w:pPr>
              <w:spacing w:line="360" w:lineRule="auto"/>
            </w:pPr>
          </w:p>
        </w:tc>
      </w:tr>
    </w:tbl>
    <w:p w:rsidR="00D66926" w:rsidRDefault="00D66926" w:rsidP="006E744E">
      <w:pPr>
        <w:pStyle w:val="Caption"/>
        <w:spacing w:line="360" w:lineRule="auto"/>
        <w:ind w:left="2880" w:firstLine="720"/>
        <w:jc w:val="left"/>
      </w:pPr>
    </w:p>
    <w:p w:rsidR="006C4B1B" w:rsidRDefault="006C4B1B" w:rsidP="006E744E">
      <w:pPr>
        <w:pStyle w:val="TableofFigures"/>
        <w:spacing w:line="360" w:lineRule="auto"/>
      </w:pPr>
    </w:p>
    <w:p w:rsidR="008B1A9A" w:rsidRDefault="008B1A9A" w:rsidP="008B1A9A">
      <w:pPr>
        <w:pStyle w:val="Caption"/>
        <w:spacing w:line="360" w:lineRule="auto"/>
        <w:ind w:left="2880" w:firstLine="720"/>
        <w:jc w:val="left"/>
        <w:rPr>
          <w:i/>
        </w:rPr>
      </w:pPr>
    </w:p>
    <w:p w:rsidR="008B1A9A" w:rsidRDefault="008B1A9A" w:rsidP="008B1A9A">
      <w:pPr>
        <w:pStyle w:val="Caption"/>
        <w:spacing w:line="360" w:lineRule="auto"/>
        <w:ind w:left="2880" w:firstLine="720"/>
        <w:rPr>
          <w:i/>
        </w:rPr>
      </w:pPr>
    </w:p>
    <w:p w:rsidR="002A5985" w:rsidRPr="008B1A9A" w:rsidRDefault="005D1130" w:rsidP="008B1A9A">
      <w:pPr>
        <w:pStyle w:val="Caption"/>
        <w:spacing w:line="360" w:lineRule="auto"/>
        <w:ind w:left="720"/>
        <w:rPr>
          <w:i/>
        </w:rPr>
      </w:pPr>
      <w:r w:rsidRPr="008B1A9A">
        <w:rPr>
          <w:i/>
        </w:rPr>
        <w:t>Fig: Project-Scheduling</w:t>
      </w:r>
      <w:r w:rsidR="00014571" w:rsidRPr="008B1A9A">
        <w:rPr>
          <w:i/>
        </w:rPr>
        <w:t xml:space="preserve"> Gant chart</w:t>
      </w:r>
    </w:p>
    <w:p w:rsidR="00323FD0" w:rsidRDefault="00323FD0" w:rsidP="006E744E">
      <w:pPr>
        <w:pStyle w:val="Heading1"/>
        <w:spacing w:line="360" w:lineRule="auto"/>
        <w:ind w:left="720"/>
        <w:rPr>
          <w:rFonts w:cs="Times New Roman"/>
        </w:rPr>
      </w:pPr>
    </w:p>
    <w:p w:rsidR="00323FD0" w:rsidRDefault="00323FD0" w:rsidP="006E744E">
      <w:pPr>
        <w:pStyle w:val="Heading1"/>
        <w:spacing w:line="360" w:lineRule="auto"/>
        <w:jc w:val="left"/>
        <w:rPr>
          <w:rFonts w:cs="Times New Roman"/>
        </w:rPr>
      </w:pPr>
    </w:p>
    <w:p w:rsidR="007719CA" w:rsidRDefault="007719CA" w:rsidP="006E744E">
      <w:pPr>
        <w:spacing w:line="360" w:lineRule="auto"/>
      </w:pPr>
    </w:p>
    <w:p w:rsidR="008B1A9A" w:rsidRDefault="008B1A9A" w:rsidP="006E744E">
      <w:pPr>
        <w:spacing w:line="360" w:lineRule="auto"/>
      </w:pPr>
    </w:p>
    <w:p w:rsidR="00A30DF8" w:rsidRDefault="00A30DF8" w:rsidP="006E744E">
      <w:pPr>
        <w:spacing w:line="360" w:lineRule="auto"/>
      </w:pPr>
    </w:p>
    <w:p w:rsidR="00011736" w:rsidRDefault="00011736" w:rsidP="006E744E">
      <w:pPr>
        <w:spacing w:line="360" w:lineRule="auto"/>
      </w:pPr>
    </w:p>
    <w:p w:rsidR="00011736" w:rsidRDefault="00011736" w:rsidP="006E744E">
      <w:pPr>
        <w:spacing w:line="360" w:lineRule="auto"/>
      </w:pPr>
    </w:p>
    <w:p w:rsidR="006C4B1B" w:rsidRDefault="006C4B1B" w:rsidP="006E744E">
      <w:pPr>
        <w:spacing w:line="360" w:lineRule="auto"/>
      </w:pPr>
    </w:p>
    <w:p w:rsidR="006C4B1B" w:rsidRDefault="006C4B1B" w:rsidP="006E744E">
      <w:pPr>
        <w:spacing w:line="360" w:lineRule="auto"/>
      </w:pPr>
    </w:p>
    <w:p w:rsidR="00046598" w:rsidRDefault="00046598" w:rsidP="006E744E">
      <w:pPr>
        <w:spacing w:line="360" w:lineRule="auto"/>
      </w:pPr>
    </w:p>
    <w:p w:rsidR="00CA15E0" w:rsidRPr="00454542" w:rsidRDefault="00014571" w:rsidP="00B87283">
      <w:pPr>
        <w:pStyle w:val="Heading1"/>
        <w:spacing w:line="360" w:lineRule="auto"/>
        <w:ind w:left="1440" w:firstLine="720"/>
        <w:jc w:val="left"/>
        <w:rPr>
          <w:rFonts w:cs="Times New Roman"/>
        </w:rPr>
      </w:pPr>
      <w:bookmarkStart w:id="19" w:name="_Toc161871674"/>
      <w:r>
        <w:rPr>
          <w:rFonts w:cs="Times New Roman"/>
        </w:rPr>
        <w:lastRenderedPageBreak/>
        <w:t xml:space="preserve">CHAPTER 4: </w:t>
      </w:r>
      <w:r w:rsidR="005D1130">
        <w:rPr>
          <w:rFonts w:cs="Times New Roman"/>
        </w:rPr>
        <w:t>SYSTEM DESIGN</w:t>
      </w:r>
      <w:bookmarkEnd w:id="19"/>
    </w:p>
    <w:p w:rsidR="00CA15E0" w:rsidRPr="00454542" w:rsidRDefault="00CA15E0" w:rsidP="006E744E">
      <w:pPr>
        <w:spacing w:line="360" w:lineRule="auto"/>
        <w:rPr>
          <w:rFonts w:cs="Times New Roman"/>
        </w:rPr>
      </w:pPr>
    </w:p>
    <w:p w:rsidR="00CA15E0" w:rsidRDefault="00F35206" w:rsidP="006E744E">
      <w:pPr>
        <w:pStyle w:val="Heading2"/>
        <w:spacing w:line="360" w:lineRule="auto"/>
      </w:pPr>
      <w:bookmarkStart w:id="20" w:name="_Toc161871675"/>
      <w:r>
        <w:t xml:space="preserve">4.1 </w:t>
      </w:r>
      <w:r w:rsidR="005D1130">
        <w:t>Software development life cycle</w:t>
      </w:r>
      <w:bookmarkEnd w:id="20"/>
    </w:p>
    <w:p w:rsidR="00F35206" w:rsidRDefault="005D1130" w:rsidP="006E744E">
      <w:pPr>
        <w:spacing w:line="360" w:lineRule="auto"/>
        <w:jc w:val="both"/>
      </w:pPr>
      <w:r w:rsidRPr="005D1130">
        <w:t>The Software Development Life Cycle (SDLC) is a structured process used in software development projects to ensure high-quality software is produced within the constraints of time and budget. This proposal outlines the implementation of a C programming project using the SDLC model.</w:t>
      </w:r>
    </w:p>
    <w:p w:rsidR="005D1130" w:rsidRDefault="005D1130" w:rsidP="006E744E">
      <w:pPr>
        <w:spacing w:line="360" w:lineRule="auto"/>
        <w:jc w:val="both"/>
      </w:pPr>
      <w:r w:rsidRPr="005D1130">
        <w:t>The Software Development Life Cycle (SDLC) is a framework that defines tasks performed at each step in the software development process. It consists of several phases including planning, requirements gathering, design, implementation, testing, deployment, and maintenance. Each phase has its own set of activities and deliverables, ensuring the systematic progression of the project from inception to completion.</w:t>
      </w:r>
    </w:p>
    <w:p w:rsidR="00F35206" w:rsidRPr="00F35206" w:rsidRDefault="005F0273" w:rsidP="006E744E">
      <w:pPr>
        <w:pStyle w:val="Heading2"/>
        <w:spacing w:line="360" w:lineRule="auto"/>
      </w:pPr>
      <w:bookmarkStart w:id="21" w:name="_Toc161871676"/>
      <w:r>
        <w:t xml:space="preserve">4.2 </w:t>
      </w:r>
      <w:r w:rsidR="0078497C">
        <w:t>Selected Model</w:t>
      </w:r>
      <w:bookmarkEnd w:id="21"/>
    </w:p>
    <w:p w:rsidR="00F35206" w:rsidRPr="00F35206" w:rsidRDefault="0078497C" w:rsidP="006E744E">
      <w:pPr>
        <w:tabs>
          <w:tab w:val="left" w:pos="426"/>
        </w:tabs>
        <w:spacing w:after="0" w:line="360" w:lineRule="auto"/>
        <w:jc w:val="both"/>
      </w:pPr>
      <w:r w:rsidRPr="0078497C">
        <w:t>For this C programming project, we have chosen the Waterfall Model. The Waterfall Model is particularly suitable for projects where requirements are well-defined and unlikely to change significantly throughout the development process. Here are the reasons behind selecting the Waterfall Model:</w:t>
      </w:r>
    </w:p>
    <w:p w:rsidR="0078497C" w:rsidRDefault="0078497C" w:rsidP="006E744E">
      <w:pPr>
        <w:pStyle w:val="ListParagraph"/>
        <w:numPr>
          <w:ilvl w:val="0"/>
          <w:numId w:val="34"/>
        </w:numPr>
        <w:spacing w:after="0" w:line="360" w:lineRule="auto"/>
        <w:jc w:val="both"/>
        <w:rPr>
          <w:b/>
          <w:bCs/>
        </w:rPr>
      </w:pPr>
      <w:r w:rsidRPr="00323FD0">
        <w:rPr>
          <w:b/>
          <w:bCs/>
        </w:rPr>
        <w:t>Stability of Requirements:</w:t>
      </w:r>
    </w:p>
    <w:p w:rsidR="00323FD0" w:rsidRDefault="00323FD0" w:rsidP="006E744E">
      <w:pPr>
        <w:pStyle w:val="ListParagraph"/>
        <w:spacing w:after="0" w:line="360" w:lineRule="auto"/>
        <w:ind w:left="450"/>
        <w:jc w:val="both"/>
      </w:pPr>
      <w:r w:rsidRPr="0078497C">
        <w:t>The Waterfall Model assumes that requirements are stable and can be fully defined at the beginning of the project.</w:t>
      </w:r>
      <w:r>
        <w:t xml:space="preserve"> </w:t>
      </w:r>
      <w:r w:rsidRPr="0078497C">
        <w:t>This model is suitable for projects where there is a clear understanding of what needs to be developed, and changes to requirements are minimal.</w:t>
      </w:r>
    </w:p>
    <w:p w:rsidR="00323FD0" w:rsidRDefault="00323FD0" w:rsidP="006E744E">
      <w:pPr>
        <w:pStyle w:val="ListParagraph"/>
        <w:numPr>
          <w:ilvl w:val="0"/>
          <w:numId w:val="34"/>
        </w:numPr>
        <w:spacing w:after="0" w:line="360" w:lineRule="auto"/>
        <w:jc w:val="both"/>
        <w:rPr>
          <w:b/>
          <w:bCs/>
        </w:rPr>
      </w:pPr>
      <w:r w:rsidRPr="0078497C">
        <w:rPr>
          <w:b/>
          <w:bCs/>
        </w:rPr>
        <w:t>Sequential Progression:</w:t>
      </w:r>
    </w:p>
    <w:p w:rsidR="00323FD0" w:rsidRPr="00323FD0" w:rsidRDefault="00323FD0" w:rsidP="006E744E">
      <w:pPr>
        <w:pStyle w:val="ListParagraph"/>
        <w:spacing w:after="0" w:line="360" w:lineRule="auto"/>
        <w:ind w:left="450"/>
        <w:jc w:val="both"/>
      </w:pPr>
      <w:r w:rsidRPr="0078497C">
        <w:t>The Waterfall Model follows a sequential progression of phases, with each phase building upon the deliverables of the previous one.</w:t>
      </w:r>
      <w:r>
        <w:t xml:space="preserve"> </w:t>
      </w:r>
      <w:r w:rsidRPr="0078497C">
        <w:t>This approach provides a clear structure and roadmap for the project, making it easier to plan and manage.</w:t>
      </w:r>
    </w:p>
    <w:p w:rsidR="00323FD0" w:rsidRPr="00323FD0" w:rsidRDefault="00323FD0" w:rsidP="006E744E">
      <w:pPr>
        <w:pStyle w:val="ListParagraph"/>
        <w:numPr>
          <w:ilvl w:val="0"/>
          <w:numId w:val="34"/>
        </w:numPr>
        <w:spacing w:after="0" w:line="360" w:lineRule="auto"/>
        <w:jc w:val="both"/>
        <w:rPr>
          <w:b/>
          <w:bCs/>
        </w:rPr>
      </w:pPr>
      <w:r w:rsidRPr="00323FD0">
        <w:rPr>
          <w:b/>
          <w:bCs/>
        </w:rPr>
        <w:t>Well-Defined Deliverables:</w:t>
      </w:r>
    </w:p>
    <w:p w:rsidR="00323FD0" w:rsidRPr="00325147" w:rsidRDefault="00323FD0" w:rsidP="006E744E">
      <w:pPr>
        <w:pStyle w:val="ListParagraph"/>
        <w:spacing w:after="0" w:line="360" w:lineRule="auto"/>
        <w:ind w:left="450"/>
        <w:jc w:val="both"/>
      </w:pPr>
      <w:r w:rsidRPr="0078497C">
        <w:t>The Waterfall Model defines specific deliverables for each phase, making it easier to track progress and ensure that all requirements are met.</w:t>
      </w:r>
      <w:r>
        <w:t xml:space="preserve"> </w:t>
      </w:r>
      <w:r w:rsidRPr="0078497C">
        <w:t>This model emphasizes documentation, ensuring that requirements, designs, and test cases are well-documented throughout the develop</w:t>
      </w:r>
      <w:r>
        <w:t>ment process.</w:t>
      </w:r>
    </w:p>
    <w:p w:rsidR="00F35206" w:rsidRDefault="00F35206" w:rsidP="006E744E">
      <w:pPr>
        <w:pStyle w:val="Heading2"/>
        <w:spacing w:line="360" w:lineRule="auto"/>
      </w:pPr>
      <w:bookmarkStart w:id="22" w:name="_Toc161871677"/>
      <w:r>
        <w:t>4.</w:t>
      </w:r>
      <w:r w:rsidR="00DB0B94">
        <w:t>1 Algorithm</w:t>
      </w:r>
      <w:bookmarkEnd w:id="22"/>
    </w:p>
    <w:p w:rsidR="00324918" w:rsidRDefault="00324918" w:rsidP="006E744E">
      <w:pPr>
        <w:pStyle w:val="Heading2"/>
        <w:spacing w:line="360" w:lineRule="auto"/>
        <w:rPr>
          <w:b w:val="0"/>
          <w:bCs/>
        </w:rPr>
      </w:pPr>
      <w:bookmarkStart w:id="23" w:name="_Toc161871678"/>
      <w:r>
        <w:t xml:space="preserve">Step1: </w:t>
      </w:r>
      <w:r w:rsidR="0015285F">
        <w:rPr>
          <w:b w:val="0"/>
          <w:bCs/>
        </w:rPr>
        <w:t>S</w:t>
      </w:r>
      <w:r>
        <w:rPr>
          <w:b w:val="0"/>
          <w:bCs/>
        </w:rPr>
        <w:t>tart the software</w:t>
      </w:r>
      <w:bookmarkEnd w:id="23"/>
    </w:p>
    <w:p w:rsidR="00324918" w:rsidRDefault="00324918" w:rsidP="006E744E">
      <w:pPr>
        <w:pStyle w:val="ListParagraph"/>
        <w:numPr>
          <w:ilvl w:val="0"/>
          <w:numId w:val="16"/>
        </w:numPr>
        <w:spacing w:line="360" w:lineRule="auto"/>
      </w:pPr>
      <w:r>
        <w:t xml:space="preserve">Two login options are </w:t>
      </w:r>
      <w:r w:rsidR="009D0C96">
        <w:t>displaying</w:t>
      </w:r>
      <w:r>
        <w:t xml:space="preserve"> i.e. login, exit.</w:t>
      </w:r>
    </w:p>
    <w:p w:rsidR="00324918" w:rsidRDefault="0015285F" w:rsidP="006E744E">
      <w:pPr>
        <w:pStyle w:val="ListParagraph"/>
        <w:numPr>
          <w:ilvl w:val="0"/>
          <w:numId w:val="16"/>
        </w:numPr>
        <w:spacing w:line="360" w:lineRule="auto"/>
      </w:pPr>
      <w:r>
        <w:lastRenderedPageBreak/>
        <w:t>In login if username and password are correct then the user can enter the menu. If username and password are not matched the re-enter option is given.</w:t>
      </w:r>
    </w:p>
    <w:p w:rsidR="0015285F" w:rsidRDefault="0015285F" w:rsidP="006E744E">
      <w:pPr>
        <w:pStyle w:val="ListParagraph"/>
        <w:numPr>
          <w:ilvl w:val="0"/>
          <w:numId w:val="16"/>
        </w:numPr>
        <w:spacing w:line="360" w:lineRule="auto"/>
      </w:pPr>
      <w:r>
        <w:t>In exit program is terminated.</w:t>
      </w:r>
    </w:p>
    <w:p w:rsidR="0015285F" w:rsidRDefault="0015285F" w:rsidP="006E744E">
      <w:pPr>
        <w:spacing w:line="360" w:lineRule="auto"/>
      </w:pPr>
      <w:r>
        <w:rPr>
          <w:b/>
          <w:bCs/>
        </w:rPr>
        <w:t>Step 2:</w:t>
      </w:r>
      <w:r>
        <w:t xml:space="preserve"> Display menu to choose the faculty</w:t>
      </w:r>
    </w:p>
    <w:p w:rsidR="0015285F" w:rsidRDefault="0015285F" w:rsidP="006E744E">
      <w:pPr>
        <w:pStyle w:val="ListParagraph"/>
        <w:numPr>
          <w:ilvl w:val="0"/>
          <w:numId w:val="17"/>
        </w:numPr>
        <w:spacing w:line="360" w:lineRule="auto"/>
      </w:pPr>
      <w:r>
        <w:t>En</w:t>
      </w:r>
      <w:r w:rsidR="006C4B1B">
        <w:t>ter 1 for library management</w:t>
      </w:r>
      <w:r>
        <w:t>.</w:t>
      </w:r>
    </w:p>
    <w:p w:rsidR="0015285F" w:rsidRDefault="006C4B1B" w:rsidP="006E744E">
      <w:pPr>
        <w:pStyle w:val="ListParagraph"/>
        <w:numPr>
          <w:ilvl w:val="0"/>
          <w:numId w:val="17"/>
        </w:numPr>
        <w:spacing w:line="360" w:lineRule="auto"/>
      </w:pPr>
      <w:r>
        <w:t>Enter 2</w:t>
      </w:r>
      <w:r w:rsidR="0015285F">
        <w:t xml:space="preserve"> for exit.</w:t>
      </w:r>
    </w:p>
    <w:p w:rsidR="0015285F" w:rsidRDefault="0015285F" w:rsidP="006E744E">
      <w:pPr>
        <w:spacing w:line="360" w:lineRule="auto"/>
      </w:pPr>
      <w:r>
        <w:rPr>
          <w:b/>
          <w:bCs/>
        </w:rPr>
        <w:t xml:space="preserve">Step 3: </w:t>
      </w:r>
      <w:r>
        <w:t>If enter 1</w:t>
      </w:r>
    </w:p>
    <w:p w:rsidR="0015285F" w:rsidRDefault="0015285F" w:rsidP="006E744E">
      <w:pPr>
        <w:pStyle w:val="ListParagraph"/>
        <w:numPr>
          <w:ilvl w:val="0"/>
          <w:numId w:val="18"/>
        </w:numPr>
        <w:spacing w:line="360" w:lineRule="auto"/>
      </w:pPr>
      <w:r>
        <w:t>Enter 1 for issues book.</w:t>
      </w:r>
    </w:p>
    <w:p w:rsidR="0015285F" w:rsidRDefault="0015285F" w:rsidP="006E744E">
      <w:pPr>
        <w:pStyle w:val="ListParagraph"/>
        <w:numPr>
          <w:ilvl w:val="0"/>
          <w:numId w:val="18"/>
        </w:numPr>
        <w:spacing w:line="360" w:lineRule="auto"/>
      </w:pPr>
      <w:r>
        <w:t>Enter</w:t>
      </w:r>
      <w:r w:rsidR="00733709">
        <w:t xml:space="preserve"> </w:t>
      </w:r>
      <w:r>
        <w:t>2 for return book.</w:t>
      </w:r>
    </w:p>
    <w:p w:rsidR="0015285F" w:rsidRDefault="0015285F" w:rsidP="006E744E">
      <w:pPr>
        <w:pStyle w:val="ListParagraph"/>
        <w:numPr>
          <w:ilvl w:val="0"/>
          <w:numId w:val="18"/>
        </w:numPr>
        <w:spacing w:line="360" w:lineRule="auto"/>
      </w:pPr>
      <w:r>
        <w:t>Enter 3 for search book.</w:t>
      </w:r>
    </w:p>
    <w:p w:rsidR="0015285F" w:rsidRDefault="0015285F" w:rsidP="006E744E">
      <w:pPr>
        <w:pStyle w:val="ListParagraph"/>
        <w:numPr>
          <w:ilvl w:val="0"/>
          <w:numId w:val="18"/>
        </w:numPr>
        <w:spacing w:line="360" w:lineRule="auto"/>
      </w:pPr>
      <w:r>
        <w:t>Enter 4 for update book list.</w:t>
      </w:r>
    </w:p>
    <w:p w:rsidR="00E0068F" w:rsidRDefault="00E0068F" w:rsidP="006E744E">
      <w:pPr>
        <w:pStyle w:val="ListParagraph"/>
        <w:numPr>
          <w:ilvl w:val="0"/>
          <w:numId w:val="18"/>
        </w:numPr>
        <w:spacing w:line="360" w:lineRule="auto"/>
      </w:pPr>
      <w:r>
        <w:t xml:space="preserve">Enter 5 </w:t>
      </w:r>
      <w:r w:rsidR="007F12C1">
        <w:t>change setting.</w:t>
      </w:r>
    </w:p>
    <w:p w:rsidR="000B22C3" w:rsidRDefault="000B22C3" w:rsidP="006E744E">
      <w:pPr>
        <w:pStyle w:val="ListParagraph"/>
        <w:numPr>
          <w:ilvl w:val="0"/>
          <w:numId w:val="18"/>
        </w:numPr>
        <w:spacing w:line="360" w:lineRule="auto"/>
      </w:pPr>
      <w:r>
        <w:t xml:space="preserve">Enter </w:t>
      </w:r>
      <w:r w:rsidR="00E0068F">
        <w:t xml:space="preserve">6 </w:t>
      </w:r>
      <w:r>
        <w:t>for exit.</w:t>
      </w:r>
    </w:p>
    <w:p w:rsidR="000B22C3" w:rsidRDefault="000B22C3" w:rsidP="006E744E">
      <w:pPr>
        <w:spacing w:line="360" w:lineRule="auto"/>
        <w:ind w:left="2160" w:firstLine="720"/>
      </w:pPr>
      <w:r>
        <w:t>If enter 1</w:t>
      </w:r>
    </w:p>
    <w:p w:rsidR="000B22C3" w:rsidRDefault="006C4B1B" w:rsidP="006E744E">
      <w:pPr>
        <w:pStyle w:val="ListParagraph"/>
        <w:spacing w:line="360" w:lineRule="auto"/>
        <w:ind w:left="3600"/>
      </w:pPr>
      <w:r>
        <w:t>(G</w:t>
      </w:r>
      <w:r w:rsidR="000B22C3">
        <w:t>iving book)</w:t>
      </w:r>
    </w:p>
    <w:p w:rsidR="000B22C3" w:rsidRDefault="000B22C3" w:rsidP="006E744E">
      <w:pPr>
        <w:pStyle w:val="ListParagraph"/>
        <w:numPr>
          <w:ilvl w:val="1"/>
          <w:numId w:val="19"/>
        </w:numPr>
        <w:spacing w:line="360" w:lineRule="auto"/>
      </w:pPr>
      <w:r>
        <w:t>Enter book name.</w:t>
      </w:r>
    </w:p>
    <w:p w:rsidR="000B22C3" w:rsidRDefault="000B22C3" w:rsidP="006E744E">
      <w:pPr>
        <w:pStyle w:val="ListParagraph"/>
        <w:numPr>
          <w:ilvl w:val="1"/>
          <w:numId w:val="19"/>
        </w:numPr>
        <w:spacing w:line="360" w:lineRule="auto"/>
      </w:pPr>
      <w:r>
        <w:t>Enter student name.</w:t>
      </w:r>
    </w:p>
    <w:p w:rsidR="000B22C3" w:rsidRDefault="000B22C3" w:rsidP="006E744E">
      <w:pPr>
        <w:pStyle w:val="ListParagraph"/>
        <w:numPr>
          <w:ilvl w:val="1"/>
          <w:numId w:val="19"/>
        </w:numPr>
        <w:spacing w:line="360" w:lineRule="auto"/>
      </w:pPr>
      <w:r>
        <w:t>Enter issues date.</w:t>
      </w:r>
    </w:p>
    <w:p w:rsidR="000B22C3" w:rsidRDefault="000B22C3" w:rsidP="006E744E">
      <w:pPr>
        <w:pStyle w:val="ListParagraph"/>
        <w:numPr>
          <w:ilvl w:val="1"/>
          <w:numId w:val="19"/>
        </w:numPr>
        <w:spacing w:line="360" w:lineRule="auto"/>
      </w:pPr>
      <w:r>
        <w:t>Enter return date.</w:t>
      </w:r>
    </w:p>
    <w:p w:rsidR="007E3E59" w:rsidRDefault="000B22C3" w:rsidP="007E3E59">
      <w:pPr>
        <w:spacing w:line="360" w:lineRule="auto"/>
        <w:ind w:left="2880"/>
      </w:pPr>
      <w:r>
        <w:t>If enter 2</w:t>
      </w:r>
    </w:p>
    <w:p w:rsidR="007E3E59" w:rsidRDefault="004F3810" w:rsidP="007E3E59">
      <w:pPr>
        <w:spacing w:line="360" w:lineRule="auto"/>
        <w:ind w:left="2880"/>
      </w:pPr>
      <w:r>
        <w:tab/>
        <w:t>(</w:t>
      </w:r>
      <w:r w:rsidR="007E3E59">
        <w:t>Return book)</w:t>
      </w:r>
    </w:p>
    <w:p w:rsidR="000B22C3" w:rsidRDefault="000B22C3" w:rsidP="006E744E">
      <w:pPr>
        <w:pStyle w:val="ListParagraph"/>
        <w:numPr>
          <w:ilvl w:val="0"/>
          <w:numId w:val="20"/>
        </w:numPr>
        <w:spacing w:line="360" w:lineRule="auto"/>
      </w:pPr>
      <w:r>
        <w:t>Enter book name.</w:t>
      </w:r>
    </w:p>
    <w:p w:rsidR="000B22C3" w:rsidRDefault="000B22C3" w:rsidP="006E744E">
      <w:pPr>
        <w:pStyle w:val="ListParagraph"/>
        <w:numPr>
          <w:ilvl w:val="0"/>
          <w:numId w:val="20"/>
        </w:numPr>
        <w:spacing w:line="360" w:lineRule="auto"/>
      </w:pPr>
      <w:r>
        <w:t>Enter student name.</w:t>
      </w:r>
    </w:p>
    <w:p w:rsidR="000B22C3" w:rsidRDefault="000B22C3" w:rsidP="006E744E">
      <w:pPr>
        <w:pStyle w:val="ListParagraph"/>
        <w:numPr>
          <w:ilvl w:val="0"/>
          <w:numId w:val="20"/>
        </w:numPr>
        <w:spacing w:line="360" w:lineRule="auto"/>
      </w:pPr>
      <w:r>
        <w:t xml:space="preserve">Print message </w:t>
      </w:r>
      <w:r w:rsidR="009D0C96">
        <w:t>does</w:t>
      </w:r>
      <w:r>
        <w:t xml:space="preserve"> you want to add book in list[y/n</w:t>
      </w:r>
      <w:r w:rsidR="009D0C96">
        <w:t xml:space="preserve">]. </w:t>
      </w:r>
      <w:r w:rsidR="006C4B1B">
        <w:t>P</w:t>
      </w:r>
      <w:r w:rsidR="009D0C96">
        <w:t>ress</w:t>
      </w:r>
      <w:r>
        <w:t xml:space="preserve"> y for yes and n for no.</w:t>
      </w:r>
    </w:p>
    <w:p w:rsidR="000B22C3" w:rsidRDefault="000B22C3" w:rsidP="006E744E">
      <w:pPr>
        <w:spacing w:line="360" w:lineRule="auto"/>
        <w:ind w:left="2160" w:firstLine="720"/>
      </w:pPr>
      <w:r>
        <w:t>If enter 3</w:t>
      </w:r>
    </w:p>
    <w:p w:rsidR="00E0068F" w:rsidRDefault="00733709" w:rsidP="006E744E">
      <w:pPr>
        <w:pStyle w:val="ListParagraph"/>
        <w:numPr>
          <w:ilvl w:val="0"/>
          <w:numId w:val="21"/>
        </w:numPr>
        <w:spacing w:line="360" w:lineRule="auto"/>
      </w:pPr>
      <w:r>
        <w:t>Enter book name or</w:t>
      </w:r>
      <w:r w:rsidR="00E0068F">
        <w:t xml:space="preserve"> book no.</w:t>
      </w:r>
    </w:p>
    <w:p w:rsidR="00E0068F" w:rsidRDefault="00E0068F" w:rsidP="006E744E">
      <w:pPr>
        <w:spacing w:line="360" w:lineRule="auto"/>
        <w:ind w:left="2160" w:firstLine="720"/>
      </w:pPr>
      <w:r>
        <w:t xml:space="preserve">If enter 4 </w:t>
      </w:r>
    </w:p>
    <w:p w:rsidR="00E0068F" w:rsidRDefault="00E0068F" w:rsidP="006E744E">
      <w:pPr>
        <w:pStyle w:val="ListParagraph"/>
        <w:numPr>
          <w:ilvl w:val="0"/>
          <w:numId w:val="21"/>
        </w:numPr>
        <w:spacing w:line="360" w:lineRule="auto"/>
      </w:pPr>
      <w:r>
        <w:lastRenderedPageBreak/>
        <w:t>Enter 1 for add book.</w:t>
      </w:r>
    </w:p>
    <w:p w:rsidR="00E0068F" w:rsidRDefault="00E0068F" w:rsidP="006E744E">
      <w:pPr>
        <w:pStyle w:val="ListParagraph"/>
        <w:numPr>
          <w:ilvl w:val="0"/>
          <w:numId w:val="21"/>
        </w:numPr>
        <w:spacing w:line="360" w:lineRule="auto"/>
      </w:pPr>
      <w:r>
        <w:t>Enter 2 for delete book.</w:t>
      </w:r>
    </w:p>
    <w:p w:rsidR="00035375" w:rsidRDefault="00035375" w:rsidP="006E744E">
      <w:pPr>
        <w:pStyle w:val="ListParagraph"/>
        <w:numPr>
          <w:ilvl w:val="0"/>
          <w:numId w:val="21"/>
        </w:numPr>
        <w:spacing w:line="360" w:lineRule="auto"/>
      </w:pPr>
      <w:r>
        <w:t>Enter 3 for see book list.</w:t>
      </w:r>
    </w:p>
    <w:p w:rsidR="00E0068F" w:rsidRDefault="00E0068F" w:rsidP="006E744E">
      <w:pPr>
        <w:pStyle w:val="ListParagraph"/>
        <w:numPr>
          <w:ilvl w:val="0"/>
          <w:numId w:val="21"/>
        </w:numPr>
        <w:spacing w:line="360" w:lineRule="auto"/>
      </w:pPr>
      <w:r>
        <w:t xml:space="preserve">Enter </w:t>
      </w:r>
      <w:r w:rsidR="00035375">
        <w:t xml:space="preserve">4 </w:t>
      </w:r>
      <w:r>
        <w:t>for exit.</w:t>
      </w:r>
    </w:p>
    <w:p w:rsidR="00E0068F" w:rsidRDefault="00E0068F" w:rsidP="006E744E">
      <w:pPr>
        <w:pStyle w:val="ListParagraph"/>
        <w:numPr>
          <w:ilvl w:val="1"/>
          <w:numId w:val="21"/>
        </w:numPr>
        <w:spacing w:line="360" w:lineRule="auto"/>
      </w:pPr>
      <w:r>
        <w:t>If enter 1</w:t>
      </w:r>
    </w:p>
    <w:p w:rsidR="00E0068F" w:rsidRDefault="00E0068F" w:rsidP="006E744E">
      <w:pPr>
        <w:pStyle w:val="ListParagraph"/>
        <w:numPr>
          <w:ilvl w:val="2"/>
          <w:numId w:val="21"/>
        </w:numPr>
        <w:spacing w:line="360" w:lineRule="auto"/>
      </w:pPr>
      <w:r>
        <w:t>Enter book name.</w:t>
      </w:r>
    </w:p>
    <w:p w:rsidR="00E0068F" w:rsidRDefault="00E0068F" w:rsidP="006E744E">
      <w:pPr>
        <w:pStyle w:val="ListParagraph"/>
        <w:numPr>
          <w:ilvl w:val="2"/>
          <w:numId w:val="21"/>
        </w:numPr>
        <w:spacing w:line="360" w:lineRule="auto"/>
      </w:pPr>
      <w:r>
        <w:t>Enter author name.</w:t>
      </w:r>
    </w:p>
    <w:p w:rsidR="00E0068F" w:rsidRDefault="00E0068F" w:rsidP="006E744E">
      <w:pPr>
        <w:pStyle w:val="ListParagraph"/>
        <w:numPr>
          <w:ilvl w:val="2"/>
          <w:numId w:val="21"/>
        </w:numPr>
        <w:spacing w:line="360" w:lineRule="auto"/>
      </w:pPr>
      <w:r>
        <w:t>Enter publication name.</w:t>
      </w:r>
    </w:p>
    <w:p w:rsidR="00E0068F" w:rsidRDefault="00E0068F" w:rsidP="006E744E">
      <w:pPr>
        <w:pStyle w:val="ListParagraph"/>
        <w:numPr>
          <w:ilvl w:val="2"/>
          <w:numId w:val="21"/>
        </w:numPr>
        <w:spacing w:line="360" w:lineRule="auto"/>
      </w:pPr>
      <w:r>
        <w:t>Enter add date.</w:t>
      </w:r>
    </w:p>
    <w:p w:rsidR="00E0068F" w:rsidRDefault="00E0068F" w:rsidP="006E744E">
      <w:pPr>
        <w:pStyle w:val="ListParagraph"/>
        <w:numPr>
          <w:ilvl w:val="1"/>
          <w:numId w:val="21"/>
        </w:numPr>
        <w:spacing w:line="360" w:lineRule="auto"/>
      </w:pPr>
      <w:r>
        <w:t>If enter 2</w:t>
      </w:r>
    </w:p>
    <w:p w:rsidR="00E0068F" w:rsidRDefault="00E0068F" w:rsidP="006E744E">
      <w:pPr>
        <w:pStyle w:val="ListParagraph"/>
        <w:numPr>
          <w:ilvl w:val="2"/>
          <w:numId w:val="21"/>
        </w:numPr>
        <w:spacing w:line="360" w:lineRule="auto"/>
      </w:pPr>
      <w:r>
        <w:t>Enter book name.</w:t>
      </w:r>
    </w:p>
    <w:p w:rsidR="00E0068F" w:rsidRDefault="00E0068F" w:rsidP="006E744E">
      <w:pPr>
        <w:pStyle w:val="ListParagraph"/>
        <w:numPr>
          <w:ilvl w:val="2"/>
          <w:numId w:val="21"/>
        </w:numPr>
        <w:spacing w:line="360" w:lineRule="auto"/>
      </w:pPr>
      <w:r>
        <w:t xml:space="preserve">Print message </w:t>
      </w:r>
      <w:r w:rsidR="009D0C96">
        <w:t>does</w:t>
      </w:r>
      <w:r>
        <w:t xml:space="preserve"> you want to delete book [y/n].</w:t>
      </w:r>
    </w:p>
    <w:p w:rsidR="00E0068F" w:rsidRDefault="00E0068F" w:rsidP="006E744E">
      <w:pPr>
        <w:pStyle w:val="ListParagraph"/>
        <w:numPr>
          <w:ilvl w:val="1"/>
          <w:numId w:val="21"/>
        </w:numPr>
        <w:spacing w:line="360" w:lineRule="auto"/>
      </w:pPr>
      <w:r>
        <w:t>If enter 3</w:t>
      </w:r>
    </w:p>
    <w:p w:rsidR="007F12C1" w:rsidRDefault="007F12C1" w:rsidP="006E744E">
      <w:pPr>
        <w:pStyle w:val="ListParagraph"/>
        <w:numPr>
          <w:ilvl w:val="2"/>
          <w:numId w:val="21"/>
        </w:numPr>
        <w:spacing w:line="360" w:lineRule="auto"/>
      </w:pPr>
      <w:r>
        <w:t>See book list.</w:t>
      </w:r>
    </w:p>
    <w:p w:rsidR="007F12C1" w:rsidRDefault="007F12C1" w:rsidP="006E744E">
      <w:pPr>
        <w:pStyle w:val="ListParagraph"/>
        <w:numPr>
          <w:ilvl w:val="1"/>
          <w:numId w:val="21"/>
        </w:numPr>
        <w:spacing w:line="360" w:lineRule="auto"/>
      </w:pPr>
      <w:r>
        <w:t>If enter 4</w:t>
      </w:r>
    </w:p>
    <w:p w:rsidR="007F12C1" w:rsidRDefault="007F12C1" w:rsidP="006E744E">
      <w:pPr>
        <w:pStyle w:val="ListParagraph"/>
        <w:numPr>
          <w:ilvl w:val="2"/>
          <w:numId w:val="21"/>
        </w:numPr>
        <w:spacing w:line="360" w:lineRule="auto"/>
      </w:pPr>
      <w:r>
        <w:t>Exit program.</w:t>
      </w:r>
    </w:p>
    <w:p w:rsidR="00E0068F" w:rsidRDefault="00E0068F" w:rsidP="006E744E">
      <w:pPr>
        <w:spacing w:line="360" w:lineRule="auto"/>
        <w:ind w:left="2880"/>
      </w:pPr>
      <w:r>
        <w:t>If enter 5</w:t>
      </w:r>
    </w:p>
    <w:p w:rsidR="00E0068F" w:rsidRDefault="007F12C1" w:rsidP="006E744E">
      <w:pPr>
        <w:pStyle w:val="ListParagraph"/>
        <w:numPr>
          <w:ilvl w:val="0"/>
          <w:numId w:val="22"/>
        </w:numPr>
        <w:spacing w:line="360" w:lineRule="auto"/>
      </w:pPr>
      <w:r>
        <w:t>Change password</w:t>
      </w:r>
    </w:p>
    <w:p w:rsidR="007F12C1" w:rsidRDefault="007F12C1" w:rsidP="006E744E">
      <w:pPr>
        <w:spacing w:line="360" w:lineRule="auto"/>
        <w:ind w:left="4320"/>
      </w:pPr>
      <w:r>
        <w:t>Enter old password</w:t>
      </w:r>
    </w:p>
    <w:p w:rsidR="007F12C1" w:rsidRDefault="007F12C1" w:rsidP="006E744E">
      <w:pPr>
        <w:spacing w:line="360" w:lineRule="auto"/>
        <w:ind w:left="4320"/>
      </w:pPr>
      <w:r>
        <w:t>Enter new password</w:t>
      </w:r>
    </w:p>
    <w:p w:rsidR="007F12C1" w:rsidRDefault="007F12C1" w:rsidP="006E744E">
      <w:pPr>
        <w:spacing w:line="360" w:lineRule="auto"/>
        <w:ind w:left="4320"/>
      </w:pPr>
      <w:r>
        <w:t>Re-enter new password</w:t>
      </w:r>
    </w:p>
    <w:p w:rsidR="007E2934" w:rsidRDefault="004633EC" w:rsidP="006E744E">
      <w:pPr>
        <w:spacing w:line="360" w:lineRule="auto"/>
        <w:ind w:left="4320"/>
      </w:pPr>
      <w:r>
        <w:t>(P</w:t>
      </w:r>
      <w:r w:rsidR="007F12C1">
        <w:t>assword change successfully)</w:t>
      </w:r>
    </w:p>
    <w:p w:rsidR="007E2934" w:rsidRDefault="007E2934" w:rsidP="006E744E">
      <w:pPr>
        <w:pStyle w:val="ListParagraph"/>
        <w:numPr>
          <w:ilvl w:val="0"/>
          <w:numId w:val="22"/>
        </w:numPr>
        <w:spacing w:line="360" w:lineRule="auto"/>
      </w:pPr>
      <w:r>
        <w:t>Change username</w:t>
      </w:r>
    </w:p>
    <w:p w:rsidR="007E2934" w:rsidRDefault="007E2934" w:rsidP="006E744E">
      <w:pPr>
        <w:pStyle w:val="ListParagraph"/>
        <w:spacing w:line="360" w:lineRule="auto"/>
        <w:ind w:left="4320"/>
      </w:pPr>
      <w:r>
        <w:t>Enter old username</w:t>
      </w:r>
    </w:p>
    <w:p w:rsidR="007E2934" w:rsidRDefault="007E2934" w:rsidP="006E744E">
      <w:pPr>
        <w:pStyle w:val="ListParagraph"/>
        <w:spacing w:line="360" w:lineRule="auto"/>
        <w:ind w:left="4320"/>
      </w:pPr>
      <w:r>
        <w:t>Enter new username</w:t>
      </w:r>
    </w:p>
    <w:p w:rsidR="007E2934" w:rsidRDefault="007E2934" w:rsidP="006E744E">
      <w:pPr>
        <w:pStyle w:val="ListParagraph"/>
        <w:spacing w:line="360" w:lineRule="auto"/>
        <w:ind w:left="4320"/>
      </w:pPr>
      <w:r>
        <w:t>Re-enter new username.</w:t>
      </w:r>
    </w:p>
    <w:p w:rsidR="004A76F4" w:rsidRDefault="004A76F4" w:rsidP="006E744E">
      <w:pPr>
        <w:pStyle w:val="ListParagraph"/>
        <w:numPr>
          <w:ilvl w:val="0"/>
          <w:numId w:val="22"/>
        </w:numPr>
        <w:spacing w:line="360" w:lineRule="auto"/>
      </w:pPr>
      <w:r>
        <w:t>Log out</w:t>
      </w:r>
    </w:p>
    <w:p w:rsidR="00E0068F" w:rsidRDefault="00E0068F" w:rsidP="006E744E">
      <w:pPr>
        <w:spacing w:line="360" w:lineRule="auto"/>
        <w:ind w:left="2880"/>
      </w:pPr>
      <w:r>
        <w:t>If enter 6</w:t>
      </w:r>
    </w:p>
    <w:p w:rsidR="00323FD0" w:rsidRDefault="00E0068F" w:rsidP="006E744E">
      <w:pPr>
        <w:pStyle w:val="ListParagraph"/>
        <w:numPr>
          <w:ilvl w:val="0"/>
          <w:numId w:val="22"/>
        </w:numPr>
        <w:spacing w:line="360" w:lineRule="auto"/>
      </w:pPr>
      <w:r>
        <w:t>Program exit.</w:t>
      </w:r>
    </w:p>
    <w:p w:rsidR="004A7018" w:rsidRDefault="006C4B1B" w:rsidP="006E744E">
      <w:pPr>
        <w:spacing w:line="360" w:lineRule="auto"/>
        <w:ind w:left="720"/>
      </w:pPr>
      <w:r>
        <w:t>If enter 2</w:t>
      </w:r>
    </w:p>
    <w:p w:rsidR="006C4B1B" w:rsidRPr="006C4B1B" w:rsidRDefault="006C4B1B" w:rsidP="006E744E">
      <w:pPr>
        <w:pStyle w:val="ListParagraph"/>
        <w:numPr>
          <w:ilvl w:val="0"/>
          <w:numId w:val="32"/>
        </w:numPr>
        <w:spacing w:line="360" w:lineRule="auto"/>
      </w:pPr>
      <w:r>
        <w:lastRenderedPageBreak/>
        <w:t>Program exit.</w:t>
      </w:r>
    </w:p>
    <w:p w:rsidR="00323FD0" w:rsidRDefault="00323FD0" w:rsidP="006E744E">
      <w:pPr>
        <w:spacing w:line="360" w:lineRule="auto"/>
        <w:ind w:left="3960"/>
      </w:pPr>
    </w:p>
    <w:p w:rsidR="006C4B1B" w:rsidRDefault="006C4B1B" w:rsidP="007E3E59">
      <w:pPr>
        <w:spacing w:line="360" w:lineRule="auto"/>
      </w:pPr>
    </w:p>
    <w:p w:rsidR="00657773" w:rsidRPr="002D363E" w:rsidRDefault="00657773" w:rsidP="006E744E">
      <w:pPr>
        <w:pStyle w:val="Heading2"/>
        <w:spacing w:line="360" w:lineRule="auto"/>
      </w:pPr>
      <w:bookmarkStart w:id="24" w:name="_Toc161871679"/>
      <w:r w:rsidRPr="002D363E">
        <w:t>4.3Flowchart</w:t>
      </w:r>
      <w:bookmarkEnd w:id="24"/>
    </w:p>
    <w:p w:rsidR="001F55E9" w:rsidRDefault="00046598" w:rsidP="006E744E">
      <w:pPr>
        <w:spacing w:line="360" w:lineRule="auto"/>
        <w:jc w:val="center"/>
        <w:rPr>
          <w:b/>
          <w:sz w:val="18"/>
        </w:rPr>
      </w:pPr>
      <w:r>
        <w:rPr>
          <w:b/>
          <w:noProof/>
          <w:sz w:val="18"/>
          <w:lang w:bidi="ar-SA"/>
        </w:rPr>
        <mc:AlternateContent>
          <mc:Choice Requires="wpg">
            <w:drawing>
              <wp:anchor distT="0" distB="0" distL="114300" distR="114300" simplePos="0" relativeHeight="252356608" behindDoc="0" locked="0" layoutInCell="1" allowOverlap="1" wp14:anchorId="4ABA418B" wp14:editId="6671567F">
                <wp:simplePos x="0" y="0"/>
                <wp:positionH relativeFrom="column">
                  <wp:posOffset>-342900</wp:posOffset>
                </wp:positionH>
                <wp:positionV relativeFrom="paragraph">
                  <wp:posOffset>255905</wp:posOffset>
                </wp:positionV>
                <wp:extent cx="4926965" cy="7650737"/>
                <wp:effectExtent l="38100" t="38100" r="45085" b="45720"/>
                <wp:wrapNone/>
                <wp:docPr id="22" name="Group 22"/>
                <wp:cNvGraphicFramePr/>
                <a:graphic xmlns:a="http://schemas.openxmlformats.org/drawingml/2006/main">
                  <a:graphicData uri="http://schemas.microsoft.com/office/word/2010/wordprocessingGroup">
                    <wpg:wgp>
                      <wpg:cNvGrpSpPr/>
                      <wpg:grpSpPr>
                        <a:xfrm>
                          <a:off x="0" y="0"/>
                          <a:ext cx="4926965" cy="7650737"/>
                          <a:chOff x="35115" y="0"/>
                          <a:chExt cx="5570242" cy="7399935"/>
                        </a:xfrm>
                      </wpg:grpSpPr>
                      <wps:wsp>
                        <wps:cNvPr id="652417827" name="Straight Arrow Connector 1"/>
                        <wps:cNvCnPr/>
                        <wps:spPr>
                          <a:xfrm>
                            <a:off x="4254500" y="296545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3" name="Group 3"/>
                        <wpg:cNvGrpSpPr/>
                        <wpg:grpSpPr>
                          <a:xfrm>
                            <a:off x="35115" y="0"/>
                            <a:ext cx="5570242" cy="7399935"/>
                            <a:chOff x="35115" y="0"/>
                            <a:chExt cx="5570242" cy="7399935"/>
                          </a:xfrm>
                        </wpg:grpSpPr>
                        <wps:wsp>
                          <wps:cNvPr id="411771165" name="Oval 1"/>
                          <wps:cNvSpPr/>
                          <wps:spPr>
                            <a:xfrm>
                              <a:off x="3627120" y="0"/>
                              <a:ext cx="1219200" cy="59436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191E6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072359" name="Parallelogram 3"/>
                          <wps:cNvSpPr/>
                          <wps:spPr>
                            <a:xfrm>
                              <a:off x="3710940" y="1097244"/>
                              <a:ext cx="1200201" cy="330777"/>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A76F4">
                                <w:r>
                                  <w:t>Welcome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9540238" name="Straight Arrow Connector 1"/>
                          <wps:cNvCnPr/>
                          <wps:spPr>
                            <a:xfrm>
                              <a:off x="4221480" y="5943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47925386" name="Straight Arrow Connector 1"/>
                          <wps:cNvCnPr/>
                          <wps:spPr>
                            <a:xfrm flipV="1">
                              <a:off x="2164080" y="2705100"/>
                              <a:ext cx="818111" cy="11395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44877623" name="Diamond 1"/>
                          <wps:cNvSpPr/>
                          <wps:spPr>
                            <a:xfrm>
                              <a:off x="3474720" y="3451860"/>
                              <a:ext cx="1600200" cy="767196"/>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4A76F4">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132246" name="Parallelogram 3"/>
                          <wps:cNvSpPr/>
                          <wps:spPr>
                            <a:xfrm>
                              <a:off x="3566160" y="6080760"/>
                              <a:ext cx="1451264" cy="393123"/>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A76F4">
                                <w:r>
                                  <w:t>Welcome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8976142" name="Straight Arrow Connector 1"/>
                          <wps:cNvCnPr/>
                          <wps:spPr>
                            <a:xfrm>
                              <a:off x="4244340" y="140970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73005967" name="Straight Arrow Connector 1"/>
                          <wps:cNvCnPr/>
                          <wps:spPr>
                            <a:xfrm>
                              <a:off x="4251960" y="42138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23267884" name="Parallelogram 3"/>
                          <wps:cNvSpPr/>
                          <wps:spPr>
                            <a:xfrm>
                              <a:off x="2948940" y="1912620"/>
                              <a:ext cx="2656417" cy="1043517"/>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A76F4">
                                <w:pPr>
                                  <w:ind w:left="720"/>
                                </w:pPr>
                                <w:r>
                                  <w:t>Read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176481" name="Straight Connector 2"/>
                          <wps:cNvCnPr/>
                          <wps:spPr>
                            <a:xfrm flipH="1" flipV="1">
                              <a:off x="2164080" y="3832860"/>
                              <a:ext cx="1372697" cy="0"/>
                            </a:xfrm>
                            <a:prstGeom prst="line">
                              <a:avLst/>
                            </a:prstGeom>
                          </wps:spPr>
                          <wps:style>
                            <a:lnRef idx="3">
                              <a:schemeClr val="dk1"/>
                            </a:lnRef>
                            <a:fillRef idx="0">
                              <a:schemeClr val="dk1"/>
                            </a:fillRef>
                            <a:effectRef idx="2">
                              <a:schemeClr val="dk1"/>
                            </a:effectRef>
                            <a:fontRef idx="minor">
                              <a:schemeClr val="tx1"/>
                            </a:fontRef>
                          </wps:style>
                          <wps:bodyPr/>
                        </wps:wsp>
                        <wps:wsp>
                          <wps:cNvPr id="1860101683" name="Diamond 1"/>
                          <wps:cNvSpPr/>
                          <wps:spPr>
                            <a:xfrm>
                              <a:off x="3474720" y="4716780"/>
                              <a:ext cx="1600200" cy="85725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D146FB">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0542915" name="Straight Arrow Connector 1"/>
                          <wps:cNvCnPr/>
                          <wps:spPr>
                            <a:xfrm>
                              <a:off x="4259580" y="55702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10973357" name="Oval 3"/>
                          <wps:cNvSpPr/>
                          <wps:spPr>
                            <a:xfrm>
                              <a:off x="4111815" y="6949471"/>
                              <a:ext cx="299662" cy="25859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814729" name="Straight Arrow Connector 1"/>
                          <wps:cNvCnPr/>
                          <wps:spPr>
                            <a:xfrm>
                              <a:off x="4259580" y="64617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4909053" name="Oval 3"/>
                          <wps:cNvSpPr/>
                          <wps:spPr>
                            <a:xfrm>
                              <a:off x="35115" y="7147559"/>
                              <a:ext cx="292906" cy="252376"/>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719374" name="Straight Arrow Connector 1"/>
                          <wps:cNvCnPr/>
                          <wps:spPr>
                            <a:xfrm flipV="1">
                              <a:off x="152400" y="2583180"/>
                              <a:ext cx="45720" cy="4564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42555210" name="Straight Arrow Connector 1"/>
                          <wps:cNvCnPr/>
                          <wps:spPr>
                            <a:xfrm>
                              <a:off x="190500" y="2583180"/>
                              <a:ext cx="278892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981129794" name="Text Box 2"/>
                        <wps:cNvSpPr txBox="1">
                          <a:spLocks noChangeArrowheads="1"/>
                        </wps:cNvSpPr>
                        <wps:spPr bwMode="auto">
                          <a:xfrm>
                            <a:off x="4349749" y="4279756"/>
                            <a:ext cx="509702" cy="274320"/>
                          </a:xfrm>
                          <a:prstGeom prst="rect">
                            <a:avLst/>
                          </a:prstGeom>
                          <a:solidFill>
                            <a:srgbClr val="FFFFFF"/>
                          </a:solidFill>
                          <a:ln w="9525">
                            <a:solidFill>
                              <a:srgbClr val="000000"/>
                            </a:solidFill>
                            <a:miter lim="800000"/>
                            <a:headEnd/>
                            <a:tailEnd/>
                          </a:ln>
                        </wps:spPr>
                        <wps:txbx>
                          <w:txbxContent>
                            <w:p w:rsidR="00273AE7" w:rsidRDefault="00273AE7">
                              <w:r>
                                <w:t>Yes</w:t>
                              </w:r>
                            </w:p>
                          </w:txbxContent>
                        </wps:txbx>
                        <wps:bodyPr rot="0" vert="horz" wrap="square" lIns="91440" tIns="45720" rIns="91440" bIns="45720" anchor="t" anchorCtr="0">
                          <a:noAutofit/>
                        </wps:bodyPr>
                      </wps:wsp>
                      <wps:wsp>
                        <wps:cNvPr id="1907702196" name="Text Box 2"/>
                        <wps:cNvSpPr txBox="1">
                          <a:spLocks noChangeArrowheads="1"/>
                        </wps:cNvSpPr>
                        <wps:spPr bwMode="auto">
                          <a:xfrm>
                            <a:off x="2813050" y="3486033"/>
                            <a:ext cx="504337" cy="274320"/>
                          </a:xfrm>
                          <a:prstGeom prst="rect">
                            <a:avLst/>
                          </a:prstGeom>
                          <a:solidFill>
                            <a:srgbClr val="FFFFFF"/>
                          </a:solidFill>
                          <a:ln w="9525">
                            <a:solidFill>
                              <a:srgbClr val="000000"/>
                            </a:solidFill>
                            <a:miter lim="800000"/>
                            <a:headEnd/>
                            <a:tailEnd/>
                          </a:ln>
                        </wps:spPr>
                        <wps:txbx>
                          <w:txbxContent>
                            <w:p w:rsidR="00273AE7" w:rsidRDefault="00273AE7" w:rsidP="00A83022">
                              <w:r>
                                <w:t xml:space="preserve">No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ABA418B" id="Group 22" o:spid="_x0000_s1027" style="position:absolute;left:0;text-align:left;margin-left:-27pt;margin-top:20.15pt;width:387.95pt;height:602.4pt;z-index:252356608;mso-width-relative:margin;mso-height-relative:margin" coordorigin="351" coordsize="55702,7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">
                <v:shapetype id="_x0000_t32" coordsize="21600,21600" o:spt="32" o:oned="t" path="m,l21600,21600e" filled="f">
                  <v:path arrowok="t" fillok="f" o:connecttype="none"/>
                  <o:lock v:ext="edit" shapetype="t"/>
                </v:shapetype>
                <v:shape id="Straight Arrow Connector 1" o:spid="_x0000_s1028" type="#_x0000_t32" style="position:absolute;left:42545;top:29654;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xK/NpMsAAADiAAAADwAA&#10;AAAAAAAAAAAAAAChAgAAZHJzL2Rvd25yZXYueG1sUEsFBgAAAAAEAAQA+QAAAJkDAAAAAA==&#10;" strokecolor="black [3200]" strokeweight="1.5pt">
                  <v:stroke endarrow="block" joinstyle="miter"/>
                </v:shape>
                <v:group id="Group 3" o:spid="_x0000_s1029" style="position:absolute;left:351;width:55702;height:73999" coordorigin="351" coordsize="55702,73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1" o:spid="_x0000_s1030" style="position:absolute;left:36271;width:12192;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kJscA&#10;AADiAAAADwAAAGRycy9kb3ducmV2LnhtbESP0UrEMBRE3wX/IVzBNzeN2K7UzS664CK+uesHXJLb&#10;ptrclCRu698bQfBxmJkzzGa3+FGcKaYhsAa1qkAQm2AH7jW8n55v7kGkjGxxDEwavinBbnt5scHW&#10;hpnf6HzMvSgQTi1qcDlPrZTJOPKYVmEiLl4XosdcZOyljTgXuB/lbVU10uPAZcHhRHtH5vP45TXg&#10;bA7h1CTXHaLZP+FH/YpdrfX11fL4ACLTkv/Df+0Xq+FOqfVaqaaG30vlDsjt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cpCbHAAAA4gAAAA8AAAAAAAAAAAAAAAAAmAIAAGRy&#10;cy9kb3ducmV2LnhtbFBLBQYAAAAABAAEAPUAAACMAwAAAAA=&#10;" fillcolor="#d8d8d8 [2732]" stroked="f" strokeweight="1pt">
                    <v:stroke joinstyle="miter"/>
                    <v:textbox>
                      <w:txbxContent>
                        <w:p w:rsidR="00273AE7" w:rsidRDefault="00273AE7" w:rsidP="00191E60">
                          <w:pPr>
                            <w:jc w:val="center"/>
                          </w:pPr>
                          <w: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1" type="#_x0000_t7" style="position:absolute;left:37109;top:10972;width:12002;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yYQccA&#10;AADjAAAADwAAAGRycy9kb3ducmV2LnhtbERPX0vDMBB/F/Ydwgm+yJauslXrsiGCoPi06Xw+krMp&#10;bS61iV3tpzeCsMf7/b/NbnStGKgPtWcFy0UGglh7U3Ol4P3taX4LIkRkg61nUvBDAXbb2cUGS+NP&#10;vKfhECuRQjiUqMDG2JVSBm3JYVj4jjhxn753GNPZV9L0eErhrpV5lq2lw5pTg8WOHi3p5vDtFHzZ&#10;RutKv5hpuH6disZ/TPaYK3V1OT7cg4g0xrP43/1s0vwiX2VFfrO6g7+fEgB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MmEHHAAAA4wAAAA8AAAAAAAAAAAAAAAAAmAIAAGRy&#10;cy9kb3ducmV2LnhtbFBLBQYAAAAABAAEAPUAAACMAwAAAAA=&#10;" adj="1488" fillcolor="#d8d8d8 [2732]" stroked="f" strokeweight="1pt">
                    <v:textbox>
                      <w:txbxContent>
                        <w:p w:rsidR="00273AE7" w:rsidRDefault="00273AE7" w:rsidP="004A76F4">
                          <w:bookmarkStart w:id="25" w:name="_GoBack"/>
                          <w:r>
                            <w:t>Welcome</w:t>
                          </w:r>
                          <w:bookmarkEnd w:id="25"/>
                        </w:p>
                      </w:txbxContent>
                    </v:textbox>
                  </v:shape>
                  <v:shape id="Straight Arrow Connector 1" o:spid="_x0000_s1032" type="#_x0000_t32" style="position:absolute;left:42214;top:5943;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Asb8yZzQAAAOMAAAAP&#10;AAAAAAAAAAAAAAAAAKECAABkcnMvZG93bnJldi54bWxQSwUGAAAAAAQABAD5AAAAmwMAAAAA&#10;" strokecolor="black [3200]" strokeweight="1.5pt">
                    <v:stroke endarrow="block" joinstyle="miter"/>
                  </v:shape>
                  <v:shape id="Straight Arrow Connector 1" o:spid="_x0000_s1033" type="#_x0000_t32" style="position:absolute;left:21640;top:27051;width:8181;height:113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CTbL8ygAAAOIAAAAPAAAA&#10;AAAAAAAAAAAAAKECAABkcnMvZG93bnJldi54bWxQSwUGAAAAAAQABAD5AAAAmAMAAAAA&#10;" strokecolor="black [3200]" strokeweight="1.5pt">
                    <v:stroke endarrow="block" joinstyle="miter"/>
                  </v:shape>
                  <v:shapetype id="_x0000_t4" coordsize="21600,21600" o:spt="4" path="m10800,l,10800,10800,21600,21600,10800xe">
                    <v:stroke joinstyle="miter"/>
                    <v:path gradientshapeok="t" o:connecttype="rect" textboxrect="5400,5400,16200,16200"/>
                  </v:shapetype>
                  <v:shape id="Diamond 1" o:spid="_x0000_s1034" type="#_x0000_t4" style="position:absolute;left:34747;top:34518;width:16002;height:7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d+MgA&#10;AADjAAAADwAAAGRycy9kb3ducmV2LnhtbERPzU4CMRC+k/gOzZB4gxYkgCuFqJHIgYurketkO+wW&#10;t9PNtsLu21sTEo7z/c9q07lanKkN1rOGyViBIC68sVxq+PrcjpYgQkQ2WHsmDT0F2KzvBivMjL/w&#10;B53zWIoUwiFDDVWMTSZlKCpyGMa+IU7c0bcOYzrbUpoWLync1XKq1Fw6tJwaKmzotaLiJ/91Gl7s&#10;W/4ov099bfeyV8ft4XDCd63vh93zE4hIXbyJr+6dSfPVbLZcLObTB/j/KQE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gN34yAAAAOMAAAAPAAAAAAAAAAAAAAAAAJgCAABk&#10;cnMvZG93bnJldi54bWxQSwUGAAAAAAQABAD1AAAAjQMAAAAA&#10;" fillcolor="#d8d8d8 [2732]" stroked="f" strokeweight="1pt">
                    <v:textbox>
                      <w:txbxContent>
                        <w:p w:rsidR="00273AE7" w:rsidRDefault="00273AE7" w:rsidP="004A76F4">
                          <w:pPr>
                            <w:jc w:val="center"/>
                          </w:pPr>
                          <w:r>
                            <w:t>n=1</w:t>
                          </w:r>
                        </w:p>
                      </w:txbxContent>
                    </v:textbox>
                  </v:shape>
                  <v:shape id="Parallelogram 3" o:spid="_x0000_s1035" type="#_x0000_t7" style="position:absolute;left:35661;top:60807;width:14513;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g3csA&#10;AADiAAAADwAAAGRycy9kb3ducmV2LnhtbESP3WrCQBSE74W+w3IKvZG6MTZpia4ilkJBFPyB3h6z&#10;p5vQ7NmQXTV9+65Q8HKYmW+Y2aK3jbhQ52vHCsajBARx6XTNRsHx8PH8BsIHZI2NY1LwSx4W84fB&#10;DAvtrryjyz4YESHsC1RQhdAWUvqyIot+5Fri6H27zmKIsjNSd3iNcNvINElyabHmuFBhS6uKyp/9&#10;2UbKqsf6/XxasjmuN1l22KZfZqjU02O/nIII1Id7+L/9qRVMstfxJE1fcrhdindAzv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GGDdywAAAOIAAAAPAAAAAAAAAAAAAAAAAJgC&#10;AABkcnMvZG93bnJldi54bWxQSwUGAAAAAAQABAD1AAAAkAMAAAAA&#10;" adj="1463" fillcolor="#d8d8d8 [2732]" stroked="f" strokeweight="1pt">
                    <v:textbox>
                      <w:txbxContent>
                        <w:p w:rsidR="00273AE7" w:rsidRDefault="00273AE7" w:rsidP="004A76F4">
                          <w:r>
                            <w:t>Welcome user</w:t>
                          </w:r>
                        </w:p>
                      </w:txbxContent>
                    </v:textbox>
                  </v:shape>
                  <v:shape id="Straight Arrow Connector 1" o:spid="_x0000_s1036" type="#_x0000_t32" style="position:absolute;left:42443;top:14097;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fkG8kAAADjAAAADwAAAGRycy9kb3ducmV2LnhtbERPzWrCQBC+F/oOyxR6qxulapq6iiii&#10;lh4aK+pxyI5JanY2ZFdN374rCD3O9z+jSWsqcaHGlZYVdDsRCOLM6pJzBdvvxUsMwnlkjZVlUvBL&#10;Dibjx4cRJtpeOaXLxucihLBLUEHhfZ1I6bKCDLqOrYkDd7SNQR/OJpe6wWsIN5XsRdFAGiw5NBRY&#10;06yg7LQ5GwWfh6/l7qM/L3mf6dOqSn/WR54r9fzUTt9BeGr9v/juXukwP4rjt+Gg+9qD208BADn+&#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3n5BvJAAAA4wAAAA8AAAAA&#10;AAAAAAAAAAAAoQIAAGRycy9kb3ducmV2LnhtbFBLBQYAAAAABAAEAPkAAACXAwAAAAA=&#10;" strokecolor="black [3200]" strokeweight="1.5pt">
                    <v:stroke endarrow="block" joinstyle="miter"/>
                  </v:shape>
                  <v:shape id="Straight Arrow Connector 1" o:spid="_x0000_s1037" type="#_x0000_t32" style="position:absolute;left:42519;top:42138;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7jfskAAADjAAAADwAAAGRycy9kb3ducmV2LnhtbERPS2sCMRC+F/wPYYTeatIWX1ujSKXU&#10;Fg++UI/DZtxd3UyWTarbf98UBI/zvWc0aWwpLlT7wrGG544CQZw6U3CmYbv5eBqA8AHZYOmYNPyS&#10;h8m49TDCxLgrr+iyDpmIIewT1JCHUCVS+jQni77jKuLIHV1tMcSzzqSp8RrDbSlflOpJiwXHhhwr&#10;es8pPa9/rIbFYfm5++7OCt6n5jwvV6evI8+0fmw30zcQgZpwF9/ccxPnD/qvSnWHvT78/xQBkOM/&#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Me437JAAAA4wAAAA8AAAAA&#10;AAAAAAAAAAAAoQIAAGRycy9kb3ducmV2LnhtbFBLBQYAAAAABAAEAPkAAACXAwAAAAA=&#10;" strokecolor="black [3200]" strokeweight="1.5pt">
                    <v:stroke endarrow="block" joinstyle="miter"/>
                  </v:shape>
                  <v:shape id="Parallelogram 3" o:spid="_x0000_s1038" type="#_x0000_t7" style="position:absolute;left:29489;top:19126;width:26564;height:10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wGcsA&#10;AADjAAAADwAAAGRycy9kb3ducmV2LnhtbESPzW7CMBCE70h9B2sr9QY2KaJRwKD+CJX2ViiH3lbx&#10;kqSN15FtIOXpMVKlHkcz841mvuxtK47kQ+NYw3ikQBCXzjRcafjcroY5iBCRDbaOScMvBVgubgZz&#10;LIw78QcdN7ESCcKhQA11jF0hZShrshhGriNO3t55izFJX0nj8ZTgtpWZUlNpseG0UGNHzzWVP5uD&#10;1RBpUqr85eu88+/2jZ94/P263Wl9d9s/zkBE6uN/+K+9Nhoyld1n04c8n8D1U/oDcnE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u+DAZywAAAOMAAAAPAAAAAAAAAAAAAAAAAJgC&#10;AABkcnMvZG93bnJldi54bWxQSwUGAAAAAAQABAD1AAAAkAMAAAAA&#10;" adj="2121" fillcolor="#d8d8d8 [2732]" stroked="f" strokeweight="1pt">
                    <v:textbox>
                      <w:txbxContent>
                        <w:p w:rsidR="00273AE7" w:rsidRDefault="00273AE7" w:rsidP="004A76F4">
                          <w:pPr>
                            <w:ind w:left="720"/>
                          </w:pPr>
                          <w:r>
                            <w:t>Read username and password</w:t>
                          </w:r>
                        </w:p>
                      </w:txbxContent>
                    </v:textbox>
                  </v:shape>
                  <v:line id="Straight Connector 2" o:spid="_x0000_s1039" style="position:absolute;flip:x y;visibility:visible;mso-wrap-style:square" from="21640,38328" to="35367,38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IlOSIygAAAOIAAAAPAAAA&#10;AAAAAAAAAAAAAKECAABkcnMvZG93bnJldi54bWxQSwUGAAAAAAQABAD5AAAAmAMAAAAA&#10;" strokecolor="black [3200]" strokeweight="1.5pt">
                    <v:stroke joinstyle="miter"/>
                  </v:line>
                  <v:shape id="Diamond 1" o:spid="_x0000_s1040" type="#_x0000_t4" style="position:absolute;left:34747;top:47167;width:16002;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wnscA&#10;AADjAAAADwAAAGRycy9kb3ducmV2LnhtbERPT0vDMBS/C36H8ARvLqmDUuuysQ2HHrxYxV0fzVub&#10;rXkpTba1394Igsf3+/8Wq9F14kJDsJ41ZDMFgrj2xnKj4etz91CACBHZYOeZNEwUYLW8vVlgafyV&#10;P+hSxUakEA4lamhj7EspQ92SwzDzPXHiDn5wGNM5NNIMeE3hrpOPSuXSoeXU0GJP25bqU3V2Gjb2&#10;pXqS38eps+9yUofdfn/EV63v78b1M4hIY/wX/7nfTJpf5CpTWV7M4fenBI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J8J7HAAAA4wAAAA8AAAAAAAAAAAAAAAAAmAIAAGRy&#10;cy9kb3ducmV2LnhtbFBLBQYAAAAABAAEAPUAAACMAwAAAAA=&#10;" fillcolor="#d8d8d8 [2732]" stroked="f" strokeweight="1pt">
                    <v:textbox>
                      <w:txbxContent>
                        <w:p w:rsidR="00273AE7" w:rsidRDefault="00273AE7" w:rsidP="00D146FB">
                          <w:pPr>
                            <w:jc w:val="center"/>
                          </w:pPr>
                          <w:r>
                            <w:t xml:space="preserve">Login </w:t>
                          </w:r>
                        </w:p>
                      </w:txbxContent>
                    </v:textbox>
                  </v:shape>
                  <v:shape id="Straight Arrow Connector 1" o:spid="_x0000_s1041" type="#_x0000_t32" style="position:absolute;left:42595;top:55702;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7StIEssAAADjAAAADwAA&#10;AAAAAAAAAAAAAAChAgAAZHJzL2Rvd25yZXYueG1sUEsFBgAAAAAEAAQA+QAAAJkDAAAAAA==&#10;" strokecolor="black [3200]" strokeweight="1.5pt">
                    <v:stroke endarrow="block" joinstyle="miter"/>
                  </v:shape>
                  <v:oval id="Oval 3" o:spid="_x0000_s1042" style="position:absolute;left:41118;top:69494;width:2996;height:2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9Q8gA&#10;AADiAAAADwAAAGRycy9kb3ducmV2LnhtbESP0WoCMRRE3wv+Q7hC32rWyqrdGsUKldI3tR9wSe5u&#10;tm5uliR1t3/fFAp9HGbmDLPZja4TNwqx9axgPitAEGtvWm4UfFxeH9YgYkI22HkmBd8UYbed3G2w&#10;Mn7gE93OqREZwrFCBTalvpIyaksO48z3xNmrfXCYsgyNNAGHDHedfCyKpXTYcl6w2NPBkr6ev5wC&#10;HPTRX5bR1segDy/4Wb5jXSp1Px33zyASjek//Nd+MwrW8+JptViUK/i9lO+A3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aP1DyAAAAOIAAAAPAAAAAAAAAAAAAAAAAJgCAABk&#10;cnMvZG93bnJldi54bWxQSwUGAAAAAAQABAD1AAAAjQMAAAAA&#10;" fillcolor="#d8d8d8 [2732]" stroked="f" strokeweight="1pt">
                    <v:stroke joinstyle="miter"/>
                  </v:oval>
                  <v:shape id="Straight Arrow Connector 1" o:spid="_x0000_s1043" type="#_x0000_t32" style="position:absolute;left:42595;top:64617;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Z+CckAAADjAAAADwAAAGRycy9kb3ducmV2LnhtbERPS2vCQBC+C/6HZQq96cbQRk1dpVRK&#10;tfTgC9vjkB2TaHY2ZFdN/323IHic7z2TWWsqcaHGlZYVDPoRCOLM6pJzBbvte28EwnlkjZVlUvBL&#10;DmbTbmeCqbZXXtNl43MRQtilqKDwvk6ldFlBBl3f1sSBO9jGoA9nk0vd4DWEm0rGUZRIgyWHhgJr&#10;eisoO23ORsHXz+pj//k8L/k706dFtT4uDzxX6vGhfX0B4an1d/HNvdBhfpwko8HTMB7D/08BADn9&#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22fgnJAAAA4wAAAA8AAAAA&#10;AAAAAAAAAAAAoQIAAGRycy9kb3ducmV2LnhtbFBLBQYAAAAABAAEAPkAAACXAwAAAAA=&#10;" strokecolor="black [3200]" strokeweight="1.5pt">
                    <v:stroke endarrow="block" joinstyle="miter"/>
                  </v:shape>
                  <v:oval id="Oval 3" o:spid="_x0000_s1044" style="position:absolute;left:351;top:71475;width:2929;height:2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xoMcA&#10;AADiAAAADwAAAGRycy9kb3ducmV2LnhtbESP0UoDMRRE3wX/IVzBN5uo3dJumxYtWMQ3Wz/gktzd&#10;bN3cLEnsrn9vBMHHYWbOMJvd5HtxoZi6wBruZwoEsQm241bDx+nlbgkiZWSLfWDS8E0Jdtvrqw3W&#10;Noz8TpdjbkWBcKpRg8t5qKVMxpHHNAsDcfGaED3mImMrbcSxwH0vH5RaSI8dlwWHA+0dmc/jl9eA&#10;ozmE0yK55hDN/hnP1Rs2lda3N9PTGkSmKf+H/9qvVsN8OV+plaoe4fdSuQN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EsaDHAAAA4gAAAA8AAAAAAAAAAAAAAAAAmAIAAGRy&#10;cy9kb3ducmV2LnhtbFBLBQYAAAAABAAEAPUAAACMAwAAAAA=&#10;" fillcolor="#d8d8d8 [2732]" stroked="f" strokeweight="1pt">
                    <v:stroke joinstyle="miter"/>
                  </v:oval>
                  <v:shape id="Straight Arrow Connector 1" o:spid="_x0000_s1045" type="#_x0000_t32" style="position:absolute;left:1524;top:25831;width:457;height:456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zvbASygAAAOMAAAAPAAAA&#10;AAAAAAAAAAAAAKECAABkcnMvZG93bnJldi54bWxQSwUGAAAAAAQABAD5AAAAmAMAAAAA&#10;" strokecolor="black [3200]" strokeweight="1.5pt">
                    <v:stroke endarrow="block" joinstyle="miter"/>
                  </v:shape>
                  <v:shape id="Straight Arrow Connector 1" o:spid="_x0000_s1046" type="#_x0000_t32" style="position:absolute;left:1905;top:25831;width:27889;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VfTz2ygAAAOIAAAAPAAAA&#10;AAAAAAAAAAAAAKECAABkcnMvZG93bnJldi54bWxQSwUGAAAAAAQABAD5AAAAmAMAAAAA&#10;" strokecolor="black [3200]" strokeweight="1.5pt">
                    <v:stroke endarrow="block" joinstyle="miter"/>
                  </v:shape>
                </v:group>
                <v:shapetype id="_x0000_t202" coordsize="21600,21600" o:spt="202" path="m,l,21600r21600,l21600,xe">
                  <v:stroke joinstyle="miter"/>
                  <v:path gradientshapeok="t" o:connecttype="rect"/>
                </v:shapetype>
                <v:shape id="Text Box 2" o:spid="_x0000_s1047" type="#_x0000_t202" style="position:absolute;left:43497;top:42797;width:509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u88gA&#10;AADjAAAADwAAAGRycy9kb3ducmV2LnhtbERPX2vCMBB/H/gdwgl7GTOtE22rUcZgw72pG/P1aM62&#10;2FxqktXu2y+DgY/3+3+rzWBa0ZPzjWUF6SQBQVxa3XCl4PPj9TED4QOyxtYyKfghD5v16G6FhbZX&#10;3lN/CJWIIewLVFCH0BVS+rImg35iO+LInawzGOLpKqkdXmO4aeU0SebSYMOxocaOXmoqz4dvoyCb&#10;bfujf3/afZXzU5uHh0X/dnFK3Y+H5yWIQEO4if/dWx3n51maTvNFPoO/nyIA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dO7zyAAAAOMAAAAPAAAAAAAAAAAAAAAAAJgCAABk&#10;cnMvZG93bnJldi54bWxQSwUGAAAAAAQABAD1AAAAjQMAAAAA&#10;">
                  <v:textbox>
                    <w:txbxContent>
                      <w:p w:rsidR="00273AE7" w:rsidRDefault="00273AE7">
                        <w:r>
                          <w:t>Yes</w:t>
                        </w:r>
                      </w:p>
                    </w:txbxContent>
                  </v:textbox>
                </v:shape>
                <v:shape id="Text Box 2" o:spid="_x0000_s1048" type="#_x0000_t202" style="position:absolute;left:28130;top:34860;width:504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qHsgA&#10;AADjAAAADwAAAGRycy9kb3ducmV2LnhtbERPX0vDMBB/H/gdwgm+DJdsSrt2y4YIynzTKdvr0dza&#10;suZSk9jVb28Ewcf7/b/1drSdGMiH1rGG+UyBIK6cabnW8PH+dLsEESKywc4xafimANvN1WSNpXEX&#10;fqNhH2uRQjiUqKGJsS+lDFVDFsPM9cSJOzlvMabT19J4vKRw28mFUpm02HJqaLCnx4aq8/7Lalje&#10;74ZjeLl7PVTZqSviNB+eP73WN9fjwwpEpDH+i//cO5PmFyrP1WJeZPD7UwJAb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NKoeyAAAAOMAAAAPAAAAAAAAAAAAAAAAAJgCAABk&#10;cnMvZG93bnJldi54bWxQSwUGAAAAAAQABAD1AAAAjQMAAAAA&#10;">
                  <v:textbox>
                    <w:txbxContent>
                      <w:p w:rsidR="00273AE7" w:rsidRDefault="00273AE7" w:rsidP="00A83022">
                        <w:r>
                          <w:t xml:space="preserve">No </w:t>
                        </w:r>
                      </w:p>
                    </w:txbxContent>
                  </v:textbox>
                </v:shape>
              </v:group>
            </w:pict>
          </mc:Fallback>
        </mc:AlternateContent>
      </w:r>
    </w:p>
    <w:p w:rsidR="001F55E9" w:rsidRDefault="001F55E9" w:rsidP="006E744E">
      <w:pPr>
        <w:spacing w:line="360" w:lineRule="auto"/>
        <w:jc w:val="center"/>
        <w:rPr>
          <w:b/>
          <w:sz w:val="18"/>
        </w:rPr>
      </w:pPr>
    </w:p>
    <w:p w:rsidR="00EA3CA7" w:rsidRDefault="00EA3CA7"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323FD0" w:rsidP="006E744E">
      <w:pPr>
        <w:tabs>
          <w:tab w:val="left" w:pos="3000"/>
          <w:tab w:val="center" w:pos="5371"/>
        </w:tabs>
        <w:spacing w:line="360" w:lineRule="auto"/>
        <w:rPr>
          <w:b/>
          <w:sz w:val="18"/>
        </w:rPr>
      </w:pPr>
      <w:r>
        <w:rPr>
          <w:b/>
          <w:sz w:val="18"/>
        </w:rPr>
        <w:tab/>
      </w:r>
      <w:r>
        <w:rPr>
          <w:b/>
          <w:sz w:val="18"/>
        </w:rPr>
        <w:tab/>
      </w: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4A76F4" w:rsidRDefault="004A76F4" w:rsidP="006E744E">
      <w:pPr>
        <w:spacing w:line="360" w:lineRule="auto"/>
        <w:jc w:val="center"/>
        <w:rPr>
          <w:b/>
          <w:sz w:val="18"/>
        </w:rPr>
      </w:pPr>
    </w:p>
    <w:p w:rsidR="00EA3CA7" w:rsidRDefault="00EA3CA7" w:rsidP="006E744E">
      <w:pPr>
        <w:spacing w:line="360" w:lineRule="auto"/>
        <w:jc w:val="center"/>
        <w:rPr>
          <w:b/>
          <w:sz w:val="18"/>
        </w:rPr>
      </w:pPr>
    </w:p>
    <w:p w:rsidR="00D146FB" w:rsidRDefault="00046598" w:rsidP="006E744E">
      <w:pPr>
        <w:spacing w:line="360" w:lineRule="auto"/>
        <w:rPr>
          <w:b/>
          <w:sz w:val="18"/>
        </w:rPr>
      </w:pPr>
      <w:r>
        <w:rPr>
          <w:b/>
          <w:noProof/>
          <w:sz w:val="18"/>
          <w:lang w:bidi="ar-SA"/>
        </w:rPr>
        <w:lastRenderedPageBreak/>
        <mc:AlternateContent>
          <mc:Choice Requires="wpg">
            <w:drawing>
              <wp:anchor distT="0" distB="0" distL="114300" distR="114300" simplePos="0" relativeHeight="252634112" behindDoc="0" locked="0" layoutInCell="1" allowOverlap="1" wp14:anchorId="28A87B31" wp14:editId="628AC8E3">
                <wp:simplePos x="0" y="0"/>
                <wp:positionH relativeFrom="margin">
                  <wp:posOffset>-91160</wp:posOffset>
                </wp:positionH>
                <wp:positionV relativeFrom="paragraph">
                  <wp:posOffset>-454660</wp:posOffset>
                </wp:positionV>
                <wp:extent cx="6294120" cy="9263380"/>
                <wp:effectExtent l="57150" t="57150" r="49530" b="52070"/>
                <wp:wrapNone/>
                <wp:docPr id="13" name="Group 13"/>
                <wp:cNvGraphicFramePr/>
                <a:graphic xmlns:a="http://schemas.openxmlformats.org/drawingml/2006/main">
                  <a:graphicData uri="http://schemas.microsoft.com/office/word/2010/wordprocessingGroup">
                    <wpg:wgp>
                      <wpg:cNvGrpSpPr/>
                      <wpg:grpSpPr>
                        <a:xfrm>
                          <a:off x="0" y="0"/>
                          <a:ext cx="6294120" cy="9263380"/>
                          <a:chOff x="0" y="0"/>
                          <a:chExt cx="7528982" cy="9872980"/>
                        </a:xfrm>
                      </wpg:grpSpPr>
                      <wpg:grpSp>
                        <wpg:cNvPr id="4" name="Group 4"/>
                        <wpg:cNvGrpSpPr/>
                        <wpg:grpSpPr>
                          <a:xfrm>
                            <a:off x="0" y="0"/>
                            <a:ext cx="7528982" cy="9872980"/>
                            <a:chOff x="331471" y="0"/>
                            <a:chExt cx="7528982" cy="9872980"/>
                          </a:xfrm>
                        </wpg:grpSpPr>
                        <wps:wsp>
                          <wps:cNvPr id="2019447152" name="Straight Arrow Connector 1"/>
                          <wps:cNvCnPr/>
                          <wps:spPr>
                            <a:xfrm>
                              <a:off x="6766560" y="39547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5290353" name="Straight Arrow Connector 1"/>
                          <wps:cNvCnPr/>
                          <wps:spPr>
                            <a:xfrm>
                              <a:off x="6400800" y="891540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26199246" name="Oval 3"/>
                          <wps:cNvSpPr/>
                          <wps:spPr>
                            <a:xfrm>
                              <a:off x="441198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998555" name="Diamond 1"/>
                          <wps:cNvSpPr/>
                          <wps:spPr>
                            <a:xfrm>
                              <a:off x="3535680" y="2240280"/>
                              <a:ext cx="1600200" cy="125730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D146FB">
                                <w:r>
                                  <w:t xml:space="preserve">Opt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2690401" name="Parallelogram 3"/>
                          <wps:cNvSpPr/>
                          <wps:spPr>
                            <a:xfrm>
                              <a:off x="2491740" y="4960620"/>
                              <a:ext cx="3386667" cy="2111086"/>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D146FB">
                                <w:r>
                                  <w:t>Display menu</w:t>
                                </w:r>
                              </w:p>
                              <w:p w:rsidR="00273AE7" w:rsidRDefault="00273AE7" w:rsidP="003D75D7">
                                <w:pPr>
                                  <w:pStyle w:val="ListParagraph"/>
                                  <w:numPr>
                                    <w:ilvl w:val="0"/>
                                    <w:numId w:val="25"/>
                                  </w:numPr>
                                </w:pPr>
                                <w:r>
                                  <w:t>Issues book</w:t>
                                </w:r>
                              </w:p>
                              <w:p w:rsidR="00273AE7" w:rsidRDefault="00273AE7" w:rsidP="003D75D7">
                                <w:pPr>
                                  <w:pStyle w:val="ListParagraph"/>
                                  <w:numPr>
                                    <w:ilvl w:val="0"/>
                                    <w:numId w:val="25"/>
                                  </w:numPr>
                                </w:pPr>
                                <w:r>
                                  <w:t>Return book</w:t>
                                </w:r>
                              </w:p>
                              <w:p w:rsidR="00273AE7" w:rsidRDefault="00273AE7" w:rsidP="003D75D7">
                                <w:pPr>
                                  <w:pStyle w:val="ListParagraph"/>
                                  <w:numPr>
                                    <w:ilvl w:val="0"/>
                                    <w:numId w:val="25"/>
                                  </w:numPr>
                                </w:pPr>
                                <w:r>
                                  <w:t>Search book</w:t>
                                </w:r>
                              </w:p>
                              <w:p w:rsidR="00273AE7" w:rsidRDefault="00273AE7" w:rsidP="003D75D7">
                                <w:pPr>
                                  <w:pStyle w:val="ListParagraph"/>
                                  <w:numPr>
                                    <w:ilvl w:val="0"/>
                                    <w:numId w:val="25"/>
                                  </w:numPr>
                                </w:pPr>
                                <w:r>
                                  <w:t>Update book</w:t>
                                </w:r>
                              </w:p>
                              <w:p w:rsidR="00273AE7" w:rsidRDefault="00273AE7" w:rsidP="003D75D7">
                                <w:pPr>
                                  <w:pStyle w:val="ListParagraph"/>
                                  <w:numPr>
                                    <w:ilvl w:val="0"/>
                                    <w:numId w:val="25"/>
                                  </w:numPr>
                                </w:pPr>
                                <w:r>
                                  <w:t>Setting</w:t>
                                </w:r>
                              </w:p>
                              <w:p w:rsidR="00273AE7" w:rsidRDefault="00273AE7" w:rsidP="003D75D7">
                                <w:pPr>
                                  <w:pStyle w:val="ListParagraph"/>
                                  <w:numPr>
                                    <w:ilvl w:val="0"/>
                                    <w:numId w:val="25"/>
                                  </w:numPr>
                                </w:pPr>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038453" name="Straight Arrow Connector 1"/>
                          <wps:cNvCnPr/>
                          <wps:spPr>
                            <a:xfrm>
                              <a:off x="4541508" y="2743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8604787" name="Straight Arrow Connector 1"/>
                          <wps:cNvCnPr/>
                          <wps:spPr>
                            <a:xfrm>
                              <a:off x="4320540" y="17449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85027623" name="Straight Connector 5"/>
                          <wps:cNvCnPr/>
                          <wps:spPr>
                            <a:xfrm flipV="1">
                              <a:off x="1158240" y="2849880"/>
                              <a:ext cx="2436284" cy="42333"/>
                            </a:xfrm>
                            <a:prstGeom prst="line">
                              <a:avLst/>
                            </a:prstGeom>
                          </wps:spPr>
                          <wps:style>
                            <a:lnRef idx="3">
                              <a:schemeClr val="dk1"/>
                            </a:lnRef>
                            <a:fillRef idx="0">
                              <a:schemeClr val="dk1"/>
                            </a:fillRef>
                            <a:effectRef idx="2">
                              <a:schemeClr val="dk1"/>
                            </a:effectRef>
                            <a:fontRef idx="minor">
                              <a:schemeClr val="tx1"/>
                            </a:fontRef>
                          </wps:style>
                          <wps:bodyPr/>
                        </wps:wsp>
                        <wps:wsp>
                          <wps:cNvPr id="926151450" name="Straight Connector 5"/>
                          <wps:cNvCnPr/>
                          <wps:spPr>
                            <a:xfrm>
                              <a:off x="5090160" y="2834640"/>
                              <a:ext cx="1862667" cy="424"/>
                            </a:xfrm>
                            <a:prstGeom prst="line">
                              <a:avLst/>
                            </a:prstGeom>
                          </wps:spPr>
                          <wps:style>
                            <a:lnRef idx="3">
                              <a:schemeClr val="dk1"/>
                            </a:lnRef>
                            <a:fillRef idx="0">
                              <a:schemeClr val="dk1"/>
                            </a:fillRef>
                            <a:effectRef idx="2">
                              <a:schemeClr val="dk1"/>
                            </a:effectRef>
                            <a:fontRef idx="minor">
                              <a:schemeClr val="tx1"/>
                            </a:fontRef>
                          </wps:style>
                          <wps:bodyPr/>
                        </wps:wsp>
                        <wps:wsp>
                          <wps:cNvPr id="1038436193" name="Straight Arrow Connector 1"/>
                          <wps:cNvCnPr/>
                          <wps:spPr>
                            <a:xfrm>
                              <a:off x="1165860" y="2895600"/>
                              <a:ext cx="45085" cy="2006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23824911" name="Diamond 1"/>
                          <wps:cNvSpPr/>
                          <wps:spPr>
                            <a:xfrm>
                              <a:off x="601980" y="4884420"/>
                              <a:ext cx="1189760" cy="808759"/>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D146FB">
                                <w:r>
                                  <w:t xml:space="preserve">Opt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129199" name="Straight Arrow Connector 1"/>
                          <wps:cNvCnPr/>
                          <wps:spPr>
                            <a:xfrm>
                              <a:off x="1203960" y="56159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45448611" name="Parallelogram 3"/>
                          <wps:cNvSpPr/>
                          <wps:spPr>
                            <a:xfrm>
                              <a:off x="5547360" y="836676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D146FB">
                                <w:r>
                                  <w:t>Issues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323886" name="Straight Arrow Connector 1"/>
                          <wps:cNvCnPr/>
                          <wps:spPr>
                            <a:xfrm>
                              <a:off x="6949440" y="28270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45343771" name="Parallelogram 3"/>
                          <wps:cNvSpPr/>
                          <wps:spPr>
                            <a:xfrm>
                              <a:off x="2491740" y="769620"/>
                              <a:ext cx="3824605" cy="974725"/>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7869B6"/>
                              <w:p w:rsidR="00273AE7" w:rsidRDefault="00273AE7" w:rsidP="003D75D7">
                                <w:pPr>
                                  <w:pStyle w:val="ListParagraph"/>
                                  <w:numPr>
                                    <w:ilvl w:val="0"/>
                                    <w:numId w:val="27"/>
                                  </w:numPr>
                                </w:pPr>
                                <w:r>
                                  <w:t>Enter 1 for LMS</w:t>
                                </w:r>
                              </w:p>
                              <w:p w:rsidR="00273AE7" w:rsidRDefault="00273AE7" w:rsidP="003D75D7">
                                <w:pPr>
                                  <w:pStyle w:val="ListParagraph"/>
                                  <w:numPr>
                                    <w:ilvl w:val="0"/>
                                    <w:numId w:val="27"/>
                                  </w:numPr>
                                </w:pPr>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4158761" name="Parallelogram 3"/>
                          <wps:cNvSpPr/>
                          <wps:spPr>
                            <a:xfrm>
                              <a:off x="5836920" y="3337560"/>
                              <a:ext cx="1906693" cy="637117"/>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7869B6">
                                <w:r>
                                  <w:t>Welcome to 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853726" name="Straight Connector 5"/>
                          <wps:cNvCnPr/>
                          <wps:spPr>
                            <a:xfrm flipV="1">
                              <a:off x="3962400" y="4442460"/>
                              <a:ext cx="2811491" cy="34636"/>
                            </a:xfrm>
                            <a:prstGeom prst="line">
                              <a:avLst/>
                            </a:prstGeom>
                          </wps:spPr>
                          <wps:style>
                            <a:lnRef idx="3">
                              <a:schemeClr val="dk1"/>
                            </a:lnRef>
                            <a:fillRef idx="0">
                              <a:schemeClr val="dk1"/>
                            </a:fillRef>
                            <a:effectRef idx="2">
                              <a:schemeClr val="dk1"/>
                            </a:effectRef>
                            <a:fontRef idx="minor">
                              <a:schemeClr val="tx1"/>
                            </a:fontRef>
                          </wps:style>
                          <wps:bodyPr/>
                        </wps:wsp>
                        <wps:wsp>
                          <wps:cNvPr id="1243656451" name="Straight Arrow Connector 1"/>
                          <wps:cNvCnPr/>
                          <wps:spPr>
                            <a:xfrm>
                              <a:off x="3970020" y="44805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16212549" name="Straight Connector 8"/>
                          <wps:cNvCnPr/>
                          <wps:spPr>
                            <a:xfrm>
                              <a:off x="3908859" y="8214360"/>
                              <a:ext cx="13970" cy="556260"/>
                            </a:xfrm>
                            <a:prstGeom prst="line">
                              <a:avLst/>
                            </a:prstGeom>
                          </wps:spPr>
                          <wps:style>
                            <a:lnRef idx="3">
                              <a:schemeClr val="dk1"/>
                            </a:lnRef>
                            <a:fillRef idx="0">
                              <a:schemeClr val="dk1"/>
                            </a:fillRef>
                            <a:effectRef idx="2">
                              <a:schemeClr val="dk1"/>
                            </a:effectRef>
                            <a:fontRef idx="minor">
                              <a:schemeClr val="tx1"/>
                            </a:fontRef>
                          </wps:style>
                          <wps:bodyPr/>
                        </wps:wsp>
                        <wps:wsp>
                          <wps:cNvPr id="1516653399" name="Oval 3"/>
                          <wps:cNvSpPr/>
                          <wps:spPr>
                            <a:xfrm>
                              <a:off x="6286500" y="94183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309546" name="Straight Arrow Connector 1"/>
                          <wps:cNvCnPr/>
                          <wps:spPr>
                            <a:xfrm>
                              <a:off x="3916680" y="70256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43446015" name="Diamond 1"/>
                          <wps:cNvSpPr/>
                          <wps:spPr>
                            <a:xfrm>
                              <a:off x="3322320" y="7528560"/>
                              <a:ext cx="1217468" cy="70485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153778">
                                <w:r>
                                  <w:t xml:space="preserve">Opt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280612" name="Straight Connector 5"/>
                          <wps:cNvCnPr/>
                          <wps:spPr>
                            <a:xfrm>
                              <a:off x="4541520" y="7871460"/>
                              <a:ext cx="1862455" cy="0"/>
                            </a:xfrm>
                            <a:prstGeom prst="line">
                              <a:avLst/>
                            </a:prstGeom>
                          </wps:spPr>
                          <wps:style>
                            <a:lnRef idx="3">
                              <a:schemeClr val="dk1"/>
                            </a:lnRef>
                            <a:fillRef idx="0">
                              <a:schemeClr val="dk1"/>
                            </a:fillRef>
                            <a:effectRef idx="2">
                              <a:schemeClr val="dk1"/>
                            </a:effectRef>
                            <a:fontRef idx="minor">
                              <a:schemeClr val="tx1"/>
                            </a:fontRef>
                          </wps:style>
                          <wps:bodyPr/>
                        </wps:wsp>
                        <wps:wsp>
                          <wps:cNvPr id="1756620433" name="Straight Arrow Connector 1"/>
                          <wps:cNvCnPr/>
                          <wps:spPr>
                            <a:xfrm>
                              <a:off x="6385560" y="78638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08634837" name="Oval 3"/>
                          <wps:cNvSpPr/>
                          <wps:spPr>
                            <a:xfrm>
                              <a:off x="7589520" y="9548707"/>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003063" name="Straight Connector 33"/>
                          <wps:cNvCnPr/>
                          <wps:spPr>
                            <a:xfrm flipH="1">
                              <a:off x="7730491" y="1386810"/>
                              <a:ext cx="56744" cy="8161691"/>
                            </a:xfrm>
                            <a:prstGeom prst="line">
                              <a:avLst/>
                            </a:prstGeom>
                          </wps:spPr>
                          <wps:style>
                            <a:lnRef idx="3">
                              <a:schemeClr val="dk1"/>
                            </a:lnRef>
                            <a:fillRef idx="0">
                              <a:schemeClr val="dk1"/>
                            </a:fillRef>
                            <a:effectRef idx="2">
                              <a:schemeClr val="dk1"/>
                            </a:effectRef>
                            <a:fontRef idx="minor">
                              <a:schemeClr val="tx1"/>
                            </a:fontRef>
                          </wps:style>
                          <wps:bodyPr/>
                        </wps:wsp>
                        <wps:wsp>
                          <wps:cNvPr id="868993934" name="Parallelogram 3"/>
                          <wps:cNvSpPr/>
                          <wps:spPr>
                            <a:xfrm>
                              <a:off x="472440" y="6118860"/>
                              <a:ext cx="1401233" cy="69342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2F02C2">
                                <w:r>
                                  <w:t>Program terminated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582240" name="Straight Arrow Connector 35"/>
                          <wps:cNvCnPr/>
                          <wps:spPr>
                            <a:xfrm flipH="1" flipV="1">
                              <a:off x="350520" y="6423660"/>
                              <a:ext cx="206316" cy="143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49318615" name="Straight Arrow Connector 35"/>
                          <wps:cNvCnPr/>
                          <wps:spPr>
                            <a:xfrm flipV="1">
                              <a:off x="403860" y="304800"/>
                              <a:ext cx="45085" cy="61423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8885357" name="Oval 3"/>
                          <wps:cNvSpPr/>
                          <wps:spPr>
                            <a:xfrm>
                              <a:off x="331471" y="68580"/>
                              <a:ext cx="270510"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961478" name="Straight Arrow Connector 1"/>
                          <wps:cNvCnPr/>
                          <wps:spPr>
                            <a:xfrm flipH="1" flipV="1">
                              <a:off x="6148757" y="1310640"/>
                              <a:ext cx="1646503" cy="99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07313496" name="Rectangle 1"/>
                          <wps:cNvSpPr/>
                          <wps:spPr>
                            <a:xfrm>
                              <a:off x="5486400" y="256794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107884" name="Rectangle 1"/>
                          <wps:cNvSpPr/>
                          <wps:spPr>
                            <a:xfrm>
                              <a:off x="2529840" y="256794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078507" name="Rectangle 1"/>
                          <wps:cNvSpPr/>
                          <wps:spPr>
                            <a:xfrm>
                              <a:off x="3398520" y="84505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824469" name="Rectangle 1"/>
                          <wps:cNvSpPr/>
                          <wps:spPr>
                            <a:xfrm>
                              <a:off x="5021580" y="758952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235310" name="Oval 3"/>
                          <wps:cNvSpPr/>
                          <wps:spPr>
                            <a:xfrm>
                              <a:off x="2712720" y="95935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468880" y="8770620"/>
                            <a:ext cx="1113790" cy="830580"/>
                            <a:chOff x="0" y="0"/>
                            <a:chExt cx="1113790" cy="830580"/>
                          </a:xfrm>
                        </wpg:grpSpPr>
                        <wps:wsp>
                          <wps:cNvPr id="8" name="Straight Arrow Connector 1"/>
                          <wps:cNvCnPr/>
                          <wps:spPr>
                            <a:xfrm flipH="1">
                              <a:off x="7620" y="0"/>
                              <a:ext cx="110617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Straight Arrow Connector 1"/>
                          <wps:cNvCnPr/>
                          <wps:spPr>
                            <a:xfrm flipH="1">
                              <a:off x="0" y="53340"/>
                              <a:ext cx="45719" cy="777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8A87B31" id="Group 13" o:spid="_x0000_s1049" style="position:absolute;margin-left:-7.2pt;margin-top:-35.8pt;width:495.6pt;height:729.4pt;z-index:252634112;mso-position-horizontal-relative:margin;mso-width-relative:margin;mso-height-relative:margin" coordsize="75289,98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">
                <v:group id="Group 4" o:spid="_x0000_s1050" style="position:absolute;width:75289;height:98729" coordorigin="3314" coordsize="75289,98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Straight Arrow Connector 1" o:spid="_x0000_s1051" type="#_x0000_t32" style="position:absolute;left:67665;top:39547;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L9b8A7MAAAA4wAAAA8A&#10;AAAAAAAAAAAAAAAAoQIAAGRycy9kb3ducmV2LnhtbFBLBQYAAAAABAAEAPkAAACaAwAAAAA=&#10;" strokecolor="black [3200]" strokeweight="1.5pt">
                    <v:stroke endarrow="block" joinstyle="miter"/>
                  </v:shape>
                  <v:shape id="Straight Arrow Connector 1" o:spid="_x0000_s1052" type="#_x0000_t32" style="position:absolute;left:64008;top:89154;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k0F+KygAAAOMAAAAPAAAA&#10;AAAAAAAAAAAAAKECAABkcnMvZG93bnJldi54bWxQSwUGAAAAAAQABAD5AAAAmAMAAAAA&#10;" strokecolor="black [3200]" strokeweight="1.5pt">
                    <v:stroke endarrow="block" joinstyle="miter"/>
                  </v:shape>
                  <v:oval id="Oval 3" o:spid="_x0000_s1053" style="position:absolute;left:44119;width:271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cZcUA&#10;AADjAAAADwAAAGRycy9kb3ducmV2LnhtbERPX0vDMBB/F/Ydwg18c+mKK1u3bOjAIb657QMcybWp&#10;NpeSxLV+eyMIPt7v/+0Ok+vFjULsPCtYLgoQxNqbjlsF18vLwxpETMgGe8+k4JsiHPazux3Wxo/8&#10;TrdzakUO4VijApvSUEsZtSWHceEH4sw1PjhM+QytNAHHHO56WRZFJR12nBssDnS0pD/PX04Bjvrk&#10;L1W0zSno4zN+rN6wWSl1P5+etiASTelf/Od+NXl+WVbLzaZ8rOD3pwy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xlxQAAAOMAAAAPAAAAAAAAAAAAAAAAAJgCAABkcnMv&#10;ZG93bnJldi54bWxQSwUGAAAAAAQABAD1AAAAigMAAAAA&#10;" fillcolor="#d8d8d8 [2732]" stroked="f" strokeweight="1pt">
                    <v:stroke joinstyle="miter"/>
                  </v:oval>
                  <v:shape id="Diamond 1" o:spid="_x0000_s1054" type="#_x0000_t4" style="position:absolute;left:35356;top:22402;width:16002;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Q8ycoA&#10;AADiAAAADwAAAGRycy9kb3ducmV2LnhtbESPQWvCQBSE74X+h+UVequbCpEkuoqVSnvw0rTo9ZF9&#10;JqvZtyG71eTfd4WCx2FmvmEWq8G24kK9N44VvE4SEMSV04ZrBT/f25cMhA/IGlvHpGAkD6vl48MC&#10;C+2u/EWXMtQiQtgXqKAJoSuk9FVDFv3EdcTRO7reYoiyr6Xu8RrhtpXTJJlJi4bjQoMdbRqqzuWv&#10;VfBm3stc7k9ja3ZyTI7bw+GEH0o9Pw3rOYhAQ7iH/9ufWkE+y/I8S9MUbpfiHZDL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MEPMnKAAAA4gAAAA8AAAAAAAAAAAAAAAAAmAIA&#10;AGRycy9kb3ducmV2LnhtbFBLBQYAAAAABAAEAPUAAACPAwAAAAA=&#10;" fillcolor="#d8d8d8 [2732]" stroked="f" strokeweight="1pt">
                    <v:textbox>
                      <w:txbxContent>
                        <w:p w:rsidR="00273AE7" w:rsidRDefault="00273AE7" w:rsidP="00D146FB">
                          <w:r>
                            <w:t xml:space="preserve">Opt 1 </w:t>
                          </w:r>
                        </w:p>
                      </w:txbxContent>
                    </v:textbox>
                  </v:shape>
                  <v:shape id="Parallelogram 3" o:spid="_x0000_s1055" type="#_x0000_t7" style="position:absolute;left:24917;top:49606;width:33867;height:21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qVssA&#10;AADiAAAADwAAAGRycy9kb3ducmV2LnhtbESPQWvCQBSE74X+h+UVequ7EQkmdRVpFYoHobYFj4/s&#10;M4lm34bsamJ/fbcgeBxm5htmthhsIy7U+dqxhmSkQBAXztRcavj+Wr9MQfiAbLBxTBqu5GExf3yY&#10;YW5cz5902YVSRAj7HDVUIbS5lL6oyKIfuZY4egfXWQxRdqU0HfYRbhs5ViqVFmuOCxW29FZRcdqd&#10;rYbz1m7C9lj+cNuf0v3q/Zjs179aPz8Ny1cQgYZwD9/aH0ZDlozTTE1UAv+X4h2Q8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KkapWywAAAOIAAAAPAAAAAAAAAAAAAAAAAJgC&#10;AABkcnMvZG93bnJldi54bWxQSwUGAAAAAAQABAD1AAAAkAMAAAAA&#10;" adj="3366" fillcolor="#d8d8d8 [2732]" stroked="f" strokeweight="1pt">
                    <v:textbox>
                      <w:txbxContent>
                        <w:p w:rsidR="00273AE7" w:rsidRDefault="00273AE7" w:rsidP="00D146FB">
                          <w:r>
                            <w:t>Display menu</w:t>
                          </w:r>
                        </w:p>
                        <w:p w:rsidR="00273AE7" w:rsidRDefault="00273AE7" w:rsidP="003D75D7">
                          <w:pPr>
                            <w:pStyle w:val="ListParagraph"/>
                            <w:numPr>
                              <w:ilvl w:val="0"/>
                              <w:numId w:val="25"/>
                            </w:numPr>
                          </w:pPr>
                          <w:r>
                            <w:t>Issues book</w:t>
                          </w:r>
                        </w:p>
                        <w:p w:rsidR="00273AE7" w:rsidRDefault="00273AE7" w:rsidP="003D75D7">
                          <w:pPr>
                            <w:pStyle w:val="ListParagraph"/>
                            <w:numPr>
                              <w:ilvl w:val="0"/>
                              <w:numId w:val="25"/>
                            </w:numPr>
                          </w:pPr>
                          <w:r>
                            <w:t>Return book</w:t>
                          </w:r>
                        </w:p>
                        <w:p w:rsidR="00273AE7" w:rsidRDefault="00273AE7" w:rsidP="003D75D7">
                          <w:pPr>
                            <w:pStyle w:val="ListParagraph"/>
                            <w:numPr>
                              <w:ilvl w:val="0"/>
                              <w:numId w:val="25"/>
                            </w:numPr>
                          </w:pPr>
                          <w:r>
                            <w:t>Search book</w:t>
                          </w:r>
                        </w:p>
                        <w:p w:rsidR="00273AE7" w:rsidRDefault="00273AE7" w:rsidP="003D75D7">
                          <w:pPr>
                            <w:pStyle w:val="ListParagraph"/>
                            <w:numPr>
                              <w:ilvl w:val="0"/>
                              <w:numId w:val="25"/>
                            </w:numPr>
                          </w:pPr>
                          <w:r>
                            <w:t>Update book</w:t>
                          </w:r>
                        </w:p>
                        <w:p w:rsidR="00273AE7" w:rsidRDefault="00273AE7" w:rsidP="003D75D7">
                          <w:pPr>
                            <w:pStyle w:val="ListParagraph"/>
                            <w:numPr>
                              <w:ilvl w:val="0"/>
                              <w:numId w:val="25"/>
                            </w:numPr>
                          </w:pPr>
                          <w:r>
                            <w:t>Setting</w:t>
                          </w:r>
                        </w:p>
                        <w:p w:rsidR="00273AE7" w:rsidRDefault="00273AE7" w:rsidP="003D75D7">
                          <w:pPr>
                            <w:pStyle w:val="ListParagraph"/>
                            <w:numPr>
                              <w:ilvl w:val="0"/>
                              <w:numId w:val="25"/>
                            </w:numPr>
                          </w:pPr>
                          <w:r>
                            <w:t xml:space="preserve">Exit </w:t>
                          </w:r>
                        </w:p>
                      </w:txbxContent>
                    </v:textbox>
                  </v:shape>
                  <v:shape id="Straight Arrow Connector 1" o:spid="_x0000_s1056" type="#_x0000_t32" style="position:absolute;left:45415;top:2743;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5Zf8kAAADjAAAADwAAAGRycy9kb3ducmV2LnhtbERPS2vCQBC+F/oflhG81Y2PVEldRSri&#10;Aw++aHscsmOSmp0N2a2m/94tCD3O957xtDGluFLtCssKup0IBHFqdcGZgtNx8TIC4TyyxtIyKfgl&#10;B9PJ89MYE21vvKfrwWcihLBLUEHufZVI6dKcDLqOrYgDd7a1QR/OOpO6xlsIN6XsRdGrNFhwaMix&#10;ovec0svhxyjYfu2WH5t4XvBnqi+rcv+9PvNcqXarmb2B8NT4f/HDvdJh/mAYR/3RIO7D308BADm5&#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l+WX/JAAAA4wAAAA8AAAAA&#10;AAAAAAAAAAAAoQIAAGRycy9kb3ducmV2LnhtbFBLBQYAAAAABAAEAPkAAACXAwAAAAA=&#10;" strokecolor="black [3200]" strokeweight="1.5pt">
                    <v:stroke endarrow="block" joinstyle="miter"/>
                  </v:shape>
                  <v:shape id="Straight Arrow Connector 1" o:spid="_x0000_s1057" type="#_x0000_t32" style="position:absolute;left:43205;top:17449;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54d9AMsAAADjAAAADwAA&#10;AAAAAAAAAAAAAAChAgAAZHJzL2Rvd25yZXYueG1sUEsFBgAAAAAEAAQA+QAAAJkDAAAAAA==&#10;" strokecolor="black [3200]" strokeweight="1.5pt">
                    <v:stroke endarrow="block" joinstyle="miter"/>
                  </v:shape>
                  <v:line id="Straight Connector 5" o:spid="_x0000_s1058" style="position:absolute;flip:y;visibility:visible;mso-wrap-style:square" from="11582,28498" to="35945,28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GLiskAAADjAAAADwAAAGRycy9kb3ducmV2LnhtbERPT0/CMBS/m/AdmkfCxUjLVMBJIWhC&#10;wsno5sXby/rcFtbXZS1Q+fTUxMTj+/1/q020nTjR4FvHGmZTBYK4cqblWsNnubtbgvAB2WDnmDT8&#10;kIfNenSzwty4M3/QqQi1SCHsc9TQhNDnUvqqIYt+6nrixH27wWJI51BLM+A5hdtOZkrNpcWWU0OD&#10;Pb02VB2Ko9Xw9B4P+7dZWSi+vGzV1+JyG02p9WQct88gAsXwL/5z702a/7B8VNlint3D708JALm+&#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Mhi4rJAAAA4wAAAA8AAAAA&#10;AAAAAAAAAAAAoQIAAGRycy9kb3ducmV2LnhtbFBLBQYAAAAABAAEAPkAAACXAwAAAAA=&#10;" strokecolor="black [3200]" strokeweight="1.5pt">
                    <v:stroke joinstyle="miter"/>
                  </v:line>
                  <v:line id="Straight Connector 5" o:spid="_x0000_s1059" style="position:absolute;visibility:visible;mso-wrap-style:square" from="50901,28346" to="69528,28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IV/snjMAAAA4gAAAA8A&#10;AAAAAAAAAAAAAAAAoQIAAGRycy9kb3ducmV2LnhtbFBLBQYAAAAABAAEAPkAAACaAwAAAAA=&#10;" strokecolor="black [3200]" strokeweight="1.5pt">
                    <v:stroke joinstyle="miter"/>
                  </v:line>
                  <v:shape id="Straight Arrow Connector 1" o:spid="_x0000_s1060" type="#_x0000_t32" style="position:absolute;left:11658;top:28956;width:451;height:20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8Vq8kAAADjAAAADwAAAGRycy9kb3ducmV2LnhtbERPzWrCQBC+C32HZQredKNpxaauIkqp&#10;LR4aK+pxyI5JanY2ZLca394tCD3O9z+TWWsqcabGlZYVDPoRCOLM6pJzBdvvt94YhPPIGivLpOBK&#10;DmbTh84EE20vnNJ543MRQtglqKDwvk6kdFlBBl3f1sSBO9rGoA9nk0vd4CWEm0oOo2gkDZYcGgqs&#10;aVFQdtr8GgXrw9f77vN5WfI+06dVlf58HHmpVPexnb+C8NT6f/HdvdJhfhSPn+LR4CWGv58CAHJ6&#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W/FavJAAAA4wAAAA8AAAAA&#10;AAAAAAAAAAAAoQIAAGRycy9kb3ducmV2LnhtbFBLBQYAAAAABAAEAPkAAACXAwAAAAA=&#10;" strokecolor="black [3200]" strokeweight="1.5pt">
                    <v:stroke endarrow="block" joinstyle="miter"/>
                  </v:shape>
                  <v:shape id="Diamond 1" o:spid="_x0000_s1061" type="#_x0000_t4" style="position:absolute;left:6019;top:48844;width:11898;height:8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kw8gA&#10;AADjAAAADwAAAGRycy9kb3ducmV2LnhtbERPzU7CQBC+m/gOmzHxJttWNFBYiBoJHLhYCFwn3aFd&#10;7M423RXat2dNTDzO9z/zZW8bcaHOG8cK0lECgrh02nClYL9bPU1A+ICssXFMCgbysFzc380x1+7K&#10;X3QpQiViCPscFdQhtLmUvqzJoh+5ljhyJ9dZDPHsKqk7vMZw28gsSV6lRcOxocaWPmoqv4sfq+Dd&#10;fBZTeTgPjdnKITmtjsczrpV6fOjfZiAC9eFf/Ofe6Dj/JXueZONpmsLvTxEA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oOTDyAAAAOMAAAAPAAAAAAAAAAAAAAAAAJgCAABk&#10;cnMvZG93bnJldi54bWxQSwUGAAAAAAQABAD1AAAAjQMAAAAA&#10;" fillcolor="#d8d8d8 [2732]" stroked="f" strokeweight="1pt">
                    <v:textbox>
                      <w:txbxContent>
                        <w:p w:rsidR="00273AE7" w:rsidRDefault="00273AE7" w:rsidP="00D146FB">
                          <w:r>
                            <w:t xml:space="preserve">Opt 2 </w:t>
                          </w:r>
                        </w:p>
                      </w:txbxContent>
                    </v:textbox>
                  </v:shape>
                  <v:shape id="Straight Arrow Connector 1" o:spid="_x0000_s1062" type="#_x0000_t32" style="position:absolute;left:12039;top:56159;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Zlq0KssAAADiAAAADwAA&#10;AAAAAAAAAAAAAAChAgAAZHJzL2Rvd25yZXYueG1sUEsFBgAAAAAEAAQA+QAAAJkDAAAAAA==&#10;" strokecolor="black [3200]" strokeweight="1.5pt">
                    <v:stroke endarrow="block" joinstyle="miter"/>
                  </v:shape>
                  <v:shape id="Parallelogram 3" o:spid="_x0000_s1063" type="#_x0000_t7" style="position:absolute;left:55473;top:83667;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Ck8YA&#10;AADjAAAADwAAAGRycy9kb3ducmV2LnhtbERPX2vCMBB/F/Ydwgl707SjilajbJXBXrUO9ng0Z1Ns&#10;Ll2TafvtF2Gwx/v9v+1+sK24Ue8bxwrSeQKCuHK64VrBuXyfrUD4gKyxdUwKRvKw3z1Ntphrd+cj&#10;3U6hFjGEfY4KTAhdLqWvDFn0c9cRR+7ieoshnn0tdY/3GG5b+ZIkS2mx4dhgsKPCUHU9/VgFEoui&#10;/F68rb9w/Cx1dxjXBzMq9TwdXjcgAg3hX/zn/tBxfpItsmy1TFN4/BQB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YCk8YAAADjAAAADwAAAAAAAAAAAAAAAACYAgAAZHJz&#10;L2Rvd25yZXYueG1sUEsFBgAAAAAEAAQA9QAAAIsDAAAAAA==&#10;" adj="2203" fillcolor="#d8d8d8 [2732]" stroked="f" strokeweight="1pt">
                    <v:textbox>
                      <w:txbxContent>
                        <w:p w:rsidR="00273AE7" w:rsidRDefault="00273AE7" w:rsidP="00D146FB">
                          <w:r>
                            <w:t>Issues book</w:t>
                          </w:r>
                        </w:p>
                      </w:txbxContent>
                    </v:textbox>
                  </v:shape>
                  <v:shape id="Straight Arrow Connector 1" o:spid="_x0000_s1064" type="#_x0000_t32" style="position:absolute;left:69494;top:28270;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MjRGgcsAAADiAAAADwAA&#10;AAAAAAAAAAAAAAChAgAAZHJzL2Rvd25yZXYueG1sUEsFBgAAAAAEAAQA+QAAAJkDAAAAAA==&#10;" strokecolor="black [3200]" strokeweight="1.5pt">
                    <v:stroke endarrow="block" joinstyle="miter"/>
                  </v:shape>
                  <v:shape id="Parallelogram 3" o:spid="_x0000_s1065" type="#_x0000_t7" style="position:absolute;left:24917;top:7696;width:38246;height:9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G+cgA&#10;AADjAAAADwAAAGRycy9kb3ducmV2LnhtbERPzWrCQBC+F3yHZQQvpdlEbZXoKiIILfXS2N6H7JhE&#10;s7Mxu8bYp+8WCj3O9z/LdW9q0VHrKssKkigGQZxbXXGh4POwe5qDcB5ZY22ZFNzJwXo1eFhiqu2N&#10;P6jLfCFCCLsUFZTeN6mULi/JoItsQxy4o20N+nC2hdQt3kK4qeU4jl+kwYpDQ4kNbUvKz9nVKNh9&#10;s/m6JO+HHPfy8dK8bfF+qpQaDfvNAoSn3v+L/9yvOswfT58n08lslsDvTwEAuf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Asb5yAAAAOMAAAAPAAAAAAAAAAAAAAAAAJgCAABk&#10;cnMvZG93bnJldi54bWxQSwUGAAAAAAQABAD1AAAAjQMAAAAA&#10;" adj="1376" fillcolor="#d8d8d8 [2732]" stroked="f" strokeweight="1pt">
                    <v:textbox>
                      <w:txbxContent>
                        <w:p w:rsidR="00273AE7" w:rsidRDefault="00273AE7" w:rsidP="007869B6"/>
                        <w:p w:rsidR="00273AE7" w:rsidRDefault="00273AE7" w:rsidP="003D75D7">
                          <w:pPr>
                            <w:pStyle w:val="ListParagraph"/>
                            <w:numPr>
                              <w:ilvl w:val="0"/>
                              <w:numId w:val="27"/>
                            </w:numPr>
                          </w:pPr>
                          <w:r>
                            <w:t>Enter 1 for LMS</w:t>
                          </w:r>
                        </w:p>
                        <w:p w:rsidR="00273AE7" w:rsidRDefault="00273AE7" w:rsidP="003D75D7">
                          <w:pPr>
                            <w:pStyle w:val="ListParagraph"/>
                            <w:numPr>
                              <w:ilvl w:val="0"/>
                              <w:numId w:val="27"/>
                            </w:numPr>
                          </w:pPr>
                          <w:r>
                            <w:t xml:space="preserve">Exit </w:t>
                          </w:r>
                        </w:p>
                      </w:txbxContent>
                    </v:textbox>
                  </v:shape>
                  <v:shape id="Parallelogram 3" o:spid="_x0000_s1066" type="#_x0000_t7" style="position:absolute;left:58369;top:33375;width:19067;height:6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YF3scA&#10;AADjAAAADwAAAGRycy9kb3ducmV2LnhtbERPO2/CMBDeK/EfrENiK07SQqOAQQipEkuHAku3w748&#10;ID5HsYHw73GlSh3ve99yPdhW3Kj3jWMF6TQBQaydabhScDx8vuYgfEA22DomBQ/ysF6NXpZYGHfn&#10;b7rtQyViCPsCFdQhdIWUXtdk0U9dRxy50vUWQzz7Spoe7zHctjJLkrm02HBsqLGjbU36sr9aBdnP&#10;ifX1rTx35XHWZNoevrbVWanJeNgsQAQawr/4z70zcX6evKez/GOewu9PEQC5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2Bd7HAAAA4wAAAA8AAAAAAAAAAAAAAAAAmAIAAGRy&#10;cy9kb3ducmV2LnhtbFBLBQYAAAAABAAEAPUAAACMAwAAAAA=&#10;" adj="1804" fillcolor="#d8d8d8 [2732]" stroked="f" strokeweight="1pt">
                    <v:textbox>
                      <w:txbxContent>
                        <w:p w:rsidR="00273AE7" w:rsidRDefault="00273AE7" w:rsidP="007869B6">
                          <w:r>
                            <w:t>Welcome to library management system</w:t>
                          </w:r>
                        </w:p>
                      </w:txbxContent>
                    </v:textbox>
                  </v:shape>
                  <v:line id="Straight Connector 5" o:spid="_x0000_s1067" style="position:absolute;flip:y;visibility:visible;mso-wrap-style:square" from="39624,44424" to="67738,4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8ElxTJAAAA4wAAAA8AAAAA&#10;AAAAAAAAAAAAoQIAAGRycy9kb3ducmV2LnhtbFBLBQYAAAAABAAEAPkAAACXAwAAAAA=&#10;" strokecolor="black [3200]" strokeweight="1.5pt">
                    <v:stroke joinstyle="miter"/>
                  </v:line>
                  <v:shape id="Straight Arrow Connector 1" o:spid="_x0000_s1068" type="#_x0000_t32" style="position:absolute;left:39700;top:44805;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G9o8kAAADjAAAADwAAAGRycy9kb3ducmV2LnhtbERPS2vCQBC+F/oflil4qxsfCRJdpVSk&#10;WnrwhfY4ZMckNTsbsltN/70rFDzO957JrDWVuFDjSssKet0IBHFmdcm5gv1u8ToC4TyyxsoyKfgj&#10;B7Pp89MEU22vvKHL1ucihLBLUUHhfZ1K6bKCDLqurYkDd7KNQR/OJpe6wWsIN5XsR1EiDZYcGgqs&#10;6b2g7Lz9NQq+vtcfh894XvIx0+dltflZnXiuVOelfRuD8NT6h/jfvdRhfn84SOJkGPfg/lMAQE5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aBvaPJAAAA4wAAAA8AAAAA&#10;AAAAAAAAAAAAoQIAAGRycy9kb3ducmV2LnhtbFBLBQYAAAAABAAEAPkAAACXAwAAAAA=&#10;" strokecolor="black [3200]" strokeweight="1.5pt">
                    <v:stroke endarrow="block" joinstyle="miter"/>
                  </v:shape>
                  <v:line id="Straight Connector 8" o:spid="_x0000_s1069" style="position:absolute;visibility:visible;mso-wrap-style:square" from="39088,82143" to="39228,87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LZ5/MsAAADjAAAADwAA&#10;AAAAAAAAAAAAAAChAgAAZHJzL2Rvd25yZXYueG1sUEsFBgAAAAAEAAQA+QAAAJkDAAAAAA==&#10;" strokecolor="black [3200]" strokeweight="1.5pt">
                    <v:stroke joinstyle="miter"/>
                  </v:line>
                  <v:oval id="Oval 3" o:spid="_x0000_s1070" style="position:absolute;left:62865;top:94183;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lGb8UA&#10;AADjAAAADwAAAGRycy9kb3ducmV2LnhtbERPX0vDMBB/F/Ydwg18c+kcLVu3bOjAIb657QMcybWp&#10;NpeSxLV+eyMIPt7v/+0Ok+vFjULsPCtYLgoQxNqbjlsF18vLwxpETMgGe8+k4JsiHPazux3Wxo/8&#10;TrdzakUO4VijApvSUEsZtSWHceEH4sw1PjhM+QytNAHHHO56+VgUlXTYcW6wONDRkv48fzkFOOqT&#10;v1TRNqegj8/4Ub5hUyp1P5+etiASTelf/Od+NXl+uayqcrXabOD3pwy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UZvxQAAAOMAAAAPAAAAAAAAAAAAAAAAAJgCAABkcnMv&#10;ZG93bnJldi54bWxQSwUGAAAAAAQABAD1AAAAigMAAAAA&#10;" fillcolor="#d8d8d8 [2732]" stroked="f" strokeweight="1pt">
                    <v:stroke joinstyle="miter"/>
                  </v:oval>
                  <v:shape id="Straight Arrow Connector 1" o:spid="_x0000_s1071" type="#_x0000_t32" style="position:absolute;left:39166;top:70256;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2xTJpygAAAOMAAAAPAAAA&#10;AAAAAAAAAAAAAKECAABkcnMvZG93bnJldi54bWxQSwUGAAAAAAQABAD5AAAAmAMAAAAA&#10;" strokecolor="black [3200]" strokeweight="1.5pt">
                    <v:stroke endarrow="block" joinstyle="miter"/>
                  </v:shape>
                  <v:shape id="Diamond 1" o:spid="_x0000_s1072" type="#_x0000_t4" style="position:absolute;left:33223;top:75285;width:12174;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UqMsA&#10;AADjAAAADwAAAGRycy9kb3ducmV2LnhtbESPwU7DMBBE70j8g7VI3KidEioIdauCqODQSwOi11W8&#10;TdzG6yg2bfL3GAmpx9HMvNHMl4NrxYn6YD1ryCYKBHHljeVaw9fn+u4RRIjIBlvPpGGkAMvF9dUc&#10;C+PPvKVTGWuRIBwK1NDE2BVShqohh2HiO+Lk7X3vMCbZ19L0eE5w18qpUjPp0HJaaLCj14aqY/nj&#10;NLzYt/JJfh/G1m7kqPbr3e6A71rf3gyrZxCRhngJ/7c/jIZplt/n+UxlD/D3Kf0Bufg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pSoywAAAOMAAAAPAAAAAAAAAAAAAAAAAJgC&#10;AABkcnMvZG93bnJldi54bWxQSwUGAAAAAAQABAD1AAAAkAMAAAAA&#10;" fillcolor="#d8d8d8 [2732]" stroked="f" strokeweight="1pt">
                    <v:textbox>
                      <w:txbxContent>
                        <w:p w:rsidR="00273AE7" w:rsidRDefault="00273AE7" w:rsidP="00153778">
                          <w:r>
                            <w:t xml:space="preserve">Opt 1 </w:t>
                          </w:r>
                        </w:p>
                      </w:txbxContent>
                    </v:textbox>
                  </v:shape>
                  <v:line id="Straight Connector 5" o:spid="_x0000_s1073" style="position:absolute;visibility:visible;mso-wrap-style:square" from="45415,78714" to="64039,78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JOUO2bMAAAA4gAAAA8A&#10;AAAAAAAAAAAAAAAAoQIAAGRycy9kb3ducmV2LnhtbFBLBQYAAAAABAAEAPkAAACaAwAAAAA=&#10;" strokecolor="black [3200]" strokeweight="1.5pt">
                    <v:stroke joinstyle="miter"/>
                  </v:line>
                  <v:shape id="Straight Arrow Connector 1" o:spid="_x0000_s1074" type="#_x0000_t32" style="position:absolute;left:63855;top:78638;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3yKMkAAADjAAAADwAAAGRycy9kb3ducmV2LnhtbERPS2vCQBC+C/0PyxR6041ao0RXkUqp&#10;lR58oR6H7JhEs7Mhu9X033eFQo/zvWcya0wpblS7wrKCbicCQZxaXXCmYL97b49AOI+ssbRMCn7I&#10;wWz61Jpgou2dN3Tb+kyEEHYJKsi9rxIpXZqTQdexFXHgzrY26MNZZ1LXeA/hppS9KIqlwYJDQ44V&#10;veWUXrffRsHXaf1xWA0WBR9TfV2Wm8vnmRdKvTw38zEIT43/F/+5lzrMHw7iuBe99vvw+CkAIK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Pd8ijJAAAA4wAAAA8AAAAA&#10;AAAAAAAAAAAAoQIAAGRycy9kb3ducmV2LnhtbFBLBQYAAAAABAAEAPkAAACXAwAAAAA=&#10;" strokecolor="black [3200]" strokeweight="1.5pt">
                    <v:stroke endarrow="block" joinstyle="miter"/>
                  </v:shape>
                  <v:oval id="Oval 3" o:spid="_x0000_s1075" style="position:absolute;left:75895;top:95487;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P9cUA&#10;AADjAAAADwAAAGRycy9kb3ducmV2LnhtbERPX0vDMBB/F/wO4QTfXKqztXTLhg4c4ts2P8CRXJvO&#10;5lKSuNZvbwTBx/v9v/V2doO4UIi9ZwX3iwIEsfam507Bx+n1rgYRE7LBwTMp+KYI28311Rob4yc+&#10;0OWYOpFDODaowKY0NlJGbclhXPiROHOtDw5TPkMnTcAph7tBPhRFJR32nBssjrSzpD+PX04BTnrv&#10;T1W07T7o3Quey3dsS6Vub+bnFYhEc/oX/7nfTJ5fFnW1fKyXT/D7UwZ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0/1xQAAAOMAAAAPAAAAAAAAAAAAAAAAAJgCAABkcnMv&#10;ZG93bnJldi54bWxQSwUGAAAAAAQABAD1AAAAigMAAAAA&#10;" fillcolor="#d8d8d8 [2732]" stroked="f" strokeweight="1pt">
                    <v:stroke joinstyle="miter"/>
                  </v:oval>
                  <v:line id="Straight Connector 33" o:spid="_x0000_s1076" style="position:absolute;flip:x;visibility:visible;mso-wrap-style:square" from="77304,13868" to="77872,95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3lSsgAAADjAAAADwAAAGRycy9kb3ducmV2LnhtbERPT2vCMBS/D/Ydwht4GTPpRLd1RnGC&#10;4Elcu8tuj+atLTYvpck0+umNMNjx/f6/+TLaThxp8K1jDdlYgSCunGm51vBVbp5eQfiAbLBzTBrO&#10;5GG5uL+bY27ciT/pWIRapBD2OWpoQuhzKX3VkEU/dj1x4n7cYDGkc6ilGfCUwm0nn5WaSYstp4YG&#10;e1o3VB2KX6vhbR8P211WFoovHyv1/XJ5jKbUevQQV+8gAsXwL/5zb02an2VTpSZqNoHbTwkAubg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Q3lSsgAAADjAAAADwAAAAAA&#10;AAAAAAAAAAChAgAAZHJzL2Rvd25yZXYueG1sUEsFBgAAAAAEAAQA+QAAAJYDAAAAAA==&#10;" strokecolor="black [3200]" strokeweight="1.5pt">
                    <v:stroke joinstyle="miter"/>
                  </v:line>
                  <v:shape id="Parallelogram 3" o:spid="_x0000_s1077" type="#_x0000_t7" style="position:absolute;left:4724;top:61188;width:14012;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NPMsA&#10;AADiAAAADwAAAGRycy9kb3ducmV2LnhtbESPQU/CQBCF7yb+h82YcJOtQkpbWQgxMXDUCiHchu7Y&#10;bezO1u4CxV/vmph4fHnzvjdvvhxsK87U+8axgodxAoK4crrhWsH2/eU+A+EDssbWMSm4kofl4vZm&#10;joV2F36jcxlqESHsC1RgQugKKX1lyKIfu444eh+utxii7Gupe7xEuG3lY5Kk0mLDscFgR8+Gqs/y&#10;ZOMb35vjwdRfqySdndbl6y50+zJXanQ3rJ5ABBrC//FfeqMVZGmW55N8MoXfSZEDcvE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osQ08ywAAAOIAAAAPAAAAAAAAAAAAAAAAAJgC&#10;AABkcnMvZG93bnJldi54bWxQSwUGAAAAAAQABAD1AAAAkAMAAAAA&#10;" adj="2672" fillcolor="#d8d8d8 [2732]" stroked="f" strokeweight="1pt">
                    <v:textbox>
                      <w:txbxContent>
                        <w:p w:rsidR="00273AE7" w:rsidRDefault="00273AE7" w:rsidP="002F02C2">
                          <w:r>
                            <w:t>Program terminated</w:t>
                          </w:r>
                        </w:p>
                      </w:txbxContent>
                    </v:textbox>
                  </v:shape>
                  <v:shape id="Straight Arrow Connector 35" o:spid="_x0000_s1078" type="#_x0000_t32" style="position:absolute;left:3505;top:64236;width:2063;height:1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72scgAAADiAAAADwAAAGRycy9kb3ducmV2LnhtbESP30rDMBTG7wXfIRxhN+ISwyylLhtj&#10;Y+CFE1b3AIfm2HRrTkoTt/r25kLw8uP7x2+5nnwvrjTGLrCB57kCQdwE23Fr4PS5fypBxIRssQ9M&#10;Bn4ownp1f7fEyoYbH+lap1bkEY4VGnApDZWUsXHkMc7DQJy9rzB6TFmOrbQj3vK476VWqpAeO84P&#10;DgfaOmou9bfPv7vH3eHYnd7rQ9GfP5wuC62iMbOHafMKItGU/sN/7TdrYFGql1LrRYbISBkH5Oo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U72scgAAADiAAAADwAAAAAA&#10;AAAAAAAAAAChAgAAZHJzL2Rvd25yZXYueG1sUEsFBgAAAAAEAAQA+QAAAJYDAAAAAA==&#10;" strokecolor="black [3200]" strokeweight="1.5pt">
                    <v:stroke endarrow="block" joinstyle="miter"/>
                  </v:shape>
                  <v:shape id="Straight Arrow Connector 35" o:spid="_x0000_s1079" type="#_x0000_t32" style="position:absolute;left:4038;top:3048;width:451;height:61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AknePygAAAOMAAAAPAAAA&#10;AAAAAAAAAAAAAKECAABkcnMvZG93bnJldi54bWxQSwUGAAAAAAQABAD5AAAAmAMAAAAA&#10;" strokecolor="black [3200]" strokeweight="1.5pt">
                    <v:stroke endarrow="block" joinstyle="miter"/>
                  </v:shape>
                  <v:oval id="Oval 3" o:spid="_x0000_s1080" style="position:absolute;left:3314;top:685;width:2705;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KcQA&#10;AADjAAAADwAAAGRycy9kb3ducmV2LnhtbERPX0vDMBB/F/wO4QTfXKqSrtRlQwcO8c3ND3Ak16ba&#10;XEoS1/rtjSD4eL//t9ktfhRnimkIrOF2VYEgNsEO3Gt4Pz3fNCBSRrY4BiYN35Rgt7282GBrw8xv&#10;dD7mXpQQTi1qcDlPrZTJOPKYVmEiLlwXosdczthLG3Eu4X6Ud1VVS48DlwaHE+0dmc/jl9eAszmE&#10;U51cd4hm/4Qf6hU7pfX11fL4ACLTkv/Ff+4XW+bXqmkada/W8PtTAU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tSnEAAAA4wAAAA8AAAAAAAAAAAAAAAAAmAIAAGRycy9k&#10;b3ducmV2LnhtbFBLBQYAAAAABAAEAPUAAACJAwAAAAA=&#10;" fillcolor="#d8d8d8 [2732]" stroked="f" strokeweight="1pt">
                    <v:stroke joinstyle="miter"/>
                  </v:oval>
                  <v:shape id="Straight Arrow Connector 1" o:spid="_x0000_s1081" type="#_x0000_t32" style="position:absolute;left:61487;top:13106;width:16465;height:9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V0HSMsAAADjAAAADwAA&#10;AAAAAAAAAAAAAAChAgAAZHJzL2Rvd25yZXYueG1sUEsFBgAAAAAEAAQA+QAAAJkDAAAAAA==&#10;" strokecolor="black [3200]" strokeweight="1.5pt">
                    <v:stroke endarrow="block" joinstyle="miter"/>
                  </v:shape>
                  <v:rect id="Rectangle 1" o:spid="_x0000_s1082" style="position:absolute;left:54864;top:25679;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jj+cYA&#10;AADjAAAADwAAAGRycy9kb3ducmV2LnhtbERPT2vCMBS/D/Ydwht400Qdna1GkcHAwy5z67w+mmdT&#10;bV5KE7X79stA2PH9/r/VZnCtuFIfGs8aphMFgrjypuFaw9fn23gBIkRkg61n0vBDATbrx4cVFsbf&#10;+IOu+1iLFMKhQA02xq6QMlSWHIaJ74gTd/S9w5jOvpamx1sKd62cKZVJhw2nBosdvVqqzvuL0/Bd&#10;Un7gvGZ+l6VaZDYcT5eg9ehp2C5BRBriv/ju3pk0X6mX+XT+nGfw91MC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jj+cYAAADjAAAADwAAAAAAAAAAAAAAAACYAgAAZHJz&#10;L2Rvd25yZXYueG1sUEsFBgAAAAAEAAQA9QAAAIsDAAAAAA==&#10;" fillcolor="#d8d8d8 [2732]" strokecolor="#091723 [484]" strokeweight="1pt">
                    <v:textbox>
                      <w:txbxContent>
                        <w:p w:rsidR="00273AE7" w:rsidRDefault="00273AE7" w:rsidP="00554216">
                          <w:pPr>
                            <w:jc w:val="center"/>
                          </w:pPr>
                          <w:r>
                            <w:t>Yes</w:t>
                          </w:r>
                        </w:p>
                      </w:txbxContent>
                    </v:textbox>
                  </v:rect>
                  <v:rect id="Rectangle 1" o:spid="_x0000_s1083" style="position:absolute;left:25298;top:25679;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YV4cgA&#10;AADiAAAADwAAAGRycy9kb3ducmV2LnhtbESPQWsCMRSE70L/Q3iF3jRRROPWKKVQ6KGXare9PjbP&#10;zermZdlE3f77piB4HGbmG2a9HXwrLtTHJrCB6USBIK6Cbbg28LV/G2sQMSFbbAOTgV+KsN08jNZY&#10;2HDlT7rsUi0yhGOBBlxKXSFlrBx5jJPQEWfvEHqPKcu+lrbHa4b7Vs6UWkiPDecFhx29OqpOu7M3&#10;8F3S6odXNfOHLJVeuHg4nqMxT4/DyzOIREO6h2/td2tAz+ZTtdR6Dv+X8h2Qm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ZhXhyAAAAOIAAAAPAAAAAAAAAAAAAAAAAJgCAABk&#10;cnMvZG93bnJldi54bWxQSwUGAAAAAAQABAD1AAAAjQMAAAAA&#10;" fillcolor="#d8d8d8 [2732]" strokecolor="#091723 [484]" strokeweight="1pt">
                    <v:textbox>
                      <w:txbxContent>
                        <w:p w:rsidR="00273AE7" w:rsidRDefault="00273AE7" w:rsidP="00554216">
                          <w:pPr>
                            <w:jc w:val="center"/>
                          </w:pPr>
                          <w:r>
                            <w:t xml:space="preserve">No </w:t>
                          </w:r>
                        </w:p>
                      </w:txbxContent>
                    </v:textbox>
                  </v:rect>
                  <v:rect id="Rectangle 1" o:spid="_x0000_s1084" style="position:absolute;left:33985;top:84505;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1pY8gA&#10;AADiAAAADwAAAGRycy9kb3ducmV2LnhtbESPT2sCMRTE74V+h/AK3mpSRV1Xo4ggePBS/7TXx+a5&#10;Wbt5WTZR129vCoUeh5n5DTNfdq4WN2pD5VnDR1+BIC68qbjUcDxs3jMQISIbrD2ThgcFWC5eX+aY&#10;G3/nT7rtYykShEOOGmyMTS5lKCw5DH3fECfv7FuHMcm2lKbFe4K7Wg6UGkuHFacFiw2tLRU/+6vT&#10;8HWi6TdPS+adPKlsbMP5cg1a99661QxEpC7+h//aW6MhGw7VJBupCfxeSndAL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bWljyAAAAOIAAAAPAAAAAAAAAAAAAAAAAJgCAABk&#10;cnMvZG93bnJldi54bWxQSwUGAAAAAAQABAD1AAAAjQMAAAAA&#10;" fillcolor="#d8d8d8 [2732]" strokecolor="#091723 [484]" strokeweight="1pt">
                    <v:textbox>
                      <w:txbxContent>
                        <w:p w:rsidR="00273AE7" w:rsidRDefault="00273AE7" w:rsidP="00554216">
                          <w:pPr>
                            <w:jc w:val="center"/>
                          </w:pPr>
                          <w:r>
                            <w:t xml:space="preserve">No </w:t>
                          </w:r>
                        </w:p>
                      </w:txbxContent>
                    </v:textbox>
                  </v:rect>
                  <v:rect id="Rectangle 1" o:spid="_x0000_s1085" style="position:absolute;left:50215;top:75895;width:4649;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pUMgA&#10;AADiAAAADwAAAGRycy9kb3ducmV2LnhtbESPQWvCQBSE74X+h+UVequ7SkiT6CqlUOihF62210f2&#10;mY1m34bsqum/7wqCx2FmvmEWq9F14kxDaD1rmE4UCOLam5YbDdvvj5cCRIjIBjvPpOGPAqyWjw8L&#10;rIy/8JrOm9iIBOFQoQYbY19JGWpLDsPE98TJ2/vBYUxyaKQZ8JLgrpMzpXLpsOW0YLGnd0v1cXNy&#10;Gn52VP5y2TB/yZ0qchv2h1PQ+vlpfJuDiDTGe/jW/jQaXlVWzLIsL+F6Kd0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R+lQyAAAAOIAAAAPAAAAAAAAAAAAAAAAAJgCAABk&#10;cnMvZG93bnJldi54bWxQSwUGAAAAAAQABAD1AAAAjQMAAAAA&#10;" fillcolor="#d8d8d8 [2732]" strokecolor="#091723 [484]" strokeweight="1pt">
                    <v:textbox>
                      <w:txbxContent>
                        <w:p w:rsidR="00273AE7" w:rsidRDefault="00273AE7" w:rsidP="00554216">
                          <w:pPr>
                            <w:jc w:val="center"/>
                          </w:pPr>
                          <w:r>
                            <w:t>Yes</w:t>
                          </w:r>
                        </w:p>
                      </w:txbxContent>
                    </v:textbox>
                  </v:rect>
                  <v:oval id="Oval 3" o:spid="_x0000_s1086" style="position:absolute;left:27127;top:95935;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2JR8QA&#10;AADiAAAADwAAAGRycy9kb3ducmV2LnhtbERP3WrCMBS+H+wdwhl4N9PqKlKNsgnK2N3UBzgkp01d&#10;c1KSzHZvv1wMdvnx/W/3k+vFnULsPCso5wUIYu1Nx62C6+X4vAYRE7LB3jMp+KEI+93jwxZr40f+&#10;pPs5tSKHcKxRgU1pqKWM2pLDOPcDceYaHxymDEMrTcAxh7teLopiJR12nBssDnSwpL/O304Bjvrk&#10;L6tom1PQhze8VR/YVErNnqbXDYhEU/oX/7nfTZ5fviyW1bLMJ/KljEH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iUfEAAAA4gAAAA8AAAAAAAAAAAAAAAAAmAIAAGRycy9k&#10;b3ducmV2LnhtbFBLBQYAAAAABAAEAPUAAACJAwAAAAA=&#10;" fillcolor="#d8d8d8 [2732]" stroked="f" strokeweight="1pt">
                    <v:stroke joinstyle="miter"/>
                  </v:oval>
                </v:group>
                <v:group id="Group 12" o:spid="_x0000_s1087" style="position:absolute;left:24688;top:87706;width:11138;height:8306" coordsize="11137,8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traight Arrow Connector 1" o:spid="_x0000_s1088" type="#_x0000_t32" style="position:absolute;left:76;width:11061;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dfob4AAADaAAAADwAAAGRycy9kb3ducmV2LnhtbERPzWrCQBC+C32HZQq96UYLRVJXEUEQ&#10;xIPRBxiy0ySYnY3ZUZO37xwKPX58/6vNEFrzpD41kR3MZxkY4jL6hisH18t+ugSTBNljG5kcjJRg&#10;s36brDD38cVnehZSGQ3hlKODWqTLrU1lTQHTLHbEyv3EPqAo7Cvre3xpeGjtIsu+bMCGtaHGjnY1&#10;lbfiEXTG6bwfT4fb/XFsRmk/l7tC5qNzH+/D9huM0CD/4j/3wTvQrXpF/WDX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B1+hvgAAANoAAAAPAAAAAAAAAAAAAAAAAKEC&#10;AABkcnMvZG93bnJldi54bWxQSwUGAAAAAAQABAD5AAAAjAMAAAAA&#10;" strokecolor="black [3200]" strokeweight="1.5pt">
                    <v:stroke endarrow="block" joinstyle="miter"/>
                  </v:shape>
                  <v:shape id="Straight Arrow Connector 1" o:spid="_x0000_s1089" type="#_x0000_t32" style="position:absolute;top:533;width:457;height:77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FscEAAADbAAAADwAAAGRycy9kb3ducmV2LnhtbESP0YrCQAxF3wX/YcjCvum0LixSHUUE&#10;QRAfrH5A6MS22Ml0O1Hbv3cEYd8S7j03N8t17xr1oC7Ung2k0wQUceFtzaWBy3k3mYMKgmyx8UwG&#10;BgqwXo1HS8ysf/KJHrmUKoZwyNBAJdJmWoeiIodh6lviqF1951Di2pXadviM4a7RsyT51Q5rjhcq&#10;bGlbUXHL7y7WOJ52w3F/+7sf6kGan/k2l3Qw5vur3yxACfXyb/7Qexu5FN6/xAH0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cWxwQAAANsAAAAPAAAAAAAAAAAAAAAA&#10;AKECAABkcnMvZG93bnJldi54bWxQSwUGAAAAAAQABAD5AAAAjwMAAAAA&#10;" strokecolor="black [3200]" strokeweight="1.5pt">
                    <v:stroke endarrow="block" joinstyle="miter"/>
                  </v:shape>
                </v:group>
                <w10:wrap anchorx="margin"/>
              </v:group>
            </w:pict>
          </mc:Fallback>
        </mc:AlternateContent>
      </w: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Pr="002956AF" w:rsidRDefault="00D146FB" w:rsidP="006E744E">
      <w:pPr>
        <w:spacing w:line="360" w:lineRule="auto"/>
        <w:jc w:val="center"/>
        <w:rPr>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046598" w:rsidP="006E744E">
      <w:pPr>
        <w:spacing w:line="360" w:lineRule="auto"/>
        <w:jc w:val="center"/>
        <w:rPr>
          <w:b/>
          <w:sz w:val="18"/>
        </w:rPr>
      </w:pPr>
      <w:r>
        <w:rPr>
          <w:b/>
          <w:noProof/>
          <w:sz w:val="18"/>
          <w:lang w:bidi="ar-SA"/>
        </w:rPr>
        <w:lastRenderedPageBreak/>
        <mc:AlternateContent>
          <mc:Choice Requires="wpg">
            <w:drawing>
              <wp:anchor distT="0" distB="0" distL="114300" distR="114300" simplePos="0" relativeHeight="252535808" behindDoc="0" locked="0" layoutInCell="1" allowOverlap="1" wp14:anchorId="6E3D8C28" wp14:editId="4A36BDE3">
                <wp:simplePos x="0" y="0"/>
                <wp:positionH relativeFrom="page">
                  <wp:posOffset>1791559</wp:posOffset>
                </wp:positionH>
                <wp:positionV relativeFrom="paragraph">
                  <wp:posOffset>-694055</wp:posOffset>
                </wp:positionV>
                <wp:extent cx="5665898" cy="9802707"/>
                <wp:effectExtent l="38100" t="57150" r="49530" b="46355"/>
                <wp:wrapNone/>
                <wp:docPr id="17" name="Group 17"/>
                <wp:cNvGraphicFramePr/>
                <a:graphic xmlns:a="http://schemas.openxmlformats.org/drawingml/2006/main">
                  <a:graphicData uri="http://schemas.microsoft.com/office/word/2010/wordprocessingGroup">
                    <wpg:wgp>
                      <wpg:cNvGrpSpPr/>
                      <wpg:grpSpPr>
                        <a:xfrm>
                          <a:off x="0" y="0"/>
                          <a:ext cx="5665898" cy="9802707"/>
                          <a:chOff x="0" y="0"/>
                          <a:chExt cx="5665898" cy="9802707"/>
                        </a:xfrm>
                      </wpg:grpSpPr>
                      <wps:wsp>
                        <wps:cNvPr id="585127114" name="Straight Arrow Connector 7"/>
                        <wps:cNvCnPr/>
                        <wps:spPr>
                          <a:xfrm>
                            <a:off x="1333500" y="581660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76295858" name="Rectangle 1"/>
                        <wps:cNvSpPr/>
                        <wps:spPr>
                          <a:xfrm>
                            <a:off x="1314450" y="549910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633EC">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0" y="0"/>
                            <a:ext cx="5665898" cy="9802707"/>
                            <a:chOff x="0" y="0"/>
                            <a:chExt cx="5665898" cy="9802707"/>
                          </a:xfrm>
                        </wpg:grpSpPr>
                        <wps:wsp>
                          <wps:cNvPr id="1410680882" name="Straight Arrow Connector 7"/>
                          <wps:cNvCnPr/>
                          <wps:spPr>
                            <a:xfrm>
                              <a:off x="1333500" y="842772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1133811" name="Straight Connector 33"/>
                          <wps:cNvCnPr/>
                          <wps:spPr>
                            <a:xfrm flipV="1">
                              <a:off x="3108960" y="7078980"/>
                              <a:ext cx="488950" cy="11853"/>
                            </a:xfrm>
                            <a:prstGeom prst="line">
                              <a:avLst/>
                            </a:prstGeom>
                          </wps:spPr>
                          <wps:style>
                            <a:lnRef idx="3">
                              <a:schemeClr val="dk1"/>
                            </a:lnRef>
                            <a:fillRef idx="0">
                              <a:schemeClr val="dk1"/>
                            </a:fillRef>
                            <a:effectRef idx="2">
                              <a:schemeClr val="dk1"/>
                            </a:effectRef>
                            <a:fontRef idx="minor">
                              <a:schemeClr val="tx1"/>
                            </a:fontRef>
                          </wps:style>
                          <wps:bodyPr/>
                        </wps:wsp>
                        <wps:wsp>
                          <wps:cNvPr id="176066319" name="Rectangle 1"/>
                          <wps:cNvSpPr/>
                          <wps:spPr>
                            <a:xfrm>
                              <a:off x="1257300" y="81076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434628" name="Diamond 1"/>
                          <wps:cNvSpPr/>
                          <wps:spPr>
                            <a:xfrm>
                              <a:off x="0" y="5394960"/>
                              <a:ext cx="1333846" cy="884959"/>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D146FB">
                                <w:r>
                                  <w:t xml:space="preserve">Opt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194051" name="Parallelogram 3"/>
                          <wps:cNvSpPr/>
                          <wps:spPr>
                            <a:xfrm>
                              <a:off x="1546860" y="4244340"/>
                              <a:ext cx="2057400" cy="706755"/>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325093">
                                <w:r>
                                  <w:t>Enter book name, student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9039376" name="Parallelogram 3"/>
                          <wps:cNvSpPr/>
                          <wps:spPr>
                            <a:xfrm>
                              <a:off x="1638300" y="323088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325093">
                                <w: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431581" name="Parallelogram 3"/>
                          <wps:cNvSpPr/>
                          <wps:spPr>
                            <a:xfrm>
                              <a:off x="2232660" y="746760"/>
                              <a:ext cx="2057400" cy="8382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325093">
                                <w:r>
                                  <w:t>Enter book name, student name, giving date, 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066702" name="Parallelogram 3"/>
                          <wps:cNvSpPr/>
                          <wps:spPr>
                            <a:xfrm>
                              <a:off x="1714500" y="565404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325093">
                                <w:r>
                                  <w:t>Search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871210" name="Straight Arrow Connector 7"/>
                          <wps:cNvCnPr/>
                          <wps:spPr>
                            <a:xfrm>
                              <a:off x="1249680" y="345948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52141268" name="Parallelogram 3"/>
                          <wps:cNvSpPr/>
                          <wps:spPr>
                            <a:xfrm>
                              <a:off x="1767840" y="817626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325093">
                                <w:r>
                                  <w:t>Update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137915" name="Straight Arrow Connector 1"/>
                          <wps:cNvCnPr/>
                          <wps:spPr>
                            <a:xfrm flipH="1">
                              <a:off x="647700" y="281940"/>
                              <a:ext cx="46566" cy="27770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69418644" name="Straight Arrow Connector 1"/>
                          <wps:cNvCnPr/>
                          <wps:spPr>
                            <a:xfrm>
                              <a:off x="2286000" y="62179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8014638" name="Diamond 1"/>
                          <wps:cNvSpPr/>
                          <wps:spPr>
                            <a:xfrm>
                              <a:off x="15240" y="3063240"/>
                              <a:ext cx="1238250" cy="774123"/>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B50D38">
                                <w:r>
                                  <w:t>Opt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4758730" name="Straight Arrow Connector 1"/>
                          <wps:cNvCnPr/>
                          <wps:spPr>
                            <a:xfrm>
                              <a:off x="2392680" y="37490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91008433" name="Oval 3"/>
                          <wps:cNvSpPr/>
                          <wps:spPr>
                            <a:xfrm>
                              <a:off x="343662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949370" name="Straight Arrow Connector 12"/>
                          <wps:cNvCnPr/>
                          <wps:spPr>
                            <a:xfrm>
                              <a:off x="640080" y="3794760"/>
                              <a:ext cx="0" cy="1600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72403294" name="Parallelogram 3"/>
                          <wps:cNvSpPr/>
                          <wps:spPr>
                            <a:xfrm>
                              <a:off x="1455420" y="6720840"/>
                              <a:ext cx="1760643"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153778">
                                <w:r>
                                  <w:t>Enter book name or book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384549" name="Oval 3"/>
                          <wps:cNvSpPr/>
                          <wps:spPr>
                            <a:xfrm>
                              <a:off x="3520440" y="611124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724505" name="Oval 3"/>
                          <wps:cNvSpPr/>
                          <wps:spPr>
                            <a:xfrm>
                              <a:off x="2346960" y="91897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837969" name="Straight Arrow Connector 1"/>
                          <wps:cNvCnPr/>
                          <wps:spPr>
                            <a:xfrm flipV="1">
                              <a:off x="3596640" y="6385560"/>
                              <a:ext cx="45719" cy="698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19568598" name="Straight Arrow Connector 1"/>
                          <wps:cNvCnPr/>
                          <wps:spPr>
                            <a:xfrm>
                              <a:off x="716280" y="87401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57733752" name="Oval 3"/>
                          <wps:cNvSpPr/>
                          <wps:spPr>
                            <a:xfrm>
                              <a:off x="601980" y="922020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083185" name="Straight Arrow Connector 14"/>
                          <wps:cNvCnPr/>
                          <wps:spPr>
                            <a:xfrm>
                              <a:off x="701040" y="6240780"/>
                              <a:ext cx="0" cy="18393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61577521" name="Diamond 1"/>
                          <wps:cNvSpPr/>
                          <wps:spPr>
                            <a:xfrm>
                              <a:off x="83820" y="8084820"/>
                              <a:ext cx="1293668" cy="690996"/>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C5710E">
                                <w:r>
                                  <w:t>Opt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907191" name="Straight Connector 33"/>
                          <wps:cNvCnPr/>
                          <wps:spPr>
                            <a:xfrm>
                              <a:off x="4183380" y="1242060"/>
                              <a:ext cx="499534" cy="0"/>
                            </a:xfrm>
                            <a:prstGeom prst="line">
                              <a:avLst/>
                            </a:prstGeom>
                          </wps:spPr>
                          <wps:style>
                            <a:lnRef idx="3">
                              <a:schemeClr val="dk1"/>
                            </a:lnRef>
                            <a:fillRef idx="0">
                              <a:schemeClr val="dk1"/>
                            </a:fillRef>
                            <a:effectRef idx="2">
                              <a:schemeClr val="dk1"/>
                            </a:effectRef>
                            <a:fontRef idx="minor">
                              <a:schemeClr val="tx1"/>
                            </a:fontRef>
                          </wps:style>
                          <wps:bodyPr/>
                        </wps:wsp>
                        <wps:wsp>
                          <wps:cNvPr id="1331719212" name="Oval 3"/>
                          <wps:cNvSpPr/>
                          <wps:spPr>
                            <a:xfrm>
                              <a:off x="4693920" y="10972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141682" name="Straight Connector 33"/>
                          <wps:cNvCnPr/>
                          <wps:spPr>
                            <a:xfrm>
                              <a:off x="2400300" y="4945380"/>
                              <a:ext cx="0" cy="255270"/>
                            </a:xfrm>
                            <a:prstGeom prst="line">
                              <a:avLst/>
                            </a:prstGeom>
                          </wps:spPr>
                          <wps:style>
                            <a:lnRef idx="3">
                              <a:schemeClr val="dk1"/>
                            </a:lnRef>
                            <a:fillRef idx="0">
                              <a:schemeClr val="dk1"/>
                            </a:fillRef>
                            <a:effectRef idx="2">
                              <a:schemeClr val="dk1"/>
                            </a:effectRef>
                            <a:fontRef idx="minor">
                              <a:schemeClr val="tx1"/>
                            </a:fontRef>
                          </wps:style>
                          <wps:bodyPr/>
                        </wps:wsp>
                        <wps:wsp>
                          <wps:cNvPr id="131413689" name="Oval 3"/>
                          <wps:cNvSpPr/>
                          <wps:spPr>
                            <a:xfrm>
                              <a:off x="2286000" y="520446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50556" name="Oval 3"/>
                          <wps:cNvSpPr/>
                          <wps:spPr>
                            <a:xfrm>
                              <a:off x="5394965" y="9523307"/>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531197" name="Straight Connector 33"/>
                          <wps:cNvCnPr/>
                          <wps:spPr>
                            <a:xfrm flipV="1">
                              <a:off x="2552700" y="5326380"/>
                              <a:ext cx="1236134" cy="0"/>
                            </a:xfrm>
                            <a:prstGeom prst="line">
                              <a:avLst/>
                            </a:prstGeom>
                          </wps:spPr>
                          <wps:style>
                            <a:lnRef idx="3">
                              <a:schemeClr val="dk1"/>
                            </a:lnRef>
                            <a:fillRef idx="0">
                              <a:schemeClr val="dk1"/>
                            </a:fillRef>
                            <a:effectRef idx="2">
                              <a:schemeClr val="dk1"/>
                            </a:effectRef>
                            <a:fontRef idx="minor">
                              <a:schemeClr val="tx1"/>
                            </a:fontRef>
                          </wps:style>
                          <wps:bodyPr/>
                        </wps:wsp>
                        <wps:wsp>
                          <wps:cNvPr id="1222894263" name="Straight Connector 33"/>
                          <wps:cNvCnPr/>
                          <wps:spPr>
                            <a:xfrm flipH="1">
                              <a:off x="5516880" y="342893"/>
                              <a:ext cx="45300" cy="9156502"/>
                            </a:xfrm>
                            <a:prstGeom prst="line">
                              <a:avLst/>
                            </a:prstGeom>
                          </wps:spPr>
                          <wps:style>
                            <a:lnRef idx="3">
                              <a:schemeClr val="dk1"/>
                            </a:lnRef>
                            <a:fillRef idx="0">
                              <a:schemeClr val="dk1"/>
                            </a:fillRef>
                            <a:effectRef idx="2">
                              <a:schemeClr val="dk1"/>
                            </a:effectRef>
                            <a:fontRef idx="minor">
                              <a:schemeClr val="tx1"/>
                            </a:fontRef>
                          </wps:style>
                          <wps:bodyPr/>
                        </wps:wsp>
                        <wps:wsp>
                          <wps:cNvPr id="509300157" name="Oval 3"/>
                          <wps:cNvSpPr/>
                          <wps:spPr>
                            <a:xfrm>
                              <a:off x="5394960" y="6096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3798050" name="Rectangle 1"/>
                          <wps:cNvSpPr/>
                          <wps:spPr>
                            <a:xfrm>
                              <a:off x="1173480" y="312420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633EC">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014067" name="Rectangle 1"/>
                          <wps:cNvSpPr/>
                          <wps:spPr>
                            <a:xfrm>
                              <a:off x="121920" y="413766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041455" name="Rectangle 1"/>
                          <wps:cNvSpPr/>
                          <wps:spPr>
                            <a:xfrm>
                              <a:off x="182880" y="68122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330410" name="Straight Arrow Connector 1"/>
                          <wps:cNvCnPr/>
                          <wps:spPr>
                            <a:xfrm>
                              <a:off x="3573780" y="26670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9745313" name="Oval 3"/>
                          <wps:cNvSpPr/>
                          <wps:spPr>
                            <a:xfrm>
                              <a:off x="54864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7295195" name="Straight Arrow Connector 1"/>
                          <wps:cNvCnPr/>
                          <wps:spPr>
                            <a:xfrm>
                              <a:off x="2438400" y="87172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06402720" name="Straight Arrow Connector 1"/>
                          <wps:cNvCnPr/>
                          <wps:spPr>
                            <a:xfrm flipH="1">
                              <a:off x="3726180" y="5326380"/>
                              <a:ext cx="80434" cy="7768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2445809" name="Straight Connector 33"/>
                          <wps:cNvCnPr/>
                          <wps:spPr>
                            <a:xfrm flipV="1">
                              <a:off x="3756660" y="6240780"/>
                              <a:ext cx="1109133" cy="2540"/>
                            </a:xfrm>
                            <a:prstGeom prst="line">
                              <a:avLst/>
                            </a:prstGeom>
                          </wps:spPr>
                          <wps:style>
                            <a:lnRef idx="3">
                              <a:schemeClr val="dk1"/>
                            </a:lnRef>
                            <a:fillRef idx="0">
                              <a:schemeClr val="dk1"/>
                            </a:fillRef>
                            <a:effectRef idx="2">
                              <a:schemeClr val="dk1"/>
                            </a:effectRef>
                            <a:fontRef idx="minor">
                              <a:schemeClr val="tx1"/>
                            </a:fontRef>
                          </wps:style>
                          <wps:bodyPr/>
                        </wps:wsp>
                        <wps:wsp>
                          <wps:cNvPr id="1598926905" name="Straight Connector 33"/>
                          <wps:cNvCnPr/>
                          <wps:spPr>
                            <a:xfrm flipH="1" flipV="1">
                              <a:off x="4869180" y="1371600"/>
                              <a:ext cx="423" cy="4866640"/>
                            </a:xfrm>
                            <a:prstGeom prst="line">
                              <a:avLst/>
                            </a:prstGeom>
                          </wps:spPr>
                          <wps:style>
                            <a:lnRef idx="3">
                              <a:schemeClr val="dk1"/>
                            </a:lnRef>
                            <a:fillRef idx="0">
                              <a:schemeClr val="dk1"/>
                            </a:fillRef>
                            <a:effectRef idx="2">
                              <a:schemeClr val="dk1"/>
                            </a:effectRef>
                            <a:fontRef idx="minor">
                              <a:schemeClr val="tx1"/>
                            </a:fontRef>
                          </wps:style>
                          <wps:bodyPr/>
                        </wps:wsp>
                        <wps:wsp>
                          <wps:cNvPr id="1669382021" name="Straight Arrow Connector 2"/>
                          <wps:cNvCnPr/>
                          <wps:spPr>
                            <a:xfrm>
                              <a:off x="4960620" y="1242060"/>
                              <a:ext cx="5973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E3D8C28" id="Group 17" o:spid="_x0000_s1090" style="position:absolute;left:0;text-align:left;margin-left:141.05pt;margin-top:-54.65pt;width:446.15pt;height:771.85pt;z-index:252535808;mso-position-horizontal-relative:page;mso-width-relative:margin;mso-height-relative:margin" coordsize="56658,9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">
                <v:shape id="Straight Arrow Connector 7" o:spid="_x0000_s1091" type="#_x0000_t32" style="position:absolute;left:13335;top:58166;width:49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VWEFZMsAAADiAAAADwAA&#10;AAAAAAAAAAAAAAChAgAAZHJzL2Rvd25yZXYueG1sUEsFBgAAAAAEAAQA+QAAAJkDAAAAAA==&#10;" strokecolor="black [3200]" strokeweight="1.5pt">
                  <v:stroke endarrow="block" joinstyle="miter"/>
                </v:shape>
                <v:rect id="Rectangle 1" o:spid="_x0000_s1092" style="position:absolute;left:13144;top:54991;width:4648;height:2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hwGckA&#10;AADjAAAADwAAAGRycy9kb3ducmV2LnhtbESPQU/DMAyF70j7D5EncWPpKq20Zdk0ISFx4MJgcLUa&#10;r+nWOFWTbeXf4wMSR/s9v/d5vZ18r640xi6wgeUiA0XcBNtxa+Dz4+WhBBUTssU+MBn4oQjbzexu&#10;jbUNN36n6z61SkI41mjApTTUWsfGkce4CAOxaMcwekwyjq22I94k3Pc6z7JCe+xYGhwO9OyoOe8v&#10;3sDXgapvrlrmN33IysLF4+kSjbmfT7snUImm9G/+u361gp8/Fnm1KlcCLT/JAvTm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ahwGckAAADjAAAADwAAAAAAAAAAAAAAAACYAgAA&#10;ZHJzL2Rvd25yZXYueG1sUEsFBgAAAAAEAAQA9QAAAI4DAAAAAA==&#10;" fillcolor="#d8d8d8 [2732]" strokecolor="#091723 [484]" strokeweight="1pt">
                  <v:textbox>
                    <w:txbxContent>
                      <w:p w:rsidR="00273AE7" w:rsidRDefault="00273AE7" w:rsidP="004633EC">
                        <w:r>
                          <w:t>Yes</w:t>
                        </w:r>
                      </w:p>
                    </w:txbxContent>
                  </v:textbox>
                </v:rect>
                <v:group id="Group 5" o:spid="_x0000_s1093" style="position:absolute;width:56658;height:98027" coordsize="56658,98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traight Arrow Connector 7" o:spid="_x0000_s1094" type="#_x0000_t32" style="position:absolute;left:13335;top:84277;width:49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lwsgAAADjAAAADwAAAGRycy9kb3ducmV2LnhtbERPX2vCMBB/F/wO4YS9aaJMKdUoMhlz&#10;4sN0oj4ezdl2NpfSZNp9ezMY7PF+/2+2aG0lbtT40rGG4UCBIM6cKTnXcPh87ScgfEA2WDkmDT/k&#10;YTHvdmaYGnfnHd32IRcxhH2KGooQ6lRKnxVk0Q9cTRy5i2sshng2uTQN3mO4reRIqYm0WHJsKLCm&#10;l4Ky6/7batieP96Om/Gq5FNmrutq9/V+4ZXWT712OQURqA3/4j/32sT5z0M1SVSSjOD3pwiAnD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llwsgAAADjAAAADwAAAAAA&#10;AAAAAAAAAAChAgAAZHJzL2Rvd25yZXYueG1sUEsFBgAAAAAEAAQA+QAAAJYDAAAAAA==&#10;" strokecolor="black [3200]" strokeweight="1.5pt">
                    <v:stroke endarrow="block" joinstyle="miter"/>
                  </v:shape>
                  <v:line id="Straight Connector 33" o:spid="_x0000_s1095" style="position:absolute;flip:y;visibility:visible;mso-wrap-style:square" from="31089,70789" to="35979,70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gpo6sygAAAOIAAAAPAAAA&#10;AAAAAAAAAAAAAKECAABkcnMvZG93bnJldi54bWxQSwUGAAAAAAQABAD5AAAAmAMAAAAA&#10;" strokecolor="black [3200]" strokeweight="1.5pt">
                    <v:stroke joinstyle="miter"/>
                  </v:line>
                  <v:rect id="Rectangle 1" o:spid="_x0000_s1096" style="position:absolute;left:12573;top:81076;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5GcQA&#10;AADiAAAADwAAAGRycy9kb3ducmV2LnhtbERPTWsCMRC9F/ofwhR6q4kKqbsapRQED71oa70Om3Gz&#10;7WaybKJu/30jCB4f73uxGnwrztTHJrCB8UiBIK6Cbbg28PW5fpmBiAnZYhuYDPxRhNXy8WGBpQ0X&#10;3tJ5l2qRQziWaMCl1JVSxsqRxzgKHXHmjqH3mDLsa2l7vORw38qJUlp6bDg3OOzo3VH1uzt5A997&#10;Kg5c1Mwfcq9m2sXjzyka8/w0vM1BJBrSXXxzb2ye/6qV1tNxAddLGYN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kORnEAAAA4gAAAA8AAAAAAAAAAAAAAAAAmAIAAGRycy9k&#10;b3ducmV2LnhtbFBLBQYAAAAABAAEAPUAAACJAwAAAAA=&#10;" fillcolor="#d8d8d8 [2732]" strokecolor="#091723 [484]" strokeweight="1pt">
                    <v:textbox>
                      <w:txbxContent>
                        <w:p w:rsidR="00273AE7" w:rsidRDefault="00273AE7" w:rsidP="00554216">
                          <w:pPr>
                            <w:jc w:val="center"/>
                          </w:pPr>
                          <w:r>
                            <w:t>Yes</w:t>
                          </w:r>
                        </w:p>
                      </w:txbxContent>
                    </v:textbox>
                  </v:rect>
                  <v:shape id="Diamond 1" o:spid="_x0000_s1097" type="#_x0000_t4" style="position:absolute;top:53949;width:13338;height:8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QZcsA&#10;AADjAAAADwAAAGRycy9kb3ducmV2LnhtbESPQW/CMAyF75P4D5En7TbSAULQERCbhrYDl3XTuFqN&#10;acMap2oyaP/9fEDiaL/n9z6vNr1v1Jm66AIbeBpnoIjLYB1XBr6/do8LUDEhW2wCk4GBImzWo7sV&#10;5jZc+JPORaqUhHDM0UCdUptrHcuaPMZxaIlFO4bOY5Kxq7Tt8CLhvtGTLJtrj46locaWXmsqf4s/&#10;b+DFvRVL/XMaGrfXQ3bcHQ4nfDfm4b7fPoNK1Keb+Xr9YQV/uljOprP5RKDlJ1mAXv8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K+NBlywAAAOMAAAAPAAAAAAAAAAAAAAAAAJgC&#10;AABkcnMvZG93bnJldi54bWxQSwUGAAAAAAQABAD1AAAAkAMAAAAA&#10;" fillcolor="#d8d8d8 [2732]" stroked="f" strokeweight="1pt">
                    <v:textbox>
                      <w:txbxContent>
                        <w:p w:rsidR="00273AE7" w:rsidRDefault="00273AE7" w:rsidP="00D146FB">
                          <w:r>
                            <w:t xml:space="preserve">Opt 3 </w:t>
                          </w:r>
                        </w:p>
                      </w:txbxContent>
                    </v:textbox>
                  </v:shape>
                  <v:shape id="Parallelogram 3" o:spid="_x0000_s1098" type="#_x0000_t7" style="position:absolute;left:15468;top:42443;width:20574;height:7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3EMQA&#10;AADjAAAADwAAAGRycy9kb3ducmV2LnhtbERPX2vCMBB/H+w7hBv4NpN2m2hnFHGO7VXrBziSsy1r&#10;LqVJa/32ZjDY4/3+33o7uVaM1IfGs4ZsrkAQG28brjScy8/nJYgQkS22nknDjQJsN48Payysv/KR&#10;xlOsRArhUKCGOsaukDKYmhyGue+IE3fxvcOYzr6StsdrCnetzJVaSIcNp4YaO9rXZH5Og9MwnL/c&#10;ocyz8GHKJnK1OjpWk9azp2n3DiLSFP/Ff+5vm+ar/CVbvaq3DH5/SgD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idxDEAAAA4wAAAA8AAAAAAAAAAAAAAAAAmAIAAGRycy9k&#10;b3ducmV2LnhtbFBLBQYAAAAABAAEAPUAAACJAwAAAAA=&#10;" adj="1855" fillcolor="#d8d8d8 [2732]" stroked="f" strokeweight="1pt">
                    <v:textbox>
                      <w:txbxContent>
                        <w:p w:rsidR="00273AE7" w:rsidRDefault="00273AE7" w:rsidP="00325093">
                          <w:r>
                            <w:t>Enter book name, student name</w:t>
                          </w:r>
                        </w:p>
                      </w:txbxContent>
                    </v:textbox>
                  </v:shape>
                  <v:shape id="Parallelogram 3" o:spid="_x0000_s1099" type="#_x0000_t7" style="position:absolute;left:16383;top:32308;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wP8kA&#10;AADiAAAADwAAAGRycy9kb3ducmV2LnhtbESPQWvCQBSE70L/w/IK3nTTSq2bukqNCL1qWujxkX3N&#10;hmbfptlVk3/fLQg9DjPzDbPeDq4VF+pD41nDwzwDQVx503Ct4b08zFYgQkQ22HomDSMF2G7uJmvM&#10;jb/ykS6nWIsE4ZCjBhtjl0sZKksOw9x3xMn78r3DmGRfS9PjNcFdKx+zbCkdNpwWLHZUWKq+T2en&#10;QWJRlD9PO/WJ40dpuv2o9nbUeno/vL6AiDTE//Ct/WY0rJTKFmrxvIS/S+kOyM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0FwP8kAAADiAAAADwAAAAAAAAAAAAAAAACYAgAA&#10;ZHJzL2Rvd25yZXYueG1sUEsFBgAAAAAEAAQA9QAAAI4DAAAAAA==&#10;" adj="2203" fillcolor="#d8d8d8 [2732]" stroked="f" strokeweight="1pt">
                    <v:textbox>
                      <w:txbxContent>
                        <w:p w:rsidR="00273AE7" w:rsidRDefault="00273AE7" w:rsidP="00325093">
                          <w:r>
                            <w:t>Return book</w:t>
                          </w:r>
                        </w:p>
                      </w:txbxContent>
                    </v:textbox>
                  </v:shape>
                  <v:shape id="Parallelogram 3" o:spid="_x0000_s1100" type="#_x0000_t7" style="position:absolute;left:22326;top:7467;width:2057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yp8YA&#10;AADjAAAADwAAAGRycy9kb3ducmV2LnhtbERPzWrCQBC+F3yHZQRvdRNtbJq6iiiFXIr48wBDdpoE&#10;s7Nhd9X49m6h0ON8/7NcD6YTN3K+tawgnSYgiCurW64VnE9frzkIH5A1dpZJwYM8rFejlyUW2t75&#10;QLdjqEUMYV+ggiaEvpDSVw0Z9FPbE0fuxzqDIZ6ultrhPYabTs6SZCENthwbGuxp21B1OV6NAs27&#10;7lTnZ/y4ZGX27Wele9+XSk3Gw+YTRKAh/Iv/3KWO87NF+jZPszyF358iAHL1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yp8YAAADjAAAADwAAAAAAAAAAAAAAAACYAgAAZHJz&#10;L2Rvd25yZXYueG1sUEsFBgAAAAAEAAQA9QAAAIsDAAAAAA==&#10;" adj="2200" fillcolor="#d8d8d8 [2732]" stroked="f" strokeweight="1pt">
                    <v:textbox>
                      <w:txbxContent>
                        <w:p w:rsidR="00273AE7" w:rsidRDefault="00273AE7" w:rsidP="00325093">
                          <w:r>
                            <w:t>Enter book name, student name, giving date, return date</w:t>
                          </w:r>
                        </w:p>
                      </w:txbxContent>
                    </v:textbox>
                  </v:shape>
                  <v:shape id="Parallelogram 3" o:spid="_x0000_s1101" type="#_x0000_t7" style="position:absolute;left:17145;top:56540;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hF+8cA&#10;AADiAAAADwAAAGRycy9kb3ducmV2LnhtbESPQWvCQBSE7wX/w/IKvdWNAbWmrsFGCl5rKnh8ZF+z&#10;odm3aXbV5N+7BcHjMDPfMOt8sK24UO8bxwpm0wQEceV0w7WC7/Lz9Q2ED8gaW8ekYCQP+WbytMZM&#10;uyt/0eUQahEh7DNUYELoMil9Zciin7qOOHo/rrcYouxrqXu8RrhtZZokC2mx4bhgsKPCUPV7OFsF&#10;Eoui/Jt/rE44Hkvd7cbVzoxKvTwP23cQgYbwCN/be61gOYvIxTJJ4f9SvANy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YRfvHAAAA4gAAAA8AAAAAAAAAAAAAAAAAmAIAAGRy&#10;cy9kb3ducmV2LnhtbFBLBQYAAAAABAAEAPUAAACMAwAAAAA=&#10;" adj="2203" fillcolor="#d8d8d8 [2732]" stroked="f" strokeweight="1pt">
                    <v:textbox>
                      <w:txbxContent>
                        <w:p w:rsidR="00273AE7" w:rsidRDefault="00273AE7" w:rsidP="00325093">
                          <w:r>
                            <w:t>Search book</w:t>
                          </w:r>
                        </w:p>
                      </w:txbxContent>
                    </v:textbox>
                  </v:shape>
                  <v:shape id="Straight Arrow Connector 7" o:spid="_x0000_s1102" type="#_x0000_t32" style="position:absolute;left:12496;top:34594;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CCOnRzQAAAOMAAAAP&#10;AAAAAAAAAAAAAAAAAKECAABkcnMvZG93bnJldi54bWxQSwUGAAAAAAQABAD5AAAAmwMAAAAA&#10;" strokecolor="black [3200]" strokeweight="1.5pt">
                    <v:stroke endarrow="block" joinstyle="miter"/>
                  </v:shape>
                  <v:shape id="Parallelogram 3" o:spid="_x0000_s1103" type="#_x0000_t7" style="position:absolute;left:17678;top:81762;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k3skA&#10;AADjAAAADwAAAGRycy9kb3ducmV2LnhtbESPQU/DMAyF70j8h8hI3Fjaik2sLJugExJX1iFxtBqv&#10;qdY4pQlb++/xAYmj/Z7f+7zZTb5XFxpjF9hAvshAETfBdtwaONZvD0+gYkK22AcmAzNF2G1vbzZY&#10;2nDlD7ocUqskhGOJBlxKQ6l1bBx5jIswEIt2CqPHJOPYajviVcJ9r4ssW2mPHUuDw4EqR8358OMN&#10;aKyq+nv5uv7C+bO2w35e791szP3d9PIMKtGU/s1/1+9W8LNlkT/mxUqg5SdZgN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pRk3skAAADjAAAADwAAAAAAAAAAAAAAAACYAgAA&#10;ZHJzL2Rvd25yZXYueG1sUEsFBgAAAAAEAAQA9QAAAI4DAAAAAA==&#10;" adj="2203" fillcolor="#d8d8d8 [2732]" stroked="f" strokeweight="1pt">
                    <v:textbox>
                      <w:txbxContent>
                        <w:p w:rsidR="00273AE7" w:rsidRDefault="00273AE7" w:rsidP="00325093">
                          <w:r>
                            <w:t>Update book</w:t>
                          </w:r>
                        </w:p>
                      </w:txbxContent>
                    </v:textbox>
                  </v:shape>
                  <v:shape id="Straight Arrow Connector 1" o:spid="_x0000_s1104" type="#_x0000_t32" style="position:absolute;left:6477;top:2819;width:465;height:277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q1WgWygAAAOMAAAAPAAAA&#10;AAAAAAAAAAAAAKECAABkcnMvZG93bnJldi54bWxQSwUGAAAAAAQABAD5AAAAmAMAAAAA&#10;" strokecolor="black [3200]" strokeweight="1.5pt">
                    <v:stroke endarrow="block" joinstyle="miter"/>
                  </v:shape>
                  <v:shape id="Straight Arrow Connector 1" o:spid="_x0000_s1105" type="#_x0000_t32" style="position:absolute;left:22860;top:62179;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dfpD18sAAADiAAAADwAA&#10;AAAAAAAAAAAAAAChAgAAZHJzL2Rvd25yZXYueG1sUEsFBgAAAAAEAAQA+QAAAJkDAAAAAA==&#10;" strokecolor="black [3200]" strokeweight="1.5pt">
                    <v:stroke endarrow="block" joinstyle="miter"/>
                  </v:shape>
                  <v:shape id="Diamond 1" o:spid="_x0000_s1106" type="#_x0000_t4" style="position:absolute;left:152;top:30632;width:12382;height:7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LpMcA&#10;AADiAAAADwAAAGRycy9kb3ducmV2LnhtbERPPW/CMBDdK/U/WIfEVuzQCtGAQW1VVIYuTStYT/GR&#10;GOJzFBtI/j0eKjE+ve/luneNuFAXrGcN2USBIC69sVxp+PvdPM1BhIhssPFMGgYKsF49PiwxN/7K&#10;P3QpYiVSCIccNdQxtrmUoazJYZj4ljhxB985jAl2lTQdXlO4a+RUqZl0aDk11NjSR03lqTg7De/2&#10;s3iVu+PQ2G85qMNmvz/il9bjUf+2ABGpj3fxv3trNEyzucpeZs9pc7qU7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dC6THAAAA4gAAAA8AAAAAAAAAAAAAAAAAmAIAAGRy&#10;cy9kb3ducmV2LnhtbFBLBQYAAAAABAAEAPUAAACMAwAAAAA=&#10;" fillcolor="#d8d8d8 [2732]" stroked="f" strokeweight="1pt">
                    <v:textbox>
                      <w:txbxContent>
                        <w:p w:rsidR="00273AE7" w:rsidRDefault="00273AE7" w:rsidP="00B50D38">
                          <w:r>
                            <w:t>Opt 2</w:t>
                          </w:r>
                        </w:p>
                      </w:txbxContent>
                    </v:textbox>
                  </v:shape>
                  <v:shape id="Straight Arrow Connector 1" o:spid="_x0000_s1107" type="#_x0000_t32" style="position:absolute;left:23926;top:37490;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CblaEWzQAAAOMAAAAP&#10;AAAAAAAAAAAAAAAAAKECAABkcnMvZG93bnJldi54bWxQSwUGAAAAAAQABAD5AAAAmwMAAAAA&#10;" strokecolor="black [3200]" strokeweight="1.5pt">
                    <v:stroke endarrow="block" joinstyle="miter"/>
                  </v:shape>
                  <v:oval id="Oval 3" o:spid="_x0000_s1108" style="position:absolute;left:34366;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kh8UA&#10;AADjAAAADwAAAGRycy9kb3ducmV2LnhtbERPzUoDMRC+C75DGMGbTWptWdemRQsW8WbrAwzJ7Gbb&#10;zWRJYnd9eyMIHuf7n/V28r24UExdYA3zmQJBbILtuNXweXy9q0CkjGyxD0wavinBdnN9tcbahpE/&#10;6HLIrSghnGrU4HIeaimTceQxzcJAXLgmRI+5nLGVNuJYwn0v75VaSY8dlwaHA+0cmfPhy2vA0ezD&#10;cZVcs49m94Kn5Ts2S61vb6bnJxCZpvwv/nO/2TK/epwrVT0sFvD7UwF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KSHxQAAAOMAAAAPAAAAAAAAAAAAAAAAAJgCAABkcnMv&#10;ZG93bnJldi54bWxQSwUGAAAAAAQABAD1AAAAigMAAAAA&#10;" fillcolor="#d8d8d8 [2732]" stroked="f" strokeweight="1pt">
                    <v:stroke joinstyle="miter"/>
                  </v:oval>
                  <v:shape id="Straight Arrow Connector 12" o:spid="_x0000_s1109" type="#_x0000_t32" style="position:absolute;left:6400;top:37947;width:0;height:16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o7gf58sAAADiAAAADwAA&#10;AAAAAAAAAAAAAAChAgAAZHJzL2Rvd25yZXYueG1sUEsFBgAAAAAEAAQA+QAAAJkDAAAAAA==&#10;" strokecolor="black [3200]" strokeweight="1.5pt">
                    <v:stroke endarrow="block" joinstyle="miter"/>
                  </v:shape>
                  <v:shape id="Parallelogram 3" o:spid="_x0000_s1110" type="#_x0000_t7" style="position:absolute;left:14554;top:67208;width:1760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myasUA&#10;AADjAAAADwAAAGRycy9kb3ducmV2LnhtbERPS0vDQBC+C/6HZQRvdrdJ8RG7LVIoeLUKwduQnSaL&#10;2ZmQXdPk37uC4HG+92z3c+jVRGP0whbWKwOKuBHnubXw8X68ewQVE7LDXpgsLBRhv7u+2mLl5MJv&#10;NJ1Sq3IIxwotdCkNldax6ShgXMlAnLmzjAFTPsdWuxEvOTz0ujDmXgf0nBs6HOjQUfN1+g4WDrX4&#10;UpfLp2+NnJfjup6krq29vZlfnkElmtO/+M/96vL84qHYmLJ42sDvTxkAv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bJqxQAAAOMAAAAPAAAAAAAAAAAAAAAAAJgCAABkcnMv&#10;ZG93bnJldi54bWxQSwUGAAAAAAQABAD1AAAAigMAAAAA&#10;" adj="1753" fillcolor="#d8d8d8 [2732]" stroked="f" strokeweight="1pt">
                    <v:textbox>
                      <w:txbxContent>
                        <w:p w:rsidR="00273AE7" w:rsidRDefault="00273AE7" w:rsidP="00153778">
                          <w:r>
                            <w:t>Enter book name or book no</w:t>
                          </w:r>
                        </w:p>
                      </w:txbxContent>
                    </v:textbox>
                  </v:shape>
                  <v:oval id="Oval 3" o:spid="_x0000_s1111" style="position:absolute;left:35204;top:61112;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syccA&#10;AADiAAAADwAAAGRycy9kb3ducmV2LnhtbESP0UoDMRRE3wX/IVzBN5uo3VK3TYsWLOJbWz/gktzd&#10;bN3cLEnsrn9vBMHHYWbOMOvt5HtxoZi6wBruZwoEsQm241bDx+n1bgkiZWSLfWDS8E0JtpvrqzXW&#10;Nox8oMsxt6JAONWoweU81FIm48hjmoWBuHhNiB5zkbGVNuJY4L6XD0otpMeOy4LDgXaOzOfxy2vA&#10;0ezDaZFcs49m94Ln6h2bSuvbm+l5BSLTlP/Df+03q6FS6nE5r+ZP8Hup3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Y7MnHAAAA4gAAAA8AAAAAAAAAAAAAAAAAmAIAAGRy&#10;cy9kb3ducmV2LnhtbFBLBQYAAAAABAAEAPUAAACMAwAAAAA=&#10;" fillcolor="#d8d8d8 [2732]" stroked="f" strokeweight="1pt">
                    <v:stroke joinstyle="miter"/>
                  </v:oval>
                  <v:oval id="Oval 3" o:spid="_x0000_s1112" style="position:absolute;left:23469;top:91897;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JYL8UA&#10;AADjAAAADwAAAGRycy9kb3ducmV2LnhtbERPX0vDMBB/F/wO4QTfXOq0VbplYxs4xDc3P8CRXJvO&#10;5lKSuHbffhEEH+/3/5bryfXiTCF2nhU8zgoQxNqbjlsFX8e3h1cQMSEb7D2TggtFWK9ub5ZYGz/y&#10;J50PqRU5hGONCmxKQy1l1JYcxpkfiDPX+OAw5TO00gQcc7jr5bwoKumw49xgcaCdJf19+HEKcNR7&#10;f6yibfZB77Z4Kj+wKZW6v5s2CxCJpvQv/nO/mzy/eqpe5s9lUcLvTxk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lgvxQAAAOMAAAAPAAAAAAAAAAAAAAAAAJgCAABkcnMv&#10;ZG93bnJldi54bWxQSwUGAAAAAAQABAD1AAAAigMAAAAA&#10;" fillcolor="#d8d8d8 [2732]" stroked="f" strokeweight="1pt">
                    <v:stroke joinstyle="miter"/>
                  </v:oval>
                  <v:shape id="Straight Arrow Connector 1" o:spid="_x0000_s1113" type="#_x0000_t32" style="position:absolute;left:35966;top:63855;width:457;height:6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xVckAAADiAAAADwAAAGRycy9kb3ducmV2LnhtbESPUWvCQBCE3wv9D8cKfasXFdIkekoR&#10;BKH4YOwPWHLbJJjbS3OrJv++Vyj0cZidb3Y2u9F16k5DaD0bWMwTUMSVty3XBj4vh9cMVBBki51n&#10;MjBRgN32+WmDhfUPPtO9lFpFCIcCDTQifaF1qBpyGOa+J47elx8cSpRDre2Ajwh3nV4mSaodthwb&#10;Guxp31B1LW8uvnE6H6bT8fp9+2gn6VbZvpTFZMzLbHxfgxIa5f/4L320BvJlmq3e8jSH30mRA3r7&#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lSMVXJAAAA4gAAAA8AAAAA&#10;AAAAAAAAAAAAoQIAAGRycy9kb3ducmV2LnhtbFBLBQYAAAAABAAEAPkAAACXAwAAAAA=&#10;" strokecolor="black [3200]" strokeweight="1.5pt">
                    <v:stroke endarrow="block" joinstyle="miter"/>
                  </v:shape>
                  <v:shape id="Straight Arrow Connector 1" o:spid="_x0000_s1114" type="#_x0000_t32" style="position:absolute;left:7162;top:87401;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JTH/bDMAAAA4wAAAA8A&#10;AAAAAAAAAAAAAAAAoQIAAGRycy9kb3ducmV2LnhtbFBLBQYAAAAABAAEAPkAAACaAwAAAAA=&#10;" strokecolor="black [3200]" strokeweight="1.5pt">
                    <v:stroke endarrow="block" joinstyle="miter"/>
                  </v:shape>
                  <v:oval id="Oval 3" o:spid="_x0000_s1115" style="position:absolute;left:6019;top:92202;width:271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w6ccA&#10;AADiAAAADwAAAGRycy9kb3ducmV2LnhtbESP0UoDMRRE3wX/IVzBN5u1JV1ZmxYtWMQ3237AJbm7&#10;Wd3cLEnsrn9vBMHHYWbOMJvd7AdxoZj6wBruFxUIYhNsz52G8+nl7gFEysgWh8Ck4ZsS7LbXVxts&#10;bJj4nS7H3IkC4dSgBpfz2EiZjCOPaRFG4uK1IXrMRcZO2ohTgftBLqtqLT32XBYcjrR3ZD6PX14D&#10;TuYQTuvk2kM0+2f8UG/YKq1vb+anRxCZ5vwf/mu/Wg1K1fVqVasl/F4qd0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l8OnHAAAA4gAAAA8AAAAAAAAAAAAAAAAAmAIAAGRy&#10;cy9kb3ducmV2LnhtbFBLBQYAAAAABAAEAPUAAACMAwAAAAA=&#10;" fillcolor="#d8d8d8 [2732]" stroked="f" strokeweight="1pt">
                    <v:stroke joinstyle="miter"/>
                  </v:oval>
                  <v:shape id="Straight Arrow Connector 14" o:spid="_x0000_s1116" type="#_x0000_t32" style="position:absolute;left:7010;top:62407;width:0;height:18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jhIDC8sAAADiAAAADwAA&#10;AAAAAAAAAAAAAAChAgAAZHJzL2Rvd25yZXYueG1sUEsFBgAAAAAEAAQA+QAAAJkDAAAAAA==&#10;" strokecolor="black [3200]" strokeweight="1.5pt">
                    <v:stroke endarrow="block" joinstyle="miter"/>
                  </v:shape>
                  <v:shape id="Diamond 1" o:spid="_x0000_s1117" type="#_x0000_t4" style="position:absolute;left:838;top:80848;width:12936;height:6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kzC8gA&#10;AADjAAAADwAAAGRycy9kb3ducmV2LnhtbERPzWrCQBC+C32HZQq96SaCpqauUqXSHnoxlXodsmOy&#10;NjsbsltN3r5bEDzO9z/LdW8bcaHOG8cK0kkCgrh02nCl4PC1Gz+D8AFZY+OYFAzkYb16GC0x1+7K&#10;e7oUoRIxhH2OCuoQ2lxKX9Zk0U9cSxy5k+sshnh2ldQdXmO4beQ0SebSouHYUGNL25rKn+LXKtiY&#10;t2Ihv89DYz7lkJx2x+MZ35V6euxfX0AE6sNdfHN/6Dg/m6ezLJtNU/j/KQI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TMLyAAAAOMAAAAPAAAAAAAAAAAAAAAAAJgCAABk&#10;cnMvZG93bnJldi54bWxQSwUGAAAAAAQABAD1AAAAjQMAAAAA&#10;" fillcolor="#d8d8d8 [2732]" stroked="f" strokeweight="1pt">
                    <v:textbox>
                      <w:txbxContent>
                        <w:p w:rsidR="00273AE7" w:rsidRDefault="00273AE7" w:rsidP="00C5710E">
                          <w:r>
                            <w:t>Opt 4</w:t>
                          </w:r>
                        </w:p>
                      </w:txbxContent>
                    </v:textbox>
                  </v:shape>
                  <v:line id="Straight Connector 33" o:spid="_x0000_s1118" style="position:absolute;visibility:visible;mso-wrap-style:square" from="41833,12420" to="46829,1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w3hwWygAAAOMAAAAPAAAA&#10;AAAAAAAAAAAAAKECAABkcnMvZG93bnJldi54bWxQSwUGAAAAAAQABAD5AAAAmAMAAAAA&#10;" strokecolor="black [3200]" strokeweight="1.5pt">
                    <v:stroke joinstyle="miter"/>
                  </v:line>
                  <v:oval id="Oval 3" o:spid="_x0000_s1119" style="position:absolute;left:46939;top:10972;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T5/MUA&#10;AADjAAAADwAAAGRycy9kb3ducmV2LnhtbERPX0vDMBB/F/Ydwg18c2k7NrUuG9vAIb65+QGO5NpU&#10;m0tJ4lq/vREEH+/3/za7yfXiSiF2nhWUiwIEsfam41bB++X57gFETMgGe8+k4Jsi7Lazmw3Wxo/8&#10;RtdzakUO4VijApvSUEsZtSWHceEH4sw1PjhM+QytNAHHHO56WRXFWjrsODdYHOhoSX+ev5wCHPXJ&#10;X9bRNqegjwf8WL1is1Lqdj7tn0AkmtK/+M/9YvL85bK8Lx+rsoLfnzIA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Pn8xQAAAOMAAAAPAAAAAAAAAAAAAAAAAJgCAABkcnMv&#10;ZG93bnJldi54bWxQSwUGAAAAAAQABAD1AAAAigMAAAAA&#10;" fillcolor="#d8d8d8 [2732]" stroked="f" strokeweight="1pt">
                    <v:stroke joinstyle="miter"/>
                  </v:oval>
                  <v:line id="Straight Connector 33" o:spid="_x0000_s1120" style="position:absolute;visibility:visible;mso-wrap-style:square" from="24003,49453" to="24003,5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dVIHfygAAAOMAAAAPAAAA&#10;AAAAAAAAAAAAAKECAABkcnMvZG93bnJldi54bWxQSwUGAAAAAAQABAD5AAAAmAMAAAAA&#10;" strokecolor="black [3200]" strokeweight="1.5pt">
                    <v:stroke joinstyle="miter"/>
                  </v:line>
                  <v:oval id="Oval 3" o:spid="_x0000_s1121" style="position:absolute;left:22860;top:52044;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I2S8QA&#10;AADiAAAADwAAAGRycy9kb3ducmV2LnhtbERP3UrDMBS+F/YO4Qy8c2k3V2ZdNubAId65+QCH5LSp&#10;NicliWt9eyMIXn58/9v95HpxpRA7zwrKRQGCWHvTcavg/fJ8twERE7LB3jMp+KYI+93sZou18SO/&#10;0fWcWpFDONaowKY01FJGbclhXPiBOHONDw5ThqGVJuCYw10vl0VRSYcd5waLAx0t6c/zl1OAoz75&#10;SxVtcwr6+IQf61ds1krdzqfDI4hEU/oX/7lfTJ6/Ku/LVbV5gN9LGYP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iNkvEAAAA4gAAAA8AAAAAAAAAAAAAAAAAmAIAAGRycy9k&#10;b3ducmV2LnhtbFBLBQYAAAAABAAEAPUAAACJAwAAAAA=&#10;" fillcolor="#d8d8d8 [2732]" stroked="f" strokeweight="1pt">
                    <v:stroke joinstyle="miter"/>
                  </v:oval>
                  <v:oval id="Oval 3" o:spid="_x0000_s1122" style="position:absolute;left:53949;top:95233;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8xH8QA&#10;AADjAAAADwAAAGRycy9kb3ducmV2LnhtbERPX0vDMBB/F/wO4QTfXOow1XXLhg4c4pubH+BIrk21&#10;uZQkrvXbG0Hw8X7/b7Ob/SDOFFMfWMPtogJBbILtudPwfnq+eQCRMrLFITBp+KYEu+3lxQYbGyZ+&#10;o/Mxd6KEcGpQg8t5bKRMxpHHtAgjceHaED3mcsZO2ohTCfeDXFZVLT32XBocjrR3ZD6PX14DTuYQ&#10;TnVy7SGa/RN+qFdsldbXV/PjGkSmOf+L/9wvtsxf3d0vVaVUDb8/FQD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PMR/EAAAA4wAAAA8AAAAAAAAAAAAAAAAAmAIAAGRycy9k&#10;b3ducmV2LnhtbFBLBQYAAAAABAAEAPUAAACJAwAAAAA=&#10;" fillcolor="#d8d8d8 [2732]" stroked="f" strokeweight="1pt">
                    <v:stroke joinstyle="miter"/>
                  </v:oval>
                  <v:line id="Straight Connector 33" o:spid="_x0000_s1123" style="position:absolute;flip:y;visibility:visible;mso-wrap-style:square" from="25527,53263" to="37888,5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lDZccAAADiAAAADwAAAGRycy9kb3ducmV2LnhtbERPz0vDMBS+C/sfwhO8yJbU4brVZWMK&#10;wk6irRdvj+atLWteSpNtcX+9EQSPH9/v9TbaXpxp9J1jDdlMgSCunem40fBZvU6XIHxANtg7Jg3f&#10;5GG7mdyssTDuwh90LkMjUgj7AjW0IQyFlL5uyaKfuYE4cQc3WgwJjo00I15SuO3lg1ILabHj1NDi&#10;QC8t1cfyZDWs3uNx/5ZVpeLr80595df7aCqt727j7glEoBj+xX/uvUnz8/njPMtWOfxeShjk5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GUNlxwAAAOIAAAAPAAAAAAAA&#10;AAAAAAAAAKECAABkcnMvZG93bnJldi54bWxQSwUGAAAAAAQABAD5AAAAlQMAAAAA&#10;" strokecolor="black [3200]" strokeweight="1.5pt">
                    <v:stroke joinstyle="miter"/>
                  </v:line>
                  <v:line id="Straight Connector 33" o:spid="_x0000_s1124" style="position:absolute;flip:x;visibility:visible;mso-wrap-style:square" from="55168,3428" to="55621,9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w5sgAAADjAAAADwAAAGRycy9kb3ducmV2LnhtbERPzUoDMRC+C75DGMGL2KRRars2LVUQ&#10;epK666W3YTPdXbqZLJvYxj69EQSP8/3Pcp1cL040hs6zgelEgSCuve24MfBZvd3PQYSIbLH3TAa+&#10;KcB6dX21xML6M3/QqYyNyCEcCjTQxjgUUoa6JYdh4gfizB386DDmc2ykHfGcw10vtVIz6bDj3NDi&#10;QK8t1cfyyxlY7NJx+z6tSsWXl43aP13ukq2Mub1Jm2cQkVL8F/+5tzbP11rPF4969gC/P2UA5Oo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UYw5sgAAADjAAAADwAAAAAA&#10;AAAAAAAAAAChAgAAZHJzL2Rvd25yZXYueG1sUEsFBgAAAAAEAAQA+QAAAJYDAAAAAA==&#10;" strokecolor="black [3200]" strokeweight="1.5pt">
                    <v:stroke joinstyle="miter"/>
                  </v:line>
                  <v:oval id="Oval 3" o:spid="_x0000_s1125" style="position:absolute;left:53949;top:60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L5ccA&#10;AADiAAAADwAAAGRycy9kb3ducmV2LnhtbESP0UoDMRRE3wX/IVyhbzZpy1Zdm5ZasIhvtn7AJbm7&#10;Wd3cLEnsrn9vBMHHYWbOMJvd5HtxoZi6wBoWcwWC2ATbcavh/fx8ew8iZWSLfWDS8E0Jdtvrqw3W&#10;Noz8RpdTbkWBcKpRg8t5qKVMxpHHNA8DcfGaED3mImMrbcSxwH0vl0qtpceOy4LDgQ6OzOfpy2vA&#10;0RzDeZ1cc4zm8IQf1Ss2ldazm2n/CCLTlP/Df+0Xq6FSDyulFtUd/F4qd0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i+XHAAAA4gAAAA8AAAAAAAAAAAAAAAAAmAIAAGRy&#10;cy9kb3ducmV2LnhtbFBLBQYAAAAABAAEAPUAAACMAwAAAAA=&#10;" fillcolor="#d8d8d8 [2732]" stroked="f" strokeweight="1pt">
                    <v:stroke joinstyle="miter"/>
                  </v:oval>
                  <v:rect id="Rectangle 1" o:spid="_x0000_s1126" style="position:absolute;left:11734;top:31242;width:4649;height:2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9cUckA&#10;AADjAAAADwAAAGRycy9kb3ducmV2LnhtbESPQU/DMAyF70j7D5EncWPJhhhtWTZNSEgcuLAxuFqN&#10;15Q1TtVkW/n3+IDE0fbze+9bbcbQqQsNqY1sYT4zoIjr6FpuLHzsX+4KUCkjO+wik4UfSrBZT25W&#10;WLl45Xe67HKjxIRThRZ8zn2ldao9BUyz2BPL7RiHgFnGodFuwKuYh04vjFnqgC1Lgseenj3Vp905&#10;WPg8UPnFZcP8pg+mWPp0/D4na2+n4/YJVKYx/4v/vl+d1J8v7h/LwjwIhTDJAvT6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v9cUckAAADjAAAADwAAAAAAAAAAAAAAAACYAgAA&#10;ZHJzL2Rvd25yZXYueG1sUEsFBgAAAAAEAAQA9QAAAI4DAAAAAA==&#10;" fillcolor="#d8d8d8 [2732]" strokecolor="#091723 [484]" strokeweight="1pt">
                    <v:textbox>
                      <w:txbxContent>
                        <w:p w:rsidR="00273AE7" w:rsidRDefault="00273AE7" w:rsidP="004633EC">
                          <w:r>
                            <w:t>Yes</w:t>
                          </w:r>
                        </w:p>
                      </w:txbxContent>
                    </v:textbox>
                  </v:rect>
                  <v:rect id="Rectangle 1" o:spid="_x0000_s1127" style="position:absolute;left:1219;top:41376;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8+8gA&#10;AADiAAAADwAAAGRycy9kb3ducmV2LnhtbESPT2sCMRTE7wW/Q3hCbzWxyrpujSIFoQcv9U97fWye&#10;m62bl2UTdf32plDocZiZ3zCLVe8acaUu1J41jEcKBHHpTc2VhsN+85KDCBHZYOOZNNwpwGo5eFpg&#10;YfyNP+m6i5VIEA4FarAxtoWUobTkMIx8S5y8k+8cxiS7SpoObwnuGvmqVCYd1pwWLLb0bqk87y5O&#10;w9eR5t88r5i38qjyzIbTzyVo/Tzs128gIvXxP/zX/jAa8nyixlOVzeD3UroDcvk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h7z7yAAAAOIAAAAPAAAAAAAAAAAAAAAAAJgCAABk&#10;cnMvZG93bnJldi54bWxQSwUGAAAAAAQABAD1AAAAjQMAAAAA&#10;" fillcolor="#d8d8d8 [2732]" strokecolor="#091723 [484]" strokeweight="1pt">
                    <v:textbox>
                      <w:txbxContent>
                        <w:p w:rsidR="00273AE7" w:rsidRDefault="00273AE7" w:rsidP="00554216">
                          <w:r>
                            <w:t xml:space="preserve">No </w:t>
                          </w:r>
                        </w:p>
                      </w:txbxContent>
                    </v:textbox>
                  </v:rect>
                  <v:rect id="Rectangle 1" o:spid="_x0000_s1128" style="position:absolute;left:1828;top:68122;width:4649;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4xMgA&#10;AADiAAAADwAAAGRycy9kb3ducmV2LnhtbESPzWsCMRTE74L/Q3iCN03WL3RrFCkUeuilfvX62Dw3&#10;225elk3U7X/fFASPw8z8hllvO1eLG7Wh8qwhGysQxIU3FZcajoe30RJEiMgGa8+k4ZcCbDf93hpz&#10;4+/8Sbd9LEWCcMhRg42xyaUMhSWHYewb4uRdfOswJtmW0rR4T3BXy4lSC+mw4rRgsaFXS8XP/uo0&#10;nE+0+uJVyfwhT2q5sOHyfQ1aDwfd7gVEpC4+w4/2u9EwVZmaZbP5HP4vpTsgN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dDjEyAAAAOIAAAAPAAAAAAAAAAAAAAAAAJgCAABk&#10;cnMvZG93bnJldi54bWxQSwUGAAAAAAQABAD1AAAAjQMAAAAA&#10;" fillcolor="#d8d8d8 [2732]" strokecolor="#091723 [484]" strokeweight="1pt">
                    <v:textbox>
                      <w:txbxContent>
                        <w:p w:rsidR="00273AE7" w:rsidRDefault="00273AE7" w:rsidP="00554216">
                          <w:r>
                            <w:t xml:space="preserve">No </w:t>
                          </w:r>
                        </w:p>
                      </w:txbxContent>
                    </v:textbox>
                  </v:rect>
                  <v:shape id="Straight Arrow Connector 1" o:spid="_x0000_s1129" type="#_x0000_t32" style="position:absolute;left:35737;top:2667;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OzQGdfMAAAA4wAAAA8A&#10;AAAAAAAAAAAAAAAAoQIAAGRycy9kb3ducmV2LnhtbFBLBQYAAAAABAAEAPkAAACaAwAAAAA=&#10;" strokecolor="black [3200]" strokeweight="1.5pt">
                    <v:stroke endarrow="block" joinstyle="miter"/>
                  </v:shape>
                  <v:oval id="Oval 3" o:spid="_x0000_s1130" style="position:absolute;left:5486;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2EcgA&#10;AADiAAAADwAAAGRycy9kb3ducmV2LnhtbESPwU7DMBBE70j8g7VI3KjThhSa1q2gEhXqjZYPWNmb&#10;OBCvI9s04e8xEhLH0cy80Wx2k+vFhULsPCuYzwoQxNqbjlsF7+eXu0cQMSEb7D2Tgm+KsNteX22w&#10;Nn7kN7qcUisyhGONCmxKQy1l1JYcxpkfiLPX+OAwZRlaaQKOGe56uSiKpXTYcV6wONDekv48fTkF&#10;OOqDPy+jbQ5B75/xozpiUyl1ezM9rUEkmtJ/+K/9ahQsytXDfVXOS/i9lO+A3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H/YRyAAAAOIAAAAPAAAAAAAAAAAAAAAAAJgCAABk&#10;cnMvZG93bnJldi54bWxQSwUGAAAAAAQABAD1AAAAjQMAAAAA&#10;" fillcolor="#d8d8d8 [2732]" stroked="f" strokeweight="1pt">
                    <v:stroke joinstyle="miter"/>
                  </v:oval>
                  <v:shape id="Straight Arrow Connector 1" o:spid="_x0000_s1131" type="#_x0000_t32" style="position:absolute;left:24384;top:87172;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6+qkzQAAAOMAAAAP&#10;AAAAAAAAAAAAAAAAAKECAABkcnMvZG93bnJldi54bWxQSwUGAAAAAAQABAD5AAAAmwMAAAAA&#10;" strokecolor="black [3200]" strokeweight="1.5pt">
                    <v:stroke endarrow="block" joinstyle="miter"/>
                  </v:shape>
                  <v:shape id="Straight Arrow Connector 1" o:spid="_x0000_s1132" type="#_x0000_t32" style="position:absolute;left:37261;top:53263;width:805;height:77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uUfPBygAAAOMAAAAPAAAA&#10;AAAAAAAAAAAAAKECAABkcnMvZG93bnJldi54bWxQSwUGAAAAAAQABAD5AAAAmAMAAAAA&#10;" strokecolor="black [3200]" strokeweight="1.5pt">
                    <v:stroke endarrow="block" joinstyle="miter"/>
                  </v:shape>
                  <v:line id="Straight Connector 33" o:spid="_x0000_s1133" style="position:absolute;flip:y;visibility:visible;mso-wrap-style:square" from="37566,62407" to="48657,62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SJm1iMsAAADiAAAADwAA&#10;AAAAAAAAAAAAAAChAgAAZHJzL2Rvd25yZXYueG1sUEsFBgAAAAAEAAQA+QAAAJkDAAAAAA==&#10;" strokecolor="black [3200]" strokeweight="1.5pt">
                    <v:stroke joinstyle="miter"/>
                  </v:line>
                  <v:line id="Straight Connector 33" o:spid="_x0000_s1134" style="position:absolute;flip:x y;visibility:visible;mso-wrap-style:square" from="48691,13716" to="48696,6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enaccAAADjAAAADwAAAGRycy9kb3ducmV2LnhtbERPX2vCMBB/H+w7hBv4NtMJdrYaZQhD&#10;GYxp9cHHozmbsuZSkqjdt18GAx/v9/8Wq8F24ko+tI4VvIwzEMS10y03Co6H9+cZiBCRNXaOScEP&#10;BVgtHx8WWGp34z1dq9iIFMKhRAUmxr6UMtSGLIax64kTd3beYkynb6T2eEvhtpOTLMulxZZTg8Ge&#10;1obq7+piFWy/Nq+7y64+fVR5WHvffwajo1Kjp+FtDiLSEO/if/dWp/nTYlZM8iKbwt9PCQC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56dpxwAAAOMAAAAPAAAAAAAA&#10;AAAAAAAAAKECAABkcnMvZG93bnJldi54bWxQSwUGAAAAAAQABAD5AAAAlQMAAAAA&#10;" strokecolor="black [3200]" strokeweight="1.5pt">
                    <v:stroke joinstyle="miter"/>
                  </v:line>
                  <v:shape id="Straight Arrow Connector 2" o:spid="_x0000_s1135" type="#_x0000_t32" style="position:absolute;left:49606;top:12420;width:59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smmMkAAADjAAAADwAAAGRycy9kb3ducmV2LnhtbERPS2vCQBC+F/oflin0VjemNGh0laJI&#10;VTzUB+pxyI5JanY2ZLca/31XKHic7z3DcWsqcaHGlZYVdDsRCOLM6pJzBbvt7K0HwnlkjZVlUnAj&#10;B+PR89MQU22vvKbLxucihLBLUUHhfZ1K6bKCDLqOrYkDd7KNQR/OJpe6wWsIN5WMoyiRBksODQXW&#10;NCkoO29+jYLV8ftrv/yYlnzI9HlerX8WJ54q9frSfg5AeGr9Q/zvnuswP0n67704irtw/ykAIE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TrJpjJAAAA4wAAAA8AAAAA&#10;AAAAAAAAAAAAoQIAAGRycy9kb3ducmV2LnhtbFBLBQYAAAAABAAEAPkAAACXAwAAAAA=&#10;" strokecolor="black [3200]" strokeweight="1.5pt">
                    <v:stroke endarrow="block" joinstyle="miter"/>
                  </v:shape>
                </v:group>
                <w10:wrap anchorx="page"/>
              </v:group>
            </w:pict>
          </mc:Fallback>
        </mc:AlternateContent>
      </w: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D146FB" w:rsidRDefault="00D146FB"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046598" w:rsidP="006E744E">
      <w:pPr>
        <w:spacing w:line="360" w:lineRule="auto"/>
        <w:jc w:val="center"/>
        <w:rPr>
          <w:b/>
          <w:sz w:val="18"/>
        </w:rPr>
      </w:pPr>
      <w:r>
        <w:rPr>
          <w:b/>
          <w:noProof/>
          <w:sz w:val="18"/>
          <w:lang w:bidi="ar-SA"/>
        </w:rPr>
        <w:lastRenderedPageBreak/>
        <mc:AlternateContent>
          <mc:Choice Requires="wpg">
            <w:drawing>
              <wp:anchor distT="0" distB="0" distL="114300" distR="114300" simplePos="0" relativeHeight="252618752" behindDoc="0" locked="0" layoutInCell="1" allowOverlap="1" wp14:anchorId="0BB1622D" wp14:editId="2F1007C7">
                <wp:simplePos x="0" y="0"/>
                <wp:positionH relativeFrom="page">
                  <wp:align>right</wp:align>
                </wp:positionH>
                <wp:positionV relativeFrom="paragraph">
                  <wp:posOffset>-570230</wp:posOffset>
                </wp:positionV>
                <wp:extent cx="5447030" cy="9845040"/>
                <wp:effectExtent l="0" t="38100" r="39370" b="41910"/>
                <wp:wrapNone/>
                <wp:docPr id="24" name="Group 24"/>
                <wp:cNvGraphicFramePr/>
                <a:graphic xmlns:a="http://schemas.openxmlformats.org/drawingml/2006/main">
                  <a:graphicData uri="http://schemas.microsoft.com/office/word/2010/wordprocessingGroup">
                    <wpg:wgp>
                      <wpg:cNvGrpSpPr/>
                      <wpg:grpSpPr>
                        <a:xfrm>
                          <a:off x="0" y="0"/>
                          <a:ext cx="5447030" cy="9845040"/>
                          <a:chOff x="0" y="0"/>
                          <a:chExt cx="5447453" cy="9845040"/>
                        </a:xfrm>
                      </wpg:grpSpPr>
                      <wpg:grpSp>
                        <wpg:cNvPr id="19" name="Group 19"/>
                        <wpg:cNvGrpSpPr/>
                        <wpg:grpSpPr>
                          <a:xfrm>
                            <a:off x="0" y="0"/>
                            <a:ext cx="5447453" cy="9845040"/>
                            <a:chOff x="0" y="0"/>
                            <a:chExt cx="5447453" cy="9845040"/>
                          </a:xfrm>
                        </wpg:grpSpPr>
                        <wpg:grpSp>
                          <wpg:cNvPr id="10" name="Group 10"/>
                          <wpg:cNvGrpSpPr/>
                          <wpg:grpSpPr>
                            <a:xfrm>
                              <a:off x="0" y="0"/>
                              <a:ext cx="5447453" cy="9845040"/>
                              <a:chOff x="0" y="0"/>
                              <a:chExt cx="5447453" cy="9845040"/>
                            </a:xfrm>
                          </wpg:grpSpPr>
                          <wps:wsp>
                            <wps:cNvPr id="2133625169" name="Straight Connector 15"/>
                            <wps:cNvCnPr/>
                            <wps:spPr>
                              <a:xfrm>
                                <a:off x="2773465" y="6408420"/>
                                <a:ext cx="373351" cy="0"/>
                              </a:xfrm>
                              <a:prstGeom prst="line">
                                <a:avLst/>
                              </a:prstGeom>
                            </wps:spPr>
                            <wps:style>
                              <a:lnRef idx="3">
                                <a:schemeClr val="dk1"/>
                              </a:lnRef>
                              <a:fillRef idx="0">
                                <a:schemeClr val="dk1"/>
                              </a:fillRef>
                              <a:effectRef idx="2">
                                <a:schemeClr val="dk1"/>
                              </a:effectRef>
                              <a:fontRef idx="minor">
                                <a:schemeClr val="tx1"/>
                              </a:fontRef>
                            </wps:style>
                            <wps:bodyPr/>
                          </wps:wsp>
                          <wps:wsp>
                            <wps:cNvPr id="921447623" name="Parallelogram 3"/>
                            <wps:cNvSpPr/>
                            <wps:spPr>
                              <a:xfrm>
                                <a:off x="899160" y="845820"/>
                                <a:ext cx="2601384" cy="159385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325093">
                                  <w:r>
                                    <w:t>Display menu</w:t>
                                  </w:r>
                                </w:p>
                                <w:p w:rsidR="00273AE7" w:rsidRDefault="00273AE7" w:rsidP="003D75D7">
                                  <w:pPr>
                                    <w:pStyle w:val="ListParagraph"/>
                                    <w:numPr>
                                      <w:ilvl w:val="0"/>
                                      <w:numId w:val="26"/>
                                    </w:numPr>
                                  </w:pPr>
                                  <w:r>
                                    <w:t xml:space="preserve">Add book </w:t>
                                  </w:r>
                                </w:p>
                                <w:p w:rsidR="00273AE7" w:rsidRDefault="00273AE7" w:rsidP="003D75D7">
                                  <w:pPr>
                                    <w:pStyle w:val="ListParagraph"/>
                                    <w:numPr>
                                      <w:ilvl w:val="0"/>
                                      <w:numId w:val="26"/>
                                    </w:numPr>
                                  </w:pPr>
                                  <w:r>
                                    <w:t>Delete book</w:t>
                                  </w:r>
                                </w:p>
                                <w:p w:rsidR="00273AE7" w:rsidRDefault="00273AE7" w:rsidP="003D75D7">
                                  <w:pPr>
                                    <w:pStyle w:val="ListParagraph"/>
                                    <w:numPr>
                                      <w:ilvl w:val="0"/>
                                      <w:numId w:val="26"/>
                                    </w:numPr>
                                  </w:pPr>
                                  <w:r>
                                    <w:t>See book list</w:t>
                                  </w:r>
                                </w:p>
                                <w:p w:rsidR="00273AE7" w:rsidRDefault="00273AE7" w:rsidP="003D75D7">
                                  <w:pPr>
                                    <w:pStyle w:val="ListParagraph"/>
                                    <w:numPr>
                                      <w:ilvl w:val="0"/>
                                      <w:numId w:val="26"/>
                                    </w:numPr>
                                  </w:pPr>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731233" name="Parallelogram 3"/>
                            <wps:cNvSpPr/>
                            <wps:spPr>
                              <a:xfrm>
                                <a:off x="2621280" y="378714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B50D38">
                                  <w: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564603" name="Parallelogram 3"/>
                            <wps:cNvSpPr/>
                            <wps:spPr>
                              <a:xfrm>
                                <a:off x="2621280" y="4861560"/>
                                <a:ext cx="2057400" cy="706755"/>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B50D38">
                                  <w:r>
                                    <w:t>Enter book name, publication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2290830" name="Oval 3"/>
                            <wps:cNvSpPr/>
                            <wps:spPr>
                              <a:xfrm>
                                <a:off x="39624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305693" name="Straight Arrow Connector 1"/>
                            <wps:cNvCnPr/>
                            <wps:spPr>
                              <a:xfrm>
                                <a:off x="2164080" y="3581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19349503" name="Diamond 1"/>
                            <wps:cNvSpPr/>
                            <wps:spPr>
                              <a:xfrm>
                                <a:off x="1546860" y="2933700"/>
                                <a:ext cx="1233055" cy="718704"/>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C5710E">
                                  <w:r>
                                    <w:t xml:space="preserve">Opt=1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192085" name="Straight Arrow Connector 1"/>
                            <wps:cNvCnPr/>
                            <wps:spPr>
                              <a:xfrm>
                                <a:off x="3108960" y="32918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7171761" name="Straight Arrow Connector 1"/>
                            <wps:cNvCnPr/>
                            <wps:spPr>
                              <a:xfrm>
                                <a:off x="2171700" y="24460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78508135" name="Straight Arrow Connector 1"/>
                            <wps:cNvCnPr/>
                            <wps:spPr>
                              <a:xfrm>
                                <a:off x="3253740" y="43662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7621902" name="Straight Arrow Connector 16"/>
                            <wps:cNvCnPr/>
                            <wps:spPr>
                              <a:xfrm flipH="1">
                                <a:off x="2141220" y="3642360"/>
                                <a:ext cx="6350" cy="2393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08961183" name="Oval 3"/>
                            <wps:cNvSpPr/>
                            <wps:spPr>
                              <a:xfrm>
                                <a:off x="426722" y="92278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518333" name="Oval 3"/>
                            <wps:cNvSpPr/>
                            <wps:spPr>
                              <a:xfrm>
                                <a:off x="2026920" y="92659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21699" name="Diamond 1"/>
                            <wps:cNvSpPr/>
                            <wps:spPr>
                              <a:xfrm>
                                <a:off x="1493520" y="6050280"/>
                                <a:ext cx="1286741" cy="753341"/>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C5710E">
                                  <w:r>
                                    <w:t xml:space="preserve">Opt=2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739866" name="Straight Arrow Connector 1"/>
                            <wps:cNvCnPr/>
                            <wps:spPr>
                              <a:xfrm>
                                <a:off x="3147060" y="64084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62060779" name="Parallelogram 3"/>
                            <wps:cNvSpPr/>
                            <wps:spPr>
                              <a:xfrm>
                                <a:off x="2491740" y="690372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C5710E">
                                  <w:r>
                                    <w:t>Delete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807232" name="Straight Arrow Connector 1"/>
                            <wps:cNvCnPr/>
                            <wps:spPr>
                              <a:xfrm>
                                <a:off x="3246120" y="74447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10018689" name="Parallelogram 3"/>
                            <wps:cNvSpPr/>
                            <wps:spPr>
                              <a:xfrm>
                                <a:off x="2377440" y="7940040"/>
                                <a:ext cx="1689100" cy="706966"/>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824D6A">
                                  <w:r>
                                    <w:t>Enter book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85408" name="Straight Arrow Connector 17"/>
                            <wps:cNvCnPr>
                              <a:endCxn id="849518333" idx="0"/>
                            </wps:cNvCnPr>
                            <wps:spPr>
                              <a:xfrm>
                                <a:off x="2149686" y="6743700"/>
                                <a:ext cx="12701" cy="2522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295295" name="Straight Connector 27"/>
                            <wps:cNvCnPr>
                              <a:endCxn id="1708961183" idx="0"/>
                            </wps:cNvCnPr>
                            <wps:spPr>
                              <a:xfrm>
                                <a:off x="525739" y="274320"/>
                                <a:ext cx="36450" cy="8953500"/>
                              </a:xfrm>
                              <a:prstGeom prst="line">
                                <a:avLst/>
                              </a:prstGeom>
                            </wps:spPr>
                            <wps:style>
                              <a:lnRef idx="3">
                                <a:schemeClr val="dk1"/>
                              </a:lnRef>
                              <a:fillRef idx="0">
                                <a:schemeClr val="dk1"/>
                              </a:fillRef>
                              <a:effectRef idx="2">
                                <a:schemeClr val="dk1"/>
                              </a:effectRef>
                              <a:fontRef idx="minor">
                                <a:schemeClr val="tx1"/>
                              </a:fontRef>
                            </wps:style>
                            <wps:bodyPr/>
                          </wps:wsp>
                          <wps:wsp>
                            <wps:cNvPr id="359964879" name="Oval 3"/>
                            <wps:cNvSpPr/>
                            <wps:spPr>
                              <a:xfrm>
                                <a:off x="5176520" y="956564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4970276" name="Straight Connector 33"/>
                            <wps:cNvCnPr>
                              <a:stCxn id="359964879" idx="0"/>
                            </wps:cNvCnPr>
                            <wps:spPr>
                              <a:xfrm flipH="1" flipV="1">
                                <a:off x="5257392" y="464820"/>
                                <a:ext cx="54182" cy="9100820"/>
                              </a:xfrm>
                              <a:prstGeom prst="line">
                                <a:avLst/>
                              </a:prstGeom>
                            </wps:spPr>
                            <wps:style>
                              <a:lnRef idx="3">
                                <a:schemeClr val="dk1"/>
                              </a:lnRef>
                              <a:fillRef idx="0">
                                <a:schemeClr val="dk1"/>
                              </a:fillRef>
                              <a:effectRef idx="2">
                                <a:schemeClr val="dk1"/>
                              </a:effectRef>
                              <a:fontRef idx="minor">
                                <a:schemeClr val="tx1"/>
                              </a:fontRef>
                            </wps:style>
                            <wps:bodyPr/>
                          </wps:wsp>
                          <wps:wsp>
                            <wps:cNvPr id="977905910" name="Oval 3"/>
                            <wps:cNvSpPr/>
                            <wps:spPr>
                              <a:xfrm>
                                <a:off x="5113020" y="1828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368089" name="Oval 3"/>
                            <wps:cNvSpPr/>
                            <wps:spPr>
                              <a:xfrm>
                                <a:off x="2026920" y="838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55446" name="Rectangle 1"/>
                            <wps:cNvSpPr/>
                            <wps:spPr>
                              <a:xfrm>
                                <a:off x="0" y="329184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64020" name="Rectangle 1"/>
                            <wps:cNvSpPr/>
                            <wps:spPr>
                              <a:xfrm>
                                <a:off x="2781300" y="30022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43150" name="Rectangle 1"/>
                            <wps:cNvSpPr/>
                            <wps:spPr>
                              <a:xfrm>
                                <a:off x="1615440" y="409956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15998" name="Rectangle 1"/>
                            <wps:cNvSpPr/>
                            <wps:spPr>
                              <a:xfrm>
                                <a:off x="2804160" y="6050280"/>
                                <a:ext cx="464820" cy="259080"/>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06715" name="Rectangle 1"/>
                            <wps:cNvSpPr/>
                            <wps:spPr>
                              <a:xfrm>
                                <a:off x="1615440" y="7124700"/>
                                <a:ext cx="464820" cy="259080"/>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8019812" name="Straight Arrow Connector 3"/>
                            <wps:cNvCnPr/>
                            <wps:spPr>
                              <a:xfrm>
                                <a:off x="4579620" y="5257800"/>
                                <a:ext cx="67733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8" name="Straight Connector 15"/>
                          <wps:cNvCnPr/>
                          <wps:spPr>
                            <a:xfrm>
                              <a:off x="2774950" y="3289300"/>
                              <a:ext cx="373322"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3" name="Straight Arrow Connector 23"/>
                        <wps:cNvCnPr/>
                        <wps:spPr>
                          <a:xfrm>
                            <a:off x="3975100" y="8331200"/>
                            <a:ext cx="1257300" cy="127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BB1622D" id="Group 24" o:spid="_x0000_s1136" style="position:absolute;left:0;text-align:left;margin-left:377.7pt;margin-top:-44.9pt;width:428.9pt;height:775.2pt;z-index:252618752;mso-position-horizontal:right;mso-position-horizontal-relative:page" coordsize="54474,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">
                <v:group id="Group 19" o:spid="_x0000_s1137" style="position:absolute;width:54474;height:98450" coordsize="54474,98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0" o:spid="_x0000_s1138" style="position:absolute;width:54474;height:98450" coordsize="54474,98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5" o:spid="_x0000_s1139" style="position:absolute;visibility:visible;mso-wrap-style:square" from="27734,64084" to="31468,6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MI8MyzQAAAOMAAAAP&#10;AAAAAAAAAAAAAAAAAKECAABkcnMvZG93bnJldi54bWxQSwUGAAAAAAQABAD5AAAAmwMAAAAA&#10;" strokecolor="black [3200]" strokeweight="1.5pt">
                      <v:stroke joinstyle="miter"/>
                    </v:line>
                    <v:shape id="Parallelogram 3" o:spid="_x0000_s1140" type="#_x0000_t7" style="position:absolute;left:8991;top:8458;width:26014;height:159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SR8coA&#10;AADiAAAADwAAAGRycy9kb3ducmV2LnhtbESPQWvCQBSE74X+h+UVvOnGKLamrlKllaIQqBV6fWRf&#10;k+Du25BdY/z3bkHocZiZb5jFqrdGdNT62rGC8SgBQVw4XXOp4Pj9MXwB4QOyRuOYFFzJw2r5+LDA&#10;TLsLf1F3CKWIEPYZKqhCaDIpfVGRRT9yDXH0fl1rMUTZllK3eIlwa2SaJDNpsea4UGFDm4qK0+Fs&#10;FSTFerP7yfOJ2e6375a688mEXKnBU//2CiJQH/7D9/anVjBPx9Pp8yydwN+leAfk8g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ukkfHKAAAA4gAAAA8AAAAAAAAAAAAAAAAAmAIA&#10;AGRycy9kb3ducmV2LnhtbFBLBQYAAAAABAAEAPUAAACPAwAAAAA=&#10;" adj="3309" fillcolor="#d8d8d8 [2732]" stroked="f" strokeweight="1pt">
                      <v:textbox>
                        <w:txbxContent>
                          <w:p w:rsidR="00273AE7" w:rsidRDefault="00273AE7" w:rsidP="00325093">
                            <w:r>
                              <w:t>Display menu</w:t>
                            </w:r>
                          </w:p>
                          <w:p w:rsidR="00273AE7" w:rsidRDefault="00273AE7" w:rsidP="003D75D7">
                            <w:pPr>
                              <w:pStyle w:val="ListParagraph"/>
                              <w:numPr>
                                <w:ilvl w:val="0"/>
                                <w:numId w:val="26"/>
                              </w:numPr>
                            </w:pPr>
                            <w:r>
                              <w:t xml:space="preserve">Add book </w:t>
                            </w:r>
                          </w:p>
                          <w:p w:rsidR="00273AE7" w:rsidRDefault="00273AE7" w:rsidP="003D75D7">
                            <w:pPr>
                              <w:pStyle w:val="ListParagraph"/>
                              <w:numPr>
                                <w:ilvl w:val="0"/>
                                <w:numId w:val="26"/>
                              </w:numPr>
                            </w:pPr>
                            <w:r>
                              <w:t>Delete book</w:t>
                            </w:r>
                          </w:p>
                          <w:p w:rsidR="00273AE7" w:rsidRDefault="00273AE7" w:rsidP="003D75D7">
                            <w:pPr>
                              <w:pStyle w:val="ListParagraph"/>
                              <w:numPr>
                                <w:ilvl w:val="0"/>
                                <w:numId w:val="26"/>
                              </w:numPr>
                            </w:pPr>
                            <w:r>
                              <w:t>See book list</w:t>
                            </w:r>
                          </w:p>
                          <w:p w:rsidR="00273AE7" w:rsidRDefault="00273AE7" w:rsidP="003D75D7">
                            <w:pPr>
                              <w:pStyle w:val="ListParagraph"/>
                              <w:numPr>
                                <w:ilvl w:val="0"/>
                                <w:numId w:val="26"/>
                              </w:numPr>
                            </w:pPr>
                            <w:r>
                              <w:t xml:space="preserve">Exit </w:t>
                            </w:r>
                          </w:p>
                        </w:txbxContent>
                      </v:textbox>
                    </v:shape>
                    <v:shape id="Parallelogram 3" o:spid="_x0000_s1141" type="#_x0000_t7" style="position:absolute;left:26212;top:37871;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iZskA&#10;AADiAAAADwAAAGRycy9kb3ducmV2LnhtbESPT2vCQBTE74V+h+UVvNWNSf9odBWNFHqtqeDxkX1m&#10;Q7Nv0+yqybfvFgo9DjPzG2a1GWwrrtT7xrGC2TQBQVw53XCt4LN8e5yD8AFZY+uYFIzkYbO+v1th&#10;rt2NP+h6CLWIEPY5KjAhdLmUvjJk0U9dRxy9s+sthij7WuoebxFuW5kmyYu02HBcMNhRYaj6Olys&#10;AolFUX4/7xYnHI+l7vbjYm9GpSYPw3YJItAQ/sN/7XetIJ0/vWazNMvg91K8A3L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uIiZskAAADiAAAADwAAAAAAAAAAAAAAAACYAgAA&#10;ZHJzL2Rvd25yZXYueG1sUEsFBgAAAAAEAAQA9QAAAI4DAAAAAA==&#10;" adj="2203" fillcolor="#d8d8d8 [2732]" stroked="f" strokeweight="1pt">
                      <v:textbox>
                        <w:txbxContent>
                          <w:p w:rsidR="00273AE7" w:rsidRDefault="00273AE7" w:rsidP="00B50D38">
                            <w:r>
                              <w:t>Add book</w:t>
                            </w:r>
                          </w:p>
                        </w:txbxContent>
                      </v:textbox>
                    </v:shape>
                    <v:shape id="Parallelogram 3" o:spid="_x0000_s1142" type="#_x0000_t7" style="position:absolute;left:26212;top:48615;width:20574;height:7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U58YA&#10;AADiAAAADwAAAGRycy9kb3ducmV2LnhtbESP3YrCMBSE7xd8h3AE79bEv7rbNYr4w3qr9QEOzdm2&#10;2JyUJmp9eyMIeznMzDfMYtXZWtyo9ZVjDaOhAkGcO1NxoeGc7T+/QPiAbLB2TBoe5GG17H0sMDXu&#10;zke6nUIhIoR9ihrKEJpUSp+XZNEPXUMcvT/XWgxRtoU0Ld4j3NZyrFQiLVYcF0psaFNSfjldrYbr&#10;+dfusvHIb/OsClx8Hy2rTutBv1v/gAjUhf/wu30wGiaz+SyZJmoCr0vxDsjl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VU58YAAADiAAAADwAAAAAAAAAAAAAAAACYAgAAZHJz&#10;L2Rvd25yZXYueG1sUEsFBgAAAAAEAAQA9QAAAIsDAAAAAA==&#10;" adj="1855" fillcolor="#d8d8d8 [2732]" stroked="f" strokeweight="1pt">
                      <v:textbox>
                        <w:txbxContent>
                          <w:p w:rsidR="00273AE7" w:rsidRDefault="00273AE7" w:rsidP="00B50D38">
                            <w:r>
                              <w:t>Enter book name, publication name</w:t>
                            </w:r>
                          </w:p>
                        </w:txbxContent>
                      </v:textbox>
                    </v:shape>
                    <v:oval id="Oval 3" o:spid="_x0000_s1143" style="position:absolute;left:3962;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YiskA&#10;AADjAAAADwAAAGRycy9kb3ducmV2LnhtbESPzU7DMBCE70i8g7VIvVGHoP6ldSuo1Apx688DrOxN&#10;nBKvI9s04e3xAYnj7s7OzLfZja4Tdwqx9azgZVqAINbetNwouF4Oz0sQMSEb7DyTgh+KsNs+Pmyw&#10;Mn7gE93PqRHZhGOFCmxKfSVl1JYcxqnvifOt9sFhymNopAk4ZHPXybIo5tJhyznBYk97S/rr/O0U&#10;4KCP/jKPtj4GvX/H2+wT65lSk6fxbQ0i0Zj+xX/fHybXX6zKclUsXzNFZsoLkN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qwYiskAAADjAAAADwAAAAAAAAAAAAAAAACYAgAA&#10;ZHJzL2Rvd25yZXYueG1sUEsFBgAAAAAEAAQA9QAAAI4DAAAAAA==&#10;" fillcolor="#d8d8d8 [2732]" stroked="f" strokeweight="1pt">
                      <v:stroke joinstyle="miter"/>
                    </v:oval>
                    <v:shape id="Straight Arrow Connector 1" o:spid="_x0000_s1144" type="#_x0000_t32" style="position:absolute;left:21640;top:3581;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E2zYuLMAAAA4gAAAA8A&#10;AAAAAAAAAAAAAAAAoQIAAGRycy9kb3ducmV2LnhtbFBLBQYAAAAABAAEAPkAAACaAwAAAAA=&#10;" strokecolor="black [3200]" strokeweight="1.5pt">
                      <v:stroke endarrow="block" joinstyle="miter"/>
                    </v:shape>
                    <v:shape id="Diamond 1" o:spid="_x0000_s1145" type="#_x0000_t4" style="position:absolute;left:15468;top:29337;width:12331;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juI8sA&#10;AADjAAAADwAAAGRycy9kb3ducmV2LnhtbESPzU7DMBCE70h9B2uRuFG7PyAS6laAqMqhF0LVXlfx&#10;NnEbr6PYtMnbYyQkjqOZ+UazWPWuERfqgvWsYTJWIIhLbyxXGnZf6/snECEiG2w8k4aBAqyWo5sF&#10;5sZf+ZMuRaxEgnDIUUMdY5tLGcqaHIaxb4mTd/Sdw5hkV0nT4TXBXSOnSj1Kh5bTQo0tvdVUnotv&#10;p+HVvheZ3J+Gxm7loI7rw+GEG63vbvuXZxCR+vgf/mt/GA1TNclm8+xBzeD3U/oDcvk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SaO4jywAAAOMAAAAPAAAAAAAAAAAAAAAAAJgC&#10;AABkcnMvZG93bnJldi54bWxQSwUGAAAAAAQABAD1AAAAkAMAAAAA&#10;" fillcolor="#d8d8d8 [2732]" stroked="f" strokeweight="1pt">
                      <v:textbox>
                        <w:txbxContent>
                          <w:p w:rsidR="00273AE7" w:rsidRDefault="00273AE7" w:rsidP="00C5710E">
                            <w:r>
                              <w:t xml:space="preserve">Opt=1 </w:t>
                            </w:r>
                          </w:p>
                        </w:txbxContent>
                      </v:textbox>
                    </v:shape>
                    <v:shape id="Straight Arrow Connector 1" o:spid="_x0000_s1146" type="#_x0000_t32" style="position:absolute;left:31089;top:32918;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nI5BssAAADiAAAADwAA&#10;AAAAAAAAAAAAAAChAgAAZHJzL2Rvd25yZXYueG1sUEsFBgAAAAAEAAQA+QAAAJkDAAAAAA==&#10;" strokecolor="black [3200]" strokeweight="1.5pt">
                      <v:stroke endarrow="block" joinstyle="miter"/>
                    </v:shape>
                    <v:shape id="Straight Arrow Connector 1" o:spid="_x0000_s1147" type="#_x0000_t32" style="position:absolute;left:21717;top:24460;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9W3ckAAADiAAAADwAAAGRycy9kb3ducmV2LnhtbERPy2rCQBTdC/7DcIXudBJLbYkZRZRS&#10;W1yoFXV5ydw8NHMnZKaa/n2nUChndTgvTjrvTC1u1LrKsoJ4FIEgzqyuuFBw+HwdvoBwHlljbZkU&#10;fJOD+azfSzHR9s47uu19IUIJuwQVlN43iZQuK8mgG9mGOGi5bQ36QNtC6hbvodzUchxFE2mw4rBQ&#10;YkPLkrLr/sso2Jy3b8ePp1XFp0xf1/Xu8p7zSqmHQbeYgvDU+X/zX3qtFTyOn+OASQy/l8IdkLM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2/Vt3JAAAA4gAAAA8AAAAA&#10;AAAAAAAAAAAAoQIAAGRycy9kb3ducmV2LnhtbFBLBQYAAAAABAAEAPkAAACXAwAAAAA=&#10;" strokecolor="black [3200]" strokeweight="1.5pt">
                      <v:stroke endarrow="block" joinstyle="miter"/>
                    </v:shape>
                    <v:shape id="Straight Arrow Connector 1" o:spid="_x0000_s1148" type="#_x0000_t32" style="position:absolute;left:32537;top:43662;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aI/8kAAADjAAAADwAAAGRycy9kb3ducmV2LnhtbERPzWrCQBC+F/oOyxR6qxst0RBdpSil&#10;VnpoVNTjkB2T1OxsyG41ffuuIHic738ms87U4kytqywr6PciEMS51RUXCrab95cEhPPIGmvLpOCP&#10;HMymjw8TTLW9cEbntS9ECGGXooLS+yaV0uUlGXQ92xAH7mhbgz6cbSF1i5cQbmo5iKKhNFhxaCix&#10;oXlJ+Wn9axR8Hb4/dqt4UfE+16dlnf18Hnmh1PNT9zYG4anzd/HNvdRhfjxK4ijpv8Zw/SkAIK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rGiP/JAAAA4wAAAA8AAAAA&#10;AAAAAAAAAAAAoQIAAGRycy9kb3ducmV2LnhtbFBLBQYAAAAABAAEAPkAAACXAwAAAAA=&#10;" strokecolor="black [3200]" strokeweight="1.5pt">
                      <v:stroke endarrow="block" joinstyle="miter"/>
                    </v:shape>
                    <v:shape id="Straight Arrow Connector 16" o:spid="_x0000_s1149" type="#_x0000_t32" style="position:absolute;left:21412;top:36423;width:63;height:23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6XckMygAAAOMAAAAPAAAA&#10;AAAAAAAAAAAAAKECAABkcnMvZG93bnJldi54bWxQSwUGAAAAAAQABAD5AAAAmAMAAAAA&#10;" strokecolor="black [3200]" strokeweight="1.5pt">
                      <v:stroke endarrow="block" joinstyle="miter"/>
                    </v:shape>
                    <v:oval id="Oval 3" o:spid="_x0000_s1150" style="position:absolute;left:4267;top:92278;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5E+sUA&#10;AADjAAAADwAAAGRycy9kb3ducmV2LnhtbERPX0vDMBB/F/wO4QTfXFpltdZlQwcO8W2bH+BIrk23&#10;5lKSuNZvbwTBx/v9v9VmdoO4UIi9ZwXlogBBrL3puVPweXy7q0HEhGxw8EwKvinCZn19tcLG+In3&#10;dDmkTuQQjg0qsCmNjZRRW3IYF34kzlzrg8OUz9BJE3DK4W6Q90VRSYc95waLI20t6fPhyynASe/8&#10;sYq23QW9fcXT8gPbpVK3N/PLM4hEc/oX/7nfTZ7/WNRPVVnWD/D7UwZ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kT6xQAAAOMAAAAPAAAAAAAAAAAAAAAAAJgCAABkcnMv&#10;ZG93bnJldi54bWxQSwUGAAAAAAQABAD1AAAAigMAAAAA&#10;" fillcolor="#d8d8d8 [2732]" stroked="f" strokeweight="1pt">
                      <v:stroke joinstyle="miter"/>
                    </v:oval>
                    <v:oval id="Oval 3" o:spid="_x0000_s1151" style="position:absolute;left:20269;top:9265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qPsgA&#10;AADiAAAADwAAAGRycy9kb3ducmV2LnhtbESPUUvDMBSF3wX/Q7iCby6dtaPWZUMHDvHNzR9wSW6b&#10;bs1NSeJa/70RBB8P55zvcNbb2Q3iQiH2nhUsFwUIYu1Nz52Cz+PrXQ0iJmSDg2dS8E0RtpvrqzU2&#10;xk/8QZdD6kSGcGxQgU1pbKSM2pLDuPAjcfZaHxymLEMnTcApw90g74tiJR32nBcsjrSzpM+HL6cA&#10;J733x1W07T7o3QueqndsK6Vub+bnJxCJ5vQf/mu/GQX1w2O1rMuyhN9L+Q7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vuo+yAAAAOIAAAAPAAAAAAAAAAAAAAAAAJgCAABk&#10;cnMvZG93bnJldi54bWxQSwUGAAAAAAQABAD1AAAAjQMAAAAA&#10;" fillcolor="#d8d8d8 [2732]" stroked="f" strokeweight="1pt">
                      <v:stroke joinstyle="miter"/>
                    </v:oval>
                    <v:shape id="Diamond 1" o:spid="_x0000_s1152" type="#_x0000_t4" style="position:absolute;left:14935;top:60502;width:12867;height:7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oYsgA&#10;AADjAAAADwAAAGRycy9kb3ducmV2LnhtbERPzU7CQBC+m/AOmzHxJlswFlpZiBoJHrhQjFwn3aFd&#10;6M423RXat2dNTDzO9z+LVW8bcaHOG8cKJuMEBHHptOFKwdd+/TgH4QOyxsYxKRjIw2o5ultgrt2V&#10;d3QpQiViCPscFdQhtLmUvqzJoh+7ljhyR9dZDPHsKqk7vMZw28hpkqTSouHYUGNL7zWV5+LHKngz&#10;H0Umv09DY7ZySI7rw+GEG6Ue7vvXFxCB+vAv/nN/6jh/lj4/TSdplsHvTxEAu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3KhiyAAAAOMAAAAPAAAAAAAAAAAAAAAAAJgCAABk&#10;cnMvZG93bnJldi54bWxQSwUGAAAAAAQABAD1AAAAjQMAAAAA&#10;" fillcolor="#d8d8d8 [2732]" stroked="f" strokeweight="1pt">
                      <v:textbox>
                        <w:txbxContent>
                          <w:p w:rsidR="00273AE7" w:rsidRDefault="00273AE7" w:rsidP="00C5710E">
                            <w:r>
                              <w:t xml:space="preserve">Opt=2 </w:t>
                            </w:r>
                          </w:p>
                        </w:txbxContent>
                      </v:textbox>
                    </v:shape>
                    <v:shape id="Straight Arrow Connector 1" o:spid="_x0000_s1153" type="#_x0000_t32" style="position:absolute;left:31470;top:64084;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LP5XpTMAAAA4gAAAA8A&#10;AAAAAAAAAAAAAAAAoQIAAGRycy9kb3ducmV2LnhtbFBLBQYAAAAABAAEAPkAAACaAwAAAAA=&#10;" strokecolor="black [3200]" strokeweight="1.5pt">
                      <v:stroke endarrow="block" joinstyle="miter"/>
                    </v:shape>
                    <v:shape id="Parallelogram 3" o:spid="_x0000_s1154" type="#_x0000_t7" style="position:absolute;left:24917;top:69037;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8gsYA&#10;AADjAAAADwAAAGRycy9kb3ducmV2LnhtbERPX0vDMBB/F/Ydwgm+ucSB3VqXjdkh+Oq6gY9Hc2vK&#10;mktt4tZ+eyMIPt7v/623o+vElYbQetbwNFcgiGtvWm40HKu3xxWIEJENdp5Jw0QBtpvZ3RoL42/8&#10;QddDbEQK4VCgBhtjX0gZaksOw9z3xIk7+8FhTOfQSDPgLYW7Ti6UyqTDllODxZ5KS/Xl8O00SCzL&#10;6uv5Nf/E6VSZfj/leztp/XA/7l5ARBrjv/jP/W7S/CxbqEwtlzn8/pQA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F8gsYAAADjAAAADwAAAAAAAAAAAAAAAACYAgAAZHJz&#10;L2Rvd25yZXYueG1sUEsFBgAAAAAEAAQA9QAAAIsDAAAAAA==&#10;" adj="2203" fillcolor="#d8d8d8 [2732]" stroked="f" strokeweight="1pt">
                      <v:textbox>
                        <w:txbxContent>
                          <w:p w:rsidR="00273AE7" w:rsidRDefault="00273AE7" w:rsidP="00C5710E">
                            <w:r>
                              <w:t>Delete book</w:t>
                            </w:r>
                          </w:p>
                        </w:txbxContent>
                      </v:textbox>
                    </v:shape>
                    <v:shape id="Straight Arrow Connector 1" o:spid="_x0000_s1155" type="#_x0000_t32" style="position:absolute;left:32461;top:74447;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Hqx3L7MAAAA4gAAAA8A&#10;AAAAAAAAAAAAAAAAoQIAAGRycy9kb3ducmV2LnhtbFBLBQYAAAAABAAEAPkAAACaAwAAAAA=&#10;" strokecolor="black [3200]" strokeweight="1.5pt">
                      <v:stroke endarrow="block" joinstyle="miter"/>
                    </v:shape>
                    <v:shape id="Parallelogram 3" o:spid="_x0000_s1156" type="#_x0000_t7" style="position:absolute;left:23774;top:79400;width:16891;height:7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sCMYA&#10;AADjAAAADwAAAGRycy9kb3ducmV2LnhtbERPvU7DMBDekXgH65DYqB2GEkLdqlSp6AilgvUaX+Oo&#10;8TmyTRreHiMhMd73f4vV5HoxUoidZw3FTIEgbrzpuNVweN/elSBiQjbYeyYN3xRhtby+WmBl/IXf&#10;aNynVuQQjhVqsCkNlZSxseQwzvxAnLmTDw5TPkMrTcBLDne9vFdqLh12nBssDrSx1Jz3X07Dx+54&#10;VC5tX16f60M9hofafm7OWt/eTOsnEImm9C/+c+9Mnq8KpYpyXj7C708ZAL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ssCMYAAADjAAAADwAAAAAAAAAAAAAAAACYAgAAZHJz&#10;L2Rvd25yZXYueG1sUEsFBgAAAAAEAAQA9QAAAIsDAAAAAA==&#10;" adj="2260" fillcolor="#d8d8d8 [2732]" stroked="f" strokeweight="1pt">
                      <v:textbox>
                        <w:txbxContent>
                          <w:p w:rsidR="00273AE7" w:rsidRDefault="00273AE7" w:rsidP="00824D6A">
                            <w:r>
                              <w:t>Enter book name</w:t>
                            </w:r>
                          </w:p>
                        </w:txbxContent>
                      </v:textbox>
                    </v:shape>
                    <v:shape id="Straight Arrow Connector 17" o:spid="_x0000_s1157" type="#_x0000_t32" style="position:absolute;left:21496;top:67437;width:127;height:25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blMMcAAADhAAAADwAAAGRycy9kb3ducmV2LnhtbERPy2oCMRTdF/yHcIXuaqJUkdE4SKXU&#10;li7Uirq8TO48dHIzTFId/94sCl0eznuedrYWV2p95VjDcKBAEGfOVFxo2P+8v0xB+IBssHZMGu7k&#10;IV30nuaYGHfjLV13oRAxhH2CGsoQmkRKn5Vk0Q9cQxy53LUWQ4RtIU2LtxhuazlSaiItVhwbSmzo&#10;raTssvu1Gr5Pm4/D13hV8TEzl3W9PX/mvNL6ud8tZyACdeFf/OdeGw2jiZqOX1WcHB/FN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JuUwxwAAAOEAAAAPAAAAAAAA&#10;AAAAAAAAAKECAABkcnMvZG93bnJldi54bWxQSwUGAAAAAAQABAD5AAAAlQMAAAAA&#10;" strokecolor="black [3200]" strokeweight="1.5pt">
                      <v:stroke endarrow="block" joinstyle="miter"/>
                    </v:shape>
                    <v:line id="Straight Connector 27" o:spid="_x0000_s1158" style="position:absolute;visibility:visible;mso-wrap-style:square" from="5257,2743" to="5621,9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Cs6skAAADhAAAADwAAAGRycy9kb3ducmV2LnhtbERPXWvCMBR9F/Yfwh3sTVMLE61GkbGB&#10;Q5hoxY+3S3Nty5qbrsls3a9fBgPhvBzOF2e26EwlrtS40rKC4SACQZxZXXKuYJ++9ccgnEfWWFkm&#10;BTdysJg/9GaYaNvylq47n4tQwi5BBYX3dSKlywoy6Aa2Jg7axTYGfaBNLnWDbSg3lYyjaCQNlhwW&#10;CqzppaDsc/dtFLSHr/RjHb0f9ek1XZ3Pt59NNUyVenrsllMQnjp/N/+nV1pBPIknzwHw9yi8ATn/&#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lArOrJAAAA4QAAAA8AAAAA&#10;AAAAAAAAAAAAoQIAAGRycy9kb3ducmV2LnhtbFBLBQYAAAAABAAEAPkAAACXAwAAAAA=&#10;" strokecolor="black [3200]" strokeweight="1.5pt">
                      <v:stroke joinstyle="miter"/>
                    </v:line>
                    <v:oval id="Oval 3" o:spid="_x0000_s1159" style="position:absolute;left:51765;top:95656;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Yk8gA&#10;AADiAAAADwAAAGRycy9kb3ducmV2LnhtbESPzU7DMBCE70i8g7VI3KjDT0KT1q2gEhXiRssDrOxN&#10;nBKvI9s04e0xEhLH0cx8o1lvZzeIM4XYe1ZwuyhAEGtveu4UfBxfbpYgYkI2OHgmBd8UYbu5vFhj&#10;Y/zE73Q+pE5kCMcGFdiUxkbKqC05jAs/Emev9cFhyjJ00gScMtwN8q4oKumw57xgcaSdJf15+HIK&#10;cNJ7f6yibfdB757xVL5hWyp1fTU/rUAkmtN/+K/9ahTcl3VdPSwfa/i9lO+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JdiTyAAAAOIAAAAPAAAAAAAAAAAAAAAAAJgCAABk&#10;cnMvZG93bnJldi54bWxQSwUGAAAAAAQABAD1AAAAjQMAAAAA&#10;" fillcolor="#d8d8d8 [2732]" stroked="f" strokeweight="1pt">
                      <v:stroke joinstyle="miter"/>
                    </v:oval>
                    <v:line id="Straight Connector 33" o:spid="_x0000_s1160" style="position:absolute;flip:x y;visibility:visible;mso-wrap-style:square" from="52573,4648" to="53115,95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U1jMcAAADjAAAADwAAAGRycy9kb3ducmV2LnhtbERPX2vCMBB/H/gdwg18m+lEWu2MIsKY&#10;CGPa7WGPR3NryppLSaLWb28GAx/v9/+W68F24kw+tI4VPE8yEMS10y03Cr4+X5/mIEJE1tg5JgVX&#10;CrBejR6WWGp34SOdq9iIFMKhRAUmxr6UMtSGLIaJ64kT9+O8xZhO30jt8ZLCbSenWZZLiy2nBoM9&#10;bQ3Vv9XJKth9vBWH06H+3ld52Hrfvwejo1Ljx2HzAiLSEO/if/dOp/mL2WxRZNMih7+fEgByd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1TWMxwAAAOMAAAAPAAAAAAAA&#10;AAAAAAAAAKECAABkcnMvZG93bnJldi54bWxQSwUGAAAAAAQABAD5AAAAlQMAAAAA&#10;" strokecolor="black [3200]" strokeweight="1.5pt">
                      <v:stroke joinstyle="miter"/>
                    </v:line>
                    <v:oval id="Oval 3" o:spid="_x0000_s1161" style="position:absolute;left:51130;top:1828;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d948YA&#10;AADiAAAADwAAAGRycy9kb3ducmV2LnhtbESP32rCMBTG7wd7h3AG3s3UQXWtRtkEZexuugc4JKdN&#10;XXNSkmjr2y8Xg11+fP/4bXaT68WNQuw8K1jMCxDE2puOWwXf58PzK4iYkA32nknBnSLsto8PG6yN&#10;H/mLbqfUijzCsUYFNqWhljJqSw7j3A/E2Wt8cJiyDK00Acc87nr5UhRL6bDj/GBxoL0l/XO6OgU4&#10;6qM/L6NtjkHv3/FSfmJTKjV7mt7WIBJN6T/81/4wCqrVqirKapEhMlLG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d948YAAADiAAAADwAAAAAAAAAAAAAAAACYAgAAZHJz&#10;L2Rvd25yZXYueG1sUEsFBgAAAAAEAAQA9QAAAIsDAAAAAA==&#10;" fillcolor="#d8d8d8 [2732]" stroked="f" strokeweight="1pt">
                      <v:stroke joinstyle="miter"/>
                    </v:oval>
                    <v:oval id="Oval 3" o:spid="_x0000_s1162" style="position:absolute;left:20269;top:838;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QsgA&#10;AADiAAAADwAAAGRycy9kb3ducmV2LnhtbESPwU7DMBBE75X6D9YicaMOhYYQ6lalEhXiRssHrOxN&#10;HIjXkW2a8PcYCanH0cy80ay3k+vFmULsPCu4XRQgiLU3HbcKPk4vNxWImJAN9p5JwQ9F2G7mszXW&#10;xo/8TudjakWGcKxRgU1pqKWM2pLDuPADcfYaHxymLEMrTcAxw10vl0VRSocd5wWLA+0t6a/jt1OA&#10;oz74Uxltcwh6/4yfqzdsVkpdX027JxCJpnQJ/7dfjYL75cNdWRXVI/xdynd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p39CyAAAAOIAAAAPAAAAAAAAAAAAAAAAAJgCAABk&#10;cnMvZG93bnJldi54bWxQSwUGAAAAAAQABAD1AAAAjQMAAAAA&#10;" fillcolor="#d8d8d8 [2732]" stroked="f" strokeweight="1pt">
                      <v:stroke joinstyle="miter"/>
                    </v:oval>
                    <v:rect id="Rectangle 1" o:spid="_x0000_s1163" style="position:absolute;top:32918;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L78QA&#10;AADhAAAADwAAAGRycy9kb3ducmV2LnhtbERPz2vCMBS+D/Y/hDfYbaYb2tXaKGMw8OBlauf10bw2&#10;1ealNFHrf28Ggx0/vt/FarSduNDgW8cKXicJCOLK6ZYbBfvd10sGwgdkjZ1jUnAjD6vl40OBuXZX&#10;/qbLNjQihrDPUYEJoc+l9JUhi37ieuLI1W6wGCIcGqkHvMZw28m3JEmlxZZjg8GePg1Vp+3ZKvgp&#10;aX7gecO8kWWSpcbXx7NX6vlp/FiACDSGf/Gfe63j/Ox9NptOU/h9FCH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dS+/EAAAA4QAAAA8AAAAAAAAAAAAAAAAAmAIAAGRycy9k&#10;b3ducmV2LnhtbFBLBQYAAAAABAAEAPUAAACJAwAAAAA=&#10;" fillcolor="#d8d8d8 [2732]" strokecolor="#091723 [484]" strokeweight="1pt">
                      <v:textbox>
                        <w:txbxContent>
                          <w:p w:rsidR="00273AE7" w:rsidRDefault="00273AE7" w:rsidP="00554216">
                            <w:r>
                              <w:t xml:space="preserve">No </w:t>
                            </w:r>
                          </w:p>
                        </w:txbxContent>
                      </v:textbox>
                    </v:rect>
                    <v:rect id="Rectangle 1" o:spid="_x0000_s1164" style="position:absolute;left:27813;top:30022;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Fv0cUA&#10;AADiAAAADwAAAGRycy9kb3ducmV2LnhtbERPTU8CMRC9m/gfmjHxJq1EV1gpxJCQcPACil4n22G7&#10;up1utgWWf88cSDi+vO/ZYgitOlKfmsgWnkcGFHEVXcO1he+v1dMEVMrIDtvIZOFMCRbz+7sZli6e&#10;eEPHba6VhHAq0YLPuSu1TpWngGkUO2Lh9rEPmAX2tXY9niQ8tHpsTKEDNiwNHjtaeqr+t4dg4WdH&#10;01+e1syfemcmhU/7v0Oy9vFh+HgHlWnIN/HVvXYy//WtKF7MWE7IJcG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W/RxQAAAOIAAAAPAAAAAAAAAAAAAAAAAJgCAABkcnMv&#10;ZG93bnJldi54bWxQSwUGAAAAAAQABAD1AAAAigMAAAAA&#10;" fillcolor="#d8d8d8 [2732]" strokecolor="#091723 [484]" strokeweight="1pt">
                      <v:textbox>
                        <w:txbxContent>
                          <w:p w:rsidR="00273AE7" w:rsidRDefault="00273AE7" w:rsidP="00554216">
                            <w:pPr>
                              <w:jc w:val="center"/>
                            </w:pPr>
                            <w:r>
                              <w:t>Yes</w:t>
                            </w:r>
                          </w:p>
                        </w:txbxContent>
                      </v:textbox>
                    </v:rect>
                    <v:rect id="Rectangle 1" o:spid="_x0000_s1165" style="position:absolute;left:16154;top:40995;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NSsUA&#10;AADhAAAADwAAAGRycy9kb3ducmV2LnhtbESPy4rCMBSG98K8QzgDs9NUR0utRhkEYRZuvG8PzbGp&#10;05yUJmrn7c1CcPnz3/jmy87W4k6trxwrGA4SEMSF0xWXCg77dT8D4QOyxtoxKfgnD8vFR2+OuXYP&#10;3tJ9F0oRR9jnqMCE0ORS+sKQRT9wDXH0Lq61GKJsS6lbfMRxW8tRkqTSYsXxwWBDK0PF3+5mFZyO&#10;ND3ztGTeyGOSpcZfrjev1Ndn9zMDEagL7/Cr/asVZKPx+Hs4iQyRKNK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Y1KxQAAAOEAAAAPAAAAAAAAAAAAAAAAAJgCAABkcnMv&#10;ZG93bnJldi54bWxQSwUGAAAAAAQABAD1AAAAigMAAAAA&#10;" fillcolor="#d8d8d8 [2732]" strokecolor="#091723 [484]" strokeweight="1pt">
                      <v:textbox>
                        <w:txbxContent>
                          <w:p w:rsidR="00273AE7" w:rsidRDefault="00273AE7" w:rsidP="00554216">
                            <w:r>
                              <w:t xml:space="preserve">No </w:t>
                            </w:r>
                          </w:p>
                        </w:txbxContent>
                      </v:textbox>
                    </v:rect>
                    <v:rect id="Rectangle 1" o:spid="_x0000_s1166" style="position:absolute;left:28041;top:60502;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lsN8MA&#10;AADhAAAADwAAAGRycy9kb3ducmV2LnhtbERPy4rCMBTdD/gP4QqzG1OFiq1GkYIwzq4+9pfm2hSb&#10;m9pkbP37yWLA5eG8N7vRtuJJvW8cK5jPEhDEldMN1wou58PXCoQPyBpbx6TgRR5228nHBnPtBi7p&#10;eQq1iCHsc1RgQuhyKX1lyKKfuY44cjfXWwwR9rXUPQ4x3LZykSRLabHh2GCwo8JQdT/9WgVJfXyc&#10;3XAczIqLoni15Q9eS6U+p+N+DSLQGN7if/e3VpCm2TzNsjg5Popv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lsN8MAAADhAAAADwAAAAAAAAAAAAAAAACYAgAAZHJzL2Rv&#10;d25yZXYueG1sUEsFBgAAAAAEAAQA9QAAAIgDAAAAAA==&#10;" fillcolor="#d8d8d8 [2732]" strokecolor="black [3213]" strokeweight="1pt">
                      <v:textbox>
                        <w:txbxContent>
                          <w:p w:rsidR="00273AE7" w:rsidRDefault="00273AE7" w:rsidP="00554216">
                            <w:pPr>
                              <w:jc w:val="center"/>
                            </w:pPr>
                            <w:r>
                              <w:t>Yes</w:t>
                            </w:r>
                          </w:p>
                        </w:txbxContent>
                      </v:textbox>
                    </v:rect>
                    <v:rect id="Rectangle 1" o:spid="_x0000_s1167" style="position:absolute;left:16154;top:71247;width:4648;height:2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ZhWsQA&#10;AADiAAAADwAAAGRycy9kb3ducmV2LnhtbERPXWvCMBR9H+w/hCv4NhMrc1KNMgqDubeqe78016bY&#10;3HRNZuu/XwaCj4fzvdmNrhVX6kPjWcN8pkAQV940XGs4HT9eViBCRDbYeiYNNwqw2z4/bTA3fuCS&#10;rodYixTCIUcNNsYulzJUlhyGme+IE3f2vcOYYF9L0+OQwl0rM6WW0mHDqcFiR4Wl6nL4dRpUvf85&#10;+mE/2BUXRXFryy/8LrWeTsb3NYhIY3yI7+5Pk+Zni0wt3+av8H8pY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2YVrEAAAA4gAAAA8AAAAAAAAAAAAAAAAAmAIAAGRycy9k&#10;b3ducmV2LnhtbFBLBQYAAAAABAAEAPUAAACJAwAAAAA=&#10;" fillcolor="#d8d8d8 [2732]" strokecolor="black [3213]" strokeweight="1pt">
                      <v:textbox>
                        <w:txbxContent>
                          <w:p w:rsidR="00273AE7" w:rsidRDefault="00273AE7" w:rsidP="00554216">
                            <w:pPr>
                              <w:jc w:val="center"/>
                            </w:pPr>
                            <w:r>
                              <w:t xml:space="preserve">No </w:t>
                            </w:r>
                          </w:p>
                        </w:txbxContent>
                      </v:textbox>
                    </v:rect>
                    <v:shape id="Straight Arrow Connector 3" o:spid="_x0000_s1168" type="#_x0000_t32" style="position:absolute;left:45796;top:52578;width:67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Mgs8gAAADjAAAADwAAAGRycy9kb3ducmV2LnhtbERPS2vCQBC+C/0Pywi96SZiS0xdpVSk&#10;tvTgC+txyI5JanY2ZFeN/94VCh7ne8942ppKnKlxpWUFcT8CQZxZXXKuYLuZ9xIQziNrrCyTgis5&#10;mE6eOmNMtb3wis5rn4sQwi5FBYX3dSqlywoy6Pq2Jg7cwTYGfTibXOoGLyHcVHIQRa/SYMmhocCa&#10;PgrKjuuTUfCzX37uvl9mJf9m+rioVn9fB54p9dxt399AeGr9Q/zvXugwPxkmUTxK4gHcfwoAyMkN&#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0Mgs8gAAADjAAAADwAAAAAA&#10;AAAAAAAAAAChAgAAZHJzL2Rvd25yZXYueG1sUEsFBgAAAAAEAAQA+QAAAJYDAAAAAA==&#10;" strokecolor="black [3200]" strokeweight="1.5pt">
                      <v:stroke endarrow="block" joinstyle="miter"/>
                    </v:shape>
                  </v:group>
                  <v:line id="Straight Connector 15" o:spid="_x0000_s1169" style="position:absolute;visibility:visible;mso-wrap-style:square" from="27749,32893" to="31482,32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IsYAAADbAAAADwAAAGRycy9kb3ducmV2LnhtbESPQWvCQBCF7wX/wzJCb3VjD0VSVxFR&#10;UIRKjbT1NmTHJJidTbNbE/vrO4eCtxnem/e+mc57V6srtaHybGA8SkAR595WXBg4ZuunCagQkS3W&#10;nsnAjQLMZ4OHKabWd/xO10MslIRwSNFAGWOTah3ykhyGkW+IRTv71mGUtS20bbGTcFfr5yR50Q4r&#10;loYSG1qWlF8OP85A9/Gdve2S7af9WmWb0+n2u6/HmTGPw37xCipSH+/m/+uNFXyBlV9kAD3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WfiLGAAAA2wAAAA8AAAAAAAAA&#10;AAAAAAAAoQIAAGRycy9kb3ducmV2LnhtbFBLBQYAAAAABAAEAPkAAACUAwAAAAA=&#10;" strokecolor="black [3200]" strokeweight="1.5pt">
                    <v:stroke joinstyle="miter"/>
                  </v:line>
                </v:group>
                <v:shape id="Straight Arrow Connector 23" o:spid="_x0000_s1170" type="#_x0000_t32" style="position:absolute;left:39751;top:83312;width:12573;height:1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vTIsUAAADbAAAADwAAAGRycy9kb3ducmV2LnhtbESPQWvCQBSE7wX/w/KE3uqmKRWJrlIM&#10;pbH0oLaox0f2mcRk34bsqum/7xYEj8PMfMPMFr1pxIU6V1lW8DyKQBDnVldcKPj5fn+agHAeWWNj&#10;mRT8koPFfPAww0TbK2/osvWFCBB2CSoovW8TKV1ekkE3si1x8I62M+iD7AqpO7wGuGlkHEVjabDi&#10;sFBiS8uS8np7Ngq+DuuP3edrWvE+13XWbE6rI6dKPQ77tykIT72/h2/tTCuIX+D/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vTIsUAAADbAAAADwAAAAAAAAAA&#10;AAAAAAChAgAAZHJzL2Rvd25yZXYueG1sUEsFBgAAAAAEAAQA+QAAAJMDAAAAAA==&#10;" strokecolor="black [3200]" strokeweight="1.5pt">
                  <v:stroke endarrow="block" joinstyle="miter"/>
                </v:shape>
                <w10:wrap anchorx="page"/>
              </v:group>
            </w:pict>
          </mc:Fallback>
        </mc:AlternateContent>
      </w: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B80EAE" w:rsidP="006E744E">
      <w:pPr>
        <w:spacing w:line="360" w:lineRule="auto"/>
        <w:jc w:val="center"/>
        <w:rPr>
          <w:b/>
          <w:sz w:val="18"/>
        </w:rPr>
      </w:pPr>
      <w:r>
        <w:rPr>
          <w:b/>
          <w:noProof/>
          <w:sz w:val="18"/>
          <w:lang w:bidi="ar-SA"/>
        </w:rPr>
        <mc:AlternateContent>
          <mc:Choice Requires="wps">
            <w:drawing>
              <wp:anchor distT="0" distB="0" distL="114300" distR="114300" simplePos="0" relativeHeight="252545024" behindDoc="0" locked="0" layoutInCell="1" allowOverlap="1" wp14:anchorId="031A9935" wp14:editId="67E410B9">
                <wp:simplePos x="0" y="0"/>
                <wp:positionH relativeFrom="column">
                  <wp:posOffset>4969933</wp:posOffset>
                </wp:positionH>
                <wp:positionV relativeFrom="paragraph">
                  <wp:posOffset>237067</wp:posOffset>
                </wp:positionV>
                <wp:extent cx="340783" cy="0"/>
                <wp:effectExtent l="0" t="0" r="0" b="0"/>
                <wp:wrapNone/>
                <wp:docPr id="2021755463" name="Straight Connector 15"/>
                <wp:cNvGraphicFramePr/>
                <a:graphic xmlns:a="http://schemas.openxmlformats.org/drawingml/2006/main">
                  <a:graphicData uri="http://schemas.microsoft.com/office/word/2010/wordprocessingShape">
                    <wps:wsp>
                      <wps:cNvCnPr/>
                      <wps:spPr>
                        <a:xfrm>
                          <a:off x="0" y="0"/>
                          <a:ext cx="34078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5A4436" id="Straight Connector 15"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91.35pt,18.65pt" to="418.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" strokecolor="black [3200]" strokeweight="1.5pt">
                <v:stroke joinstyle="miter"/>
              </v:line>
            </w:pict>
          </mc:Fallback>
        </mc:AlternateContent>
      </w: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325093" w:rsidRDefault="00325093" w:rsidP="006E744E">
      <w:pPr>
        <w:spacing w:line="360" w:lineRule="auto"/>
        <w:jc w:val="center"/>
        <w:rPr>
          <w:b/>
          <w:sz w:val="18"/>
        </w:rPr>
      </w:pPr>
    </w:p>
    <w:p w:rsidR="00C5710E" w:rsidRDefault="00C5710E" w:rsidP="006E744E">
      <w:pPr>
        <w:spacing w:line="360" w:lineRule="auto"/>
        <w:jc w:val="center"/>
        <w:rPr>
          <w:b/>
          <w:sz w:val="18"/>
        </w:rPr>
      </w:pPr>
    </w:p>
    <w:p w:rsidR="00C5710E" w:rsidRPr="00C5710E" w:rsidRDefault="00C5710E" w:rsidP="006E744E">
      <w:pPr>
        <w:spacing w:line="360" w:lineRule="auto"/>
        <w:jc w:val="center"/>
        <w:rPr>
          <w:b/>
          <w:sz w:val="18"/>
          <w:szCs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046598" w:rsidP="006E744E">
      <w:pPr>
        <w:spacing w:line="360" w:lineRule="auto"/>
        <w:jc w:val="center"/>
        <w:rPr>
          <w:b/>
          <w:sz w:val="18"/>
        </w:rPr>
      </w:pPr>
      <w:r>
        <w:rPr>
          <w:b/>
          <w:noProof/>
          <w:sz w:val="18"/>
          <w:lang w:bidi="ar-SA"/>
        </w:rPr>
        <w:lastRenderedPageBreak/>
        <mc:AlternateContent>
          <mc:Choice Requires="wpg">
            <w:drawing>
              <wp:anchor distT="0" distB="0" distL="114300" distR="114300" simplePos="0" relativeHeight="252605440" behindDoc="0" locked="0" layoutInCell="1" allowOverlap="1" wp14:anchorId="28BC9370" wp14:editId="6570F9F1">
                <wp:simplePos x="0" y="0"/>
                <wp:positionH relativeFrom="page">
                  <wp:align>right</wp:align>
                </wp:positionH>
                <wp:positionV relativeFrom="paragraph">
                  <wp:posOffset>-691767</wp:posOffset>
                </wp:positionV>
                <wp:extent cx="5833533" cy="9794167"/>
                <wp:effectExtent l="57150" t="57150" r="53340" b="55245"/>
                <wp:wrapNone/>
                <wp:docPr id="20" name="Group 20"/>
                <wp:cNvGraphicFramePr/>
                <a:graphic xmlns:a="http://schemas.openxmlformats.org/drawingml/2006/main">
                  <a:graphicData uri="http://schemas.microsoft.com/office/word/2010/wordprocessingGroup">
                    <wpg:wgp>
                      <wpg:cNvGrpSpPr/>
                      <wpg:grpSpPr>
                        <a:xfrm>
                          <a:off x="0" y="0"/>
                          <a:ext cx="5833533" cy="9794167"/>
                          <a:chOff x="0" y="0"/>
                          <a:chExt cx="5833533" cy="9794167"/>
                        </a:xfrm>
                      </wpg:grpSpPr>
                      <wps:wsp>
                        <wps:cNvPr id="862403400" name="Oval 3"/>
                        <wps:cNvSpPr/>
                        <wps:spPr>
                          <a:xfrm>
                            <a:off x="2489200" y="946785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0"/>
                            <a:ext cx="5833533" cy="9794167"/>
                            <a:chOff x="0" y="0"/>
                            <a:chExt cx="5833533" cy="9794167"/>
                          </a:xfrm>
                        </wpg:grpSpPr>
                        <wpg:grpSp>
                          <wpg:cNvPr id="9" name="Group 9"/>
                          <wpg:cNvGrpSpPr/>
                          <wpg:grpSpPr>
                            <a:xfrm>
                              <a:off x="0" y="0"/>
                              <a:ext cx="5833533" cy="9794167"/>
                              <a:chOff x="0" y="0"/>
                              <a:chExt cx="5833533" cy="9560560"/>
                            </a:xfrm>
                          </wpg:grpSpPr>
                          <wps:wsp>
                            <wps:cNvPr id="1497681977" name="Oval 3"/>
                            <wps:cNvSpPr/>
                            <wps:spPr>
                              <a:xfrm>
                                <a:off x="670560" y="928116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8588809" name="Straight Connector 15"/>
                            <wps:cNvCnPr/>
                            <wps:spPr>
                              <a:xfrm>
                                <a:off x="2560320" y="7452360"/>
                                <a:ext cx="340783" cy="0"/>
                              </a:xfrm>
                              <a:prstGeom prst="line">
                                <a:avLst/>
                              </a:prstGeom>
                            </wps:spPr>
                            <wps:style>
                              <a:lnRef idx="3">
                                <a:schemeClr val="dk1"/>
                              </a:lnRef>
                              <a:fillRef idx="0">
                                <a:schemeClr val="dk1"/>
                              </a:fillRef>
                              <a:effectRef idx="2">
                                <a:schemeClr val="dk1"/>
                              </a:effectRef>
                              <a:fontRef idx="minor">
                                <a:schemeClr val="tx1"/>
                              </a:fontRef>
                            </wps:style>
                            <wps:bodyPr/>
                          </wps:wsp>
                          <wps:wsp>
                            <wps:cNvPr id="1144381077" name="Diamond 1"/>
                            <wps:cNvSpPr/>
                            <wps:spPr>
                              <a:xfrm>
                                <a:off x="1882140" y="1021080"/>
                                <a:ext cx="1356784" cy="75565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824D6A">
                                  <w:r>
                                    <w:t>Opt=3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121411" name="Straight Arrow Connector 1"/>
                            <wps:cNvCnPr/>
                            <wps:spPr>
                              <a:xfrm>
                                <a:off x="3474720" y="13868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8548309" name="Straight Connector 15"/>
                            <wps:cNvCnPr/>
                            <wps:spPr>
                              <a:xfrm>
                                <a:off x="3139440" y="1394460"/>
                                <a:ext cx="340783" cy="0"/>
                              </a:xfrm>
                              <a:prstGeom prst="line">
                                <a:avLst/>
                              </a:prstGeom>
                            </wps:spPr>
                            <wps:style>
                              <a:lnRef idx="3">
                                <a:schemeClr val="dk1"/>
                              </a:lnRef>
                              <a:fillRef idx="0">
                                <a:schemeClr val="dk1"/>
                              </a:fillRef>
                              <a:effectRef idx="2">
                                <a:schemeClr val="dk1"/>
                              </a:effectRef>
                              <a:fontRef idx="minor">
                                <a:schemeClr val="tx1"/>
                              </a:fontRef>
                            </wps:style>
                            <wps:bodyPr/>
                          </wps:wsp>
                          <wps:wsp>
                            <wps:cNvPr id="1050616179" name="Parallelogram 3"/>
                            <wps:cNvSpPr/>
                            <wps:spPr>
                              <a:xfrm>
                                <a:off x="2842260" y="185166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824D6A">
                                  <w:r>
                                    <w:t>See 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052191" name="Straight Arrow Connector 19"/>
                            <wps:cNvCnPr/>
                            <wps:spPr>
                              <a:xfrm>
                                <a:off x="2575560" y="1783080"/>
                                <a:ext cx="0" cy="742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59030836" name="Diamond 1"/>
                            <wps:cNvSpPr/>
                            <wps:spPr>
                              <a:xfrm>
                                <a:off x="1950720" y="2514600"/>
                                <a:ext cx="1289050" cy="823384"/>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824D6A">
                                  <w:r>
                                    <w:t>Opt=4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145968" name="Straight Arrow Connector 7"/>
                            <wps:cNvCnPr/>
                            <wps:spPr>
                              <a:xfrm>
                                <a:off x="3154680" y="291846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958631" name="Parallelogram 3"/>
                            <wps:cNvSpPr/>
                            <wps:spPr>
                              <a:xfrm>
                                <a:off x="3596640" y="2689860"/>
                                <a:ext cx="765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824D6A">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198654" name="Oval 3"/>
                            <wps:cNvSpPr/>
                            <wps:spPr>
                              <a:xfrm>
                                <a:off x="2400300" y="76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869691" name="Oval 3"/>
                            <wps:cNvSpPr/>
                            <wps:spPr>
                              <a:xfrm>
                                <a:off x="73914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746325" name="Straight Connector 27"/>
                            <wps:cNvCnPr/>
                            <wps:spPr>
                              <a:xfrm flipH="1">
                                <a:off x="807720" y="274320"/>
                                <a:ext cx="42334" cy="3852333"/>
                              </a:xfrm>
                              <a:prstGeom prst="line">
                                <a:avLst/>
                              </a:prstGeom>
                            </wps:spPr>
                            <wps:style>
                              <a:lnRef idx="3">
                                <a:schemeClr val="dk1"/>
                              </a:lnRef>
                              <a:fillRef idx="0">
                                <a:schemeClr val="dk1"/>
                              </a:fillRef>
                              <a:effectRef idx="2">
                                <a:schemeClr val="dk1"/>
                              </a:effectRef>
                              <a:fontRef idx="minor">
                                <a:schemeClr val="tx1"/>
                              </a:fontRef>
                            </wps:style>
                            <wps:bodyPr/>
                          </wps:wsp>
                          <wps:wsp>
                            <wps:cNvPr id="660538853" name="Diamond 1"/>
                            <wps:cNvSpPr/>
                            <wps:spPr>
                              <a:xfrm>
                                <a:off x="0" y="4137660"/>
                                <a:ext cx="1600200" cy="125730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31225E">
                                  <w:r>
                                    <w:t>Opt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551117" name="Straight Arrow Connector 7"/>
                            <wps:cNvCnPr/>
                            <wps:spPr>
                              <a:xfrm>
                                <a:off x="1569720" y="4777740"/>
                                <a:ext cx="4927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8110621" name="Parallelogram 30"/>
                            <wps:cNvSpPr/>
                            <wps:spPr>
                              <a:xfrm>
                                <a:off x="1798320" y="4122420"/>
                                <a:ext cx="3388783" cy="177165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31225E">
                                  <w:r>
                                    <w:t>Display menu</w:t>
                                  </w:r>
                                </w:p>
                                <w:p w:rsidR="00273AE7" w:rsidRDefault="00273AE7" w:rsidP="003D75D7">
                                  <w:pPr>
                                    <w:pStyle w:val="ListParagraph"/>
                                    <w:numPr>
                                      <w:ilvl w:val="0"/>
                                      <w:numId w:val="28"/>
                                    </w:numPr>
                                  </w:pPr>
                                  <w:r>
                                    <w:t>Enter 1 for change password</w:t>
                                  </w:r>
                                </w:p>
                                <w:p w:rsidR="00273AE7" w:rsidRDefault="00273AE7" w:rsidP="003D75D7">
                                  <w:pPr>
                                    <w:pStyle w:val="ListParagraph"/>
                                    <w:numPr>
                                      <w:ilvl w:val="0"/>
                                      <w:numId w:val="28"/>
                                    </w:numPr>
                                  </w:pPr>
                                  <w:r>
                                    <w:t>Enter 2 for change username</w:t>
                                  </w:r>
                                </w:p>
                                <w:p w:rsidR="00273AE7" w:rsidRDefault="00273AE7" w:rsidP="003D75D7">
                                  <w:pPr>
                                    <w:pStyle w:val="ListParagraph"/>
                                    <w:numPr>
                                      <w:ilvl w:val="0"/>
                                      <w:numId w:val="28"/>
                                    </w:numPr>
                                  </w:pPr>
                                  <w:r>
                                    <w:t>Enter 3 for exit.</w:t>
                                  </w:r>
                                </w:p>
                                <w:p w:rsidR="00273AE7" w:rsidRDefault="00273AE7" w:rsidP="0031225E">
                                  <w:pPr>
                                    <w:pStyle w:val="ListParagraph"/>
                                    <w:ind w:left="1573"/>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221328" name="Straight Arrow Connector 1"/>
                            <wps:cNvCnPr/>
                            <wps:spPr>
                              <a:xfrm>
                                <a:off x="3055620" y="58978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49845956" name="Parallelogram 3"/>
                            <wps:cNvSpPr/>
                            <wps:spPr>
                              <a:xfrm>
                                <a:off x="2377440" y="638556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04D33">
                                  <w:r>
                                    <w:t>Read opt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495857" name="Straight Arrow Connector 1"/>
                            <wps:cNvCnPr/>
                            <wps:spPr>
                              <a:xfrm>
                                <a:off x="2903220" y="69570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33987171" name="Straight Arrow Connector 1"/>
                            <wps:cNvCnPr/>
                            <wps:spPr>
                              <a:xfrm>
                                <a:off x="2560320" y="74599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04901535" name="Diamond 1"/>
                            <wps:cNvSpPr/>
                            <wps:spPr>
                              <a:xfrm>
                                <a:off x="2042160" y="7955280"/>
                                <a:ext cx="1098550" cy="85725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404D33">
                                  <w:r>
                                    <w:t>Opt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7163995" name="Straight Arrow Connector 7"/>
                            <wps:cNvCnPr/>
                            <wps:spPr>
                              <a:xfrm>
                                <a:off x="3108960" y="838200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31500486" name="Parallelogram 3"/>
                            <wps:cNvSpPr/>
                            <wps:spPr>
                              <a:xfrm>
                                <a:off x="3528060" y="808482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04D33">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757769" name="Oval 3"/>
                            <wps:cNvSpPr/>
                            <wps:spPr>
                              <a:xfrm>
                                <a:off x="4602480" y="23698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36364" name="Straight Connector 33"/>
                            <wps:cNvCnPr/>
                            <wps:spPr>
                              <a:xfrm flipV="1">
                                <a:off x="5647266" y="403830"/>
                                <a:ext cx="13573" cy="8893983"/>
                              </a:xfrm>
                              <a:prstGeom prst="line">
                                <a:avLst/>
                              </a:prstGeom>
                            </wps:spPr>
                            <wps:style>
                              <a:lnRef idx="3">
                                <a:schemeClr val="dk1"/>
                              </a:lnRef>
                              <a:fillRef idx="0">
                                <a:schemeClr val="dk1"/>
                              </a:fillRef>
                              <a:effectRef idx="2">
                                <a:schemeClr val="dk1"/>
                              </a:effectRef>
                              <a:fontRef idx="minor">
                                <a:schemeClr val="tx1"/>
                              </a:fontRef>
                            </wps:style>
                            <wps:bodyPr/>
                          </wps:wsp>
                          <wps:wsp>
                            <wps:cNvPr id="941541002" name="Oval 3"/>
                            <wps:cNvSpPr/>
                            <wps:spPr>
                              <a:xfrm>
                                <a:off x="5562600" y="1219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267433" name="Rectangle 1"/>
                            <wps:cNvSpPr/>
                            <wps:spPr>
                              <a:xfrm>
                                <a:off x="3139440" y="10591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159506" name="Rectangle 1"/>
                            <wps:cNvSpPr/>
                            <wps:spPr>
                              <a:xfrm>
                                <a:off x="2072640" y="196596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948790" name="Rectangle 1"/>
                            <wps:cNvSpPr/>
                            <wps:spPr>
                              <a:xfrm>
                                <a:off x="1607820" y="44500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712654" name="Rectangle 1"/>
                            <wps:cNvSpPr/>
                            <wps:spPr>
                              <a:xfrm>
                                <a:off x="3093498" y="8079641"/>
                                <a:ext cx="427199"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998669" name="Rectangle 1"/>
                            <wps:cNvSpPr/>
                            <wps:spPr>
                              <a:xfrm>
                                <a:off x="2110740" y="885444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554216">
                                  <w:pPr>
                                    <w:jc w:val="center"/>
                                  </w:pPr>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226915" name="Straight Arrow Connector 19"/>
                            <wps:cNvCnPr/>
                            <wps:spPr>
                              <a:xfrm>
                                <a:off x="2529840" y="274320"/>
                                <a:ext cx="0" cy="742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65745169" name="Straight Connector 33"/>
                            <wps:cNvCnPr/>
                            <wps:spPr>
                              <a:xfrm flipH="1" flipV="1">
                                <a:off x="807720" y="5387340"/>
                                <a:ext cx="0" cy="3869266"/>
                              </a:xfrm>
                              <a:prstGeom prst="line">
                                <a:avLst/>
                              </a:prstGeom>
                            </wps:spPr>
                            <wps:style>
                              <a:lnRef idx="3">
                                <a:schemeClr val="dk1"/>
                              </a:lnRef>
                              <a:fillRef idx="0">
                                <a:schemeClr val="dk1"/>
                              </a:fillRef>
                              <a:effectRef idx="2">
                                <a:schemeClr val="dk1"/>
                              </a:effectRef>
                              <a:fontRef idx="minor">
                                <a:schemeClr val="tx1"/>
                              </a:fontRef>
                            </wps:style>
                            <wps:bodyPr/>
                          </wps:wsp>
                          <wps:wsp>
                            <wps:cNvPr id="1989093299" name="Straight Arrow Connector 1"/>
                            <wps:cNvCnPr/>
                            <wps:spPr>
                              <a:xfrm>
                                <a:off x="2613660" y="87553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4838514" name="Straight Arrow Connector 7"/>
                            <wps:cNvCnPr/>
                            <wps:spPr>
                              <a:xfrm>
                                <a:off x="4861560" y="8382000"/>
                                <a:ext cx="8042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8602643" name="Straight Connector 33"/>
                            <wps:cNvCnPr/>
                            <wps:spPr>
                              <a:xfrm>
                                <a:off x="4160520" y="2103120"/>
                                <a:ext cx="491067" cy="315383"/>
                              </a:xfrm>
                              <a:prstGeom prst="line">
                                <a:avLst/>
                              </a:prstGeom>
                            </wps:spPr>
                            <wps:style>
                              <a:lnRef idx="3">
                                <a:schemeClr val="dk1"/>
                              </a:lnRef>
                              <a:fillRef idx="0">
                                <a:schemeClr val="dk1"/>
                              </a:fillRef>
                              <a:effectRef idx="2">
                                <a:schemeClr val="dk1"/>
                              </a:effectRef>
                              <a:fontRef idx="minor">
                                <a:schemeClr val="tx1"/>
                              </a:fontRef>
                            </wps:style>
                            <wps:bodyPr/>
                          </wps:wsp>
                          <wps:wsp>
                            <wps:cNvPr id="1757998964" name="Straight Connector 33"/>
                            <wps:cNvCnPr/>
                            <wps:spPr>
                              <a:xfrm flipV="1">
                                <a:off x="4282440" y="2636520"/>
                                <a:ext cx="363855" cy="366184"/>
                              </a:xfrm>
                              <a:prstGeom prst="line">
                                <a:avLst/>
                              </a:prstGeom>
                            </wps:spPr>
                            <wps:style>
                              <a:lnRef idx="3">
                                <a:schemeClr val="dk1"/>
                              </a:lnRef>
                              <a:fillRef idx="0">
                                <a:schemeClr val="dk1"/>
                              </a:fillRef>
                              <a:effectRef idx="2">
                                <a:schemeClr val="dk1"/>
                              </a:effectRef>
                              <a:fontRef idx="minor">
                                <a:schemeClr val="tx1"/>
                              </a:fontRef>
                            </wps:style>
                            <wps:bodyPr/>
                          </wps:wsp>
                          <wps:wsp>
                            <wps:cNvPr id="1982121569" name="Straight Arrow Connector 7"/>
                            <wps:cNvCnPr/>
                            <wps:spPr>
                              <a:xfrm flipV="1">
                                <a:off x="4770120" y="358140"/>
                                <a:ext cx="838200" cy="20317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 name="Oval 3"/>
                          <wps:cNvSpPr/>
                          <wps:spPr>
                            <a:xfrm>
                              <a:off x="5505450" y="9448800"/>
                              <a:ext cx="270913" cy="286211"/>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BC9370" id="Group 20" o:spid="_x0000_s1171" style="position:absolute;left:0;text-align:left;margin-left:408.15pt;margin-top:-54.45pt;width:459.35pt;height:771.2pt;z-index:252605440;mso-position-horizontal:right;mso-position-horizontal-relative:page" coordsize="58335,9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">
                <v:oval id="Oval 3" o:spid="_x0000_s1172" style="position:absolute;left:24892;top:94678;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Mq78YA&#10;AADiAAAADwAAAGRycy9kb3ducmV2LnhtbESPzUoDMRSF90LfIdyCO5u0tkMZm5ZasIg7Wx/gktyZ&#10;jE5uhiR2xrc3C8Hl4fzx7Q6T78WNYuoCa1guFAhiE2zHrYaP68vDFkTKyBb7wKThhxIc9rO7HdY2&#10;jPxOt0tuRRnhVKMGl/NQS5mMI49pEQbi4jUhesxFxlbaiGMZ971cKVVJjx2XB4cDnRyZr8u314Cj&#10;OYdrlVxzjub0jJ+bN2w2Wt/Pp+MTiExT/g//tV+thm21WqvHtSoQBang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Mq78YAAADiAAAADwAAAAAAAAAAAAAAAACYAgAAZHJz&#10;L2Rvd25yZXYueG1sUEsFBgAAAAAEAAQA9QAAAIsDAAAAAA==&#10;" fillcolor="#d8d8d8 [2732]" stroked="f" strokeweight="1pt">
                  <v:stroke joinstyle="miter"/>
                </v:oval>
                <v:group id="Group 7" o:spid="_x0000_s1173" style="position:absolute;width:58335;height:97941" coordsize="58335,979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9" o:spid="_x0000_s1174" style="position:absolute;width:58335;height:97941" coordsize="58335,95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3" o:spid="_x0000_s1175" style="position:absolute;left:6705;top:92811;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MUA&#10;AADjAAAADwAAAGRycy9kb3ducmV2LnhtbERPX0vDMBB/F/wO4QTfXDpx7VaXDR04xLdtfoAjuTbd&#10;mktJ4lq/vREEH+/3/9bbyfXiSiF2nhXMZwUIYu1Nx62Cz9PbwxJETMgGe8+k4JsibDe3N2usjR/5&#10;QNdjakUO4VijApvSUEsZtSWHceYH4sw1PjhM+QytNAHHHO56+VgUpXTYcW6wONDOkr4cv5wCHPXe&#10;n8pom33Qu1c8Lz6wWSh1fze9PININKV/8Z/73eT5T6uqXM5XVQW/P2UA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j/6MxQAAAOMAAAAPAAAAAAAAAAAAAAAAAJgCAABkcnMv&#10;ZG93bnJldi54bWxQSwUGAAAAAAQABAD1AAAAigMAAAAA&#10;" fillcolor="#d8d8d8 [2732]" stroked="f" strokeweight="1pt">
                      <v:stroke joinstyle="miter"/>
                    </v:oval>
                    <v:line id="Straight Connector 15" o:spid="_x0000_s1176" style="position:absolute;visibility:visible;mso-wrap-style:square" from="25603,74523" to="29011,74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BHX03TMAAAA4gAAAA8A&#10;AAAAAAAAAAAAAAAAoQIAAGRycy9kb3ducmV2LnhtbFBLBQYAAAAABAAEAPkAAACaAwAAAAA=&#10;" strokecolor="black [3200]" strokeweight="1.5pt">
                      <v:stroke joinstyle="miter"/>
                    </v:line>
                    <v:shape id="Diamond 1" o:spid="_x0000_s1177" type="#_x0000_t4" style="position:absolute;left:18821;top:10210;width:13568;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sgA&#10;AADjAAAADwAAAGRycy9kb3ducmV2LnhtbERPT0/CMBS/m/gdmkfiTdohERgUgkaiBy5OA9eX9bEV&#10;19dlrbB9e2ti4vH9/r/VpneNuFAXrGcN2ViBIC69sVxp+PzY3c9BhIhssPFMGgYKsFnf3qwwN/7K&#10;73QpYiVSCIccNdQxtrmUoazJYRj7ljhxJ985jOnsKmk6vKZw18iJUo/SoeXUUGNLzzWVX8W30/Bk&#10;X4qFPJyHxu7loE674/GMr1rfjfrtEkSkPv6L/9xvJs3PptOHeaZmM/j9KQE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38tiyAAAAOMAAAAPAAAAAAAAAAAAAAAAAJgCAABk&#10;cnMvZG93bnJldi54bWxQSwUGAAAAAAQABAD1AAAAjQMAAAAA&#10;" fillcolor="#d8d8d8 [2732]" stroked="f" strokeweight="1pt">
                      <v:textbox>
                        <w:txbxContent>
                          <w:p w:rsidR="00273AE7" w:rsidRDefault="00273AE7" w:rsidP="00824D6A">
                            <w:r>
                              <w:t>Opt=3</w:t>
                            </w:r>
                          </w:p>
                        </w:txbxContent>
                      </v:textbox>
                    </v:shape>
                    <v:shape id="Straight Arrow Connector 1" o:spid="_x0000_s1178" type="#_x0000_t32" style="position:absolute;left:34747;top:13868;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2WckAAADjAAAADwAAAGRycy9kb3ducmV2LnhtbERPX2vCMBB/H+w7hBvsbabpdIxqFFHG&#10;VHxQN+Yej+ZsO5tLaTKt334RhD3e7/+NJp2txYlaXznWoHoJCOLcmYoLDZ8fb0+vIHxANlg7Jg0X&#10;8jAZ39+NMDPuzFs67UIhYgj7DDWUITSZlD4vyaLvuYY4cgfXWgzxbAtpWjzHcFvLNElepMWKY0OJ&#10;Dc1Kyo+7X6th/b15/1oN5hXvc3Nc1Nuf5YHnWj8+dNMhiEBd+Bff3AsT5w/SZ5WqvlJw/SkCIM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TN9lnJAAAA4wAAAA8AAAAA&#10;AAAAAAAAAAAAoQIAAGRycy9kb3ducmV2LnhtbFBLBQYAAAAABAAEAPkAAACXAwAAAAA=&#10;" strokecolor="black [3200]" strokeweight="1.5pt">
                      <v:stroke endarrow="block" joinstyle="miter"/>
                    </v:shape>
                    <v:line id="Straight Connector 15" o:spid="_x0000_s1179" style="position:absolute;visibility:visible;mso-wrap-style:square" from="31394,13944" to="34802,13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SRA/lzQAAAOIAAAAP&#10;AAAAAAAAAAAAAAAAAKECAABkcnMvZG93bnJldi54bWxQSwUGAAAAAAQABAD5AAAAmwMAAAAA&#10;" strokecolor="black [3200]" strokeweight="1.5pt">
                      <v:stroke joinstyle="miter"/>
                    </v:line>
                    <v:shape id="Parallelogram 3" o:spid="_x0000_s1180" type="#_x0000_t7" style="position:absolute;left:28422;top:18516;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oIMUA&#10;AADjAAAADwAAAGRycy9kb3ducmV2LnhtbERPX0vDMBB/F/wO4QTfXFJhda3LxuwQfHXdwMejOZti&#10;c+mauLXf3giCj/f7f+vt5HpxoTF0njVkCwWCuPGm41bDsX59WIEIEdlg75k0zBRgu7m9WWNp/JXf&#10;6XKIrUghHErUYGMcSilDY8lhWPiBOHGffnQY0zm20ox4TeGul49K5dJhx6nB4kCVpebr8O00SKyq&#10;+rx8KT5wPtVm2M/F3s5a399Nu2cQkab4L/5zv5k0Xy1VnuXZUwG/PyUA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4SggxQAAAOMAAAAPAAAAAAAAAAAAAAAAAJgCAABkcnMv&#10;ZG93bnJldi54bWxQSwUGAAAAAAQABAD1AAAAigMAAAAA&#10;" adj="2203" fillcolor="#d8d8d8 [2732]" stroked="f" strokeweight="1pt">
                      <v:textbox>
                        <w:txbxContent>
                          <w:p w:rsidR="00273AE7" w:rsidRDefault="00273AE7" w:rsidP="00824D6A">
                            <w:r>
                              <w:t>See book list</w:t>
                            </w:r>
                          </w:p>
                        </w:txbxContent>
                      </v:textbox>
                    </v:shape>
                    <v:shape id="Straight Arrow Connector 19" o:spid="_x0000_s1181" type="#_x0000_t32" style="position:absolute;left:25755;top:17830;width: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XOhTMsAAADiAAAADwAA&#10;AAAAAAAAAAAAAAChAgAAZHJzL2Rvd25yZXYueG1sUEsFBgAAAAAEAAQA+QAAAJkDAAAAAA==&#10;" strokecolor="black [3200]" strokeweight="1.5pt">
                      <v:stroke endarrow="block" joinstyle="miter"/>
                    </v:shape>
                    <v:shape id="Diamond 1" o:spid="_x0000_s1182" type="#_x0000_t4" style="position:absolute;left:19507;top:25146;width:12890;height:8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S2soA&#10;AADiAAAADwAAAGRycy9kb3ducmV2LnhtbESPQUvDQBSE74L/YXmCN7tbiyVNsy0qFj14MUp7fWRf&#10;km2zb0N2bZN/7wqCx2FmvmGK7eg6caYhWM8a5jMFgrjyxnKj4etzd5eBCBHZYOeZNEwUYLu5viow&#10;N/7CH3QuYyMShEOOGtoY+1zKULXkMMx8T5y82g8OY5JDI82AlwR3nbxXaikdWk4LLfb03FJ1Kr+d&#10;hif7Uq7k/jh19l1Oqt4dDkd81fr2Znxcg4g0xv/wX/vNaMgeVmqhssUSfi+lOyA3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2AUtrKAAAA4gAAAA8AAAAAAAAAAAAAAAAAmAIA&#10;AGRycy9kb3ducmV2LnhtbFBLBQYAAAAABAAEAPUAAACPAwAAAAA=&#10;" fillcolor="#d8d8d8 [2732]" stroked="f" strokeweight="1pt">
                      <v:textbox>
                        <w:txbxContent>
                          <w:p w:rsidR="00273AE7" w:rsidRDefault="00273AE7" w:rsidP="00824D6A">
                            <w:r>
                              <w:t>Opt=4</w:t>
                            </w:r>
                          </w:p>
                        </w:txbxContent>
                      </v:textbox>
                    </v:shape>
                    <v:shape id="Straight Arrow Connector 7" o:spid="_x0000_s1183" type="#_x0000_t32" style="position:absolute;left:31546;top:29184;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CbPJCEzQAAAOMAAAAP&#10;AAAAAAAAAAAAAAAAAKECAABkcnMvZG93bnJldi54bWxQSwUGAAAAAAQABAD5AAAAmwMAAAAA&#10;" strokecolor="black [3200]" strokeweight="1.5pt">
                      <v:stroke endarrow="block" joinstyle="miter"/>
                    </v:shape>
                    <v:shape id="Parallelogram 3" o:spid="_x0000_s1184" type="#_x0000_t7" style="position:absolute;left:35966;top:26898;width:76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tBscA&#10;AADhAAAADwAAAGRycy9kb3ducmV2LnhtbESPQUsDMRSE74L/ITzBm01atbTbpqWKgjdxLfT6unnd&#10;LLt5WZK0u/57Iwg9DjPzDbPejq4TFwqx8axhOlEgiCtvGq417L/fHxYgYkI22HkmDT8UYbu5vVlj&#10;YfzAX3QpUy0yhGOBGmxKfSFlrCw5jBPfE2fv5IPDlGWopQk4ZLjr5EypuXTYcF6w2NOrpaotz07D&#10;5xvZ1vTncChfmtQeu1pVdtD6/m7crUAkGtM1/N/+MBqe1PJ5MX+cwt+j/Ab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17QbHAAAA4QAAAA8AAAAAAAAAAAAAAAAAmAIAAGRy&#10;cy9kb3ducmV2LnhtbFBLBQYAAAAABAAEAPUAAACMAwAAAAA=&#10;" adj="4030" fillcolor="#d8d8d8 [2732]" stroked="f" strokeweight="1pt">
                      <v:textbox>
                        <w:txbxContent>
                          <w:p w:rsidR="00273AE7" w:rsidRDefault="00273AE7" w:rsidP="00824D6A">
                            <w:r>
                              <w:t xml:space="preserve">Exit </w:t>
                            </w:r>
                          </w:p>
                        </w:txbxContent>
                      </v:textbox>
                    </v:shape>
                    <v:oval id="Oval 3" o:spid="_x0000_s1185" style="position:absolute;left:24003;top:76;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pFz8gA&#10;AADiAAAADwAAAGRycy9kb3ducmV2LnhtbESPwWrDMBBE74X8g9hCbo2cEJvUjRLSQELprUk/YJHW&#10;lltrZSQ1dv++KhR6HGbmDbPdT64XNwqx86xguShAEGtvOm4VvF9PDxsQMSEb7D2Tgm+KsN/N7rZY&#10;Gz/yG90uqRUZwrFGBTaloZYyaksO48IPxNlrfHCYsgytNAHHDHe9XBVFJR12nBcsDnS0pD8vX04B&#10;jvrsr1W0zTno4zN+lK/YlErN76fDE4hEU/oP/7VfjILVulo+bqpyDb+X8h2Qu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WkXPyAAAAOIAAAAPAAAAAAAAAAAAAAAAAJgCAABk&#10;cnMvZG93bnJldi54bWxQSwUGAAAAAAQABAD1AAAAjQMAAAAA&#10;" fillcolor="#d8d8d8 [2732]" stroked="f" strokeweight="1pt">
                      <v:stroke joinstyle="miter"/>
                    </v:oval>
                    <v:oval id="Oval 3" o:spid="_x0000_s1186" style="position:absolute;left:7391;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Y2scA&#10;AADiAAAADwAAAGRycy9kb3ducmV2LnhtbESPwWrDMBBE74X+g9hAbo2cQoztRglpIKH01qQfsEhr&#10;y621MpIau39fFQo9DjPzhtnuZzeIG4XYe1awXhUgiLU3PXcK3q+nhwpETMgGB8+k4Jsi7Hf3d1ts&#10;jJ/4jW6X1IkM4digApvS2EgZtSWHceVH4uy1PjhMWYZOmoBThrtBPhZFKR32nBcsjnS0pD8vX04B&#10;Tvrsr2W07Tno4zN+bF6x3Si1XMyHJxCJ5vQf/mu/GAVVVVdlXdZr+L2U74D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4WNrHAAAA4gAAAA8AAAAAAAAAAAAAAAAAmAIAAGRy&#10;cy9kb3ducmV2LnhtbFBLBQYAAAAABAAEAPUAAACMAwAAAAA=&#10;" fillcolor="#d8d8d8 [2732]" stroked="f" strokeweight="1pt">
                      <v:stroke joinstyle="miter"/>
                    </v:oval>
                    <v:line id="Straight Connector 27" o:spid="_x0000_s1187" style="position:absolute;flip:x;visibility:visible;mso-wrap-style:square" from="8077,2743" to="8500,4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d5MkAAADjAAAADwAAAGRycy9kb3ducmV2LnhtbERPT0/CMBS/m/AdmkfCxUg7VMBJIWhC&#10;wsno5sXby/rcFtbXZS1Q+fTUxMTj+/1/q020nTjR4FvHGrKpAkFcOdNyreGz3N0tQfiAbLBzTBp+&#10;yMNmPbpZYW7cmT/oVIRapBD2OWpoQuhzKX3VkEU/dT1x4r7dYDGkc6ilGfCcwm0nZ0rNpcWWU0OD&#10;Pb02VB2Ko9Xw9B4P+7esLBRfXrbqa3G5jabUejKO22cQgWL4F/+59ybNz5Zq8TC/nz3C708JALm+&#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GVneTJAAAA4wAAAA8AAAAA&#10;AAAAAAAAAAAAoQIAAGRycy9kb3ducmV2LnhtbFBLBQYAAAAABAAEAPkAAACXAwAAAAA=&#10;" strokecolor="black [3200]" strokeweight="1.5pt">
                      <v:stroke joinstyle="miter"/>
                    </v:line>
                    <v:shape id="Diamond 1" o:spid="_x0000_s1188" type="#_x0000_t4" style="position:absolute;top:41376;width:16002;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2em8oA&#10;AADiAAAADwAAAGRycy9kb3ducmV2LnhtbESPQUvDQBSE74L/YXkFb3a3loY0dltULHrwYlra6yP7&#10;mmzNvg3ZtU3+vSsIHoeZ+YZZbQbXigv1wXrWMJsqEMSVN5ZrDfvd9j4HESKywdYzaRgpwGZ9e7PC&#10;wvgrf9KljLVIEA4Famhi7AopQ9WQwzD1HXHyTr53GJPsa2l6vCa4a+WDUpl0aDktNNjRS0PVV/nt&#10;NDzb13IpD+extR9yVKft8XjGN63vJsPTI4hIQ/wP/7XfjYYsU4t5ni/m8Hsp3Q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jdnpvKAAAA4gAAAA8AAAAAAAAAAAAAAAAAmAIA&#10;AGRycy9kb3ducmV2LnhtbFBLBQYAAAAABAAEAPUAAACPAwAAAAA=&#10;" fillcolor="#d8d8d8 [2732]" stroked="f" strokeweight="1pt">
                      <v:textbox>
                        <w:txbxContent>
                          <w:p w:rsidR="00273AE7" w:rsidRDefault="00273AE7" w:rsidP="0031225E">
                            <w:r>
                              <w:t>Opt 5</w:t>
                            </w:r>
                          </w:p>
                        </w:txbxContent>
                      </v:textbox>
                    </v:shape>
                    <v:shape id="Straight Arrow Connector 7" o:spid="_x0000_s1189" type="#_x0000_t32" style="position:absolute;left:15697;top:47777;width:49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6OMkAAADjAAAADwAAAGRycy9kb3ducmV2LnhtbERPS2vCQBC+F/oflin01myixJbUVUSR&#10;avFQH7Q9DtkxiWZnQ3bV+O/dgtDjfO8ZjjtTizO1rrKsIIliEMS51RUXCnbb+csbCOeRNdaWScGV&#10;HIxHjw9DzLS98JrOG1+IEMIuQwWl900mpctLMugi2xAHbm9bgz6cbSF1i5cQbmrZi+OBNFhxaCix&#10;oWlJ+XFzMgpWv18f35/prOKfXB8X9fqw3PNMqeenbvIOwlPn/8V390KH+f1eP02TJHmFv58CAHJ0&#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ZEujjJAAAA4wAAAA8AAAAA&#10;AAAAAAAAAAAAoQIAAGRycy9kb3ducmV2LnhtbFBLBQYAAAAABAAEAPkAAACXAwAAAAA=&#10;" strokecolor="black [3200]" strokeweight="1.5pt">
                      <v:stroke endarrow="block" joinstyle="miter"/>
                    </v:shape>
                    <v:shape id="Parallelogram 30" o:spid="_x0000_s1190" type="#_x0000_t7" style="position:absolute;left:17983;top:41224;width:33888;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5gkMwA&#10;AADiAAAADwAAAGRycy9kb3ducmV2LnhtbESPT2vCQBTE74LfYXkFL6KbBBoluooU+sceCrUecnxk&#10;n9nQ7Ns0u2rqp+8WCj0OM/MbZr0dbCsu1PvGsYJ0noAgrpxuuFZw/HicLUH4gKyxdUwKvsnDdjMe&#10;rbHQ7srvdDmEWkQI+wIVmBC6QkpfGbLo564jjt7J9RZDlH0tdY/XCLetzJIklxYbjgsGO3owVH0e&#10;zlbBQpb7bFE+17ev1zB9M235lFelUpO7YbcCEWgI/+G/9otWkN0v0zTJsxR+L8U7ID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35gkMwAAADiAAAADwAAAAAAAAAAAAAAAACY&#10;AgAAZHJzL2Rvd25yZXYueG1sUEsFBgAAAAAEAAQA9QAAAJEDAAAAAA==&#10;" adj="2823" fillcolor="#d8d8d8 [2732]" stroked="f" strokeweight="1pt">
                      <v:textbox>
                        <w:txbxContent>
                          <w:p w:rsidR="00273AE7" w:rsidRDefault="00273AE7" w:rsidP="0031225E">
                            <w:r>
                              <w:t>Display menu</w:t>
                            </w:r>
                          </w:p>
                          <w:p w:rsidR="00273AE7" w:rsidRDefault="00273AE7" w:rsidP="003D75D7">
                            <w:pPr>
                              <w:pStyle w:val="ListParagraph"/>
                              <w:numPr>
                                <w:ilvl w:val="0"/>
                                <w:numId w:val="28"/>
                              </w:numPr>
                            </w:pPr>
                            <w:r>
                              <w:t>Enter 1 for change password</w:t>
                            </w:r>
                          </w:p>
                          <w:p w:rsidR="00273AE7" w:rsidRDefault="00273AE7" w:rsidP="003D75D7">
                            <w:pPr>
                              <w:pStyle w:val="ListParagraph"/>
                              <w:numPr>
                                <w:ilvl w:val="0"/>
                                <w:numId w:val="28"/>
                              </w:numPr>
                            </w:pPr>
                            <w:r>
                              <w:t>Enter 2 for change username</w:t>
                            </w:r>
                          </w:p>
                          <w:p w:rsidR="00273AE7" w:rsidRDefault="00273AE7" w:rsidP="003D75D7">
                            <w:pPr>
                              <w:pStyle w:val="ListParagraph"/>
                              <w:numPr>
                                <w:ilvl w:val="0"/>
                                <w:numId w:val="28"/>
                              </w:numPr>
                            </w:pPr>
                            <w:r>
                              <w:t>Enter 3 for exit.</w:t>
                            </w:r>
                          </w:p>
                          <w:p w:rsidR="00273AE7" w:rsidRDefault="00273AE7" w:rsidP="0031225E">
                            <w:pPr>
                              <w:pStyle w:val="ListParagraph"/>
                              <w:ind w:left="1573"/>
                            </w:pPr>
                          </w:p>
                        </w:txbxContent>
                      </v:textbox>
                    </v:shape>
                    <v:shape id="Straight Arrow Connector 1" o:spid="_x0000_s1191" type="#_x0000_t32" style="position:absolute;left:30556;top:58978;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Hm9MgAAADiAAAADwAAAGRycy9kb3ducmV2LnhtbERPTWvCQBC9F/wPywje6saIJaSuIooY&#10;Sw9qS+txyI5JNDsbsmtM/333UOjx8b7ny97UoqPWVZYVTMYRCOLc6ooLBZ8f2+cEhPPIGmvLpOCH&#10;HCwXg6c5pto++EjdyRcihLBLUUHpfZNK6fKSDLqxbYgDd7GtQR9gW0jd4iOEm1rGUfQiDVYcGkps&#10;aF1SfjvdjYL382H39TbbVPyd61tWH6/7C2+UGg371SsIT73/F/+5M60gSaZxPJnGYXO4FO6AX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bHm9MgAAADiAAAADwAAAAAA&#10;AAAAAAAAAAChAgAAZHJzL2Rvd25yZXYueG1sUEsFBgAAAAAEAAQA+QAAAJYDAAAAAA==&#10;" strokecolor="black [3200]" strokeweight="1.5pt">
                      <v:stroke endarrow="block" joinstyle="miter"/>
                    </v:shape>
                    <v:shape id="Parallelogram 3" o:spid="_x0000_s1192" type="#_x0000_t7" style="position:absolute;left:23774;top:63855;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SL8YA&#10;AADjAAAADwAAAGRycy9kb3ducmV2LnhtbERPX2vCMBB/H+w7hBvsbaYbVtrOKLMy2Kt2gz0ezdkU&#10;m0ttMm2//SIIPt7v/y3Xo+3EmQbfOlbwOktAENdOt9wo+K4+XzIQPiBr7ByTgok8rFePD0sstLvw&#10;js770IgYwr5ABSaEvpDS14Ys+pnriSN3cIPFEM+hkXrASwy3nXxLkoW02HJsMNhTaag+7v+sAoll&#10;WZ3STf6L00+l++2Ub82k1PPT+PEOItAY7uKb+0vH+ek8z+Zpni7g+lME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LSL8YAAADjAAAADwAAAAAAAAAAAAAAAACYAgAAZHJz&#10;L2Rvd25yZXYueG1sUEsFBgAAAAAEAAQA9QAAAIsDAAAAAA==&#10;" adj="2203" fillcolor="#d8d8d8 [2732]" stroked="f" strokeweight="1pt">
                      <v:textbox>
                        <w:txbxContent>
                          <w:p w:rsidR="00273AE7" w:rsidRDefault="00273AE7" w:rsidP="00404D33">
                            <w:r>
                              <w:t>Read opt</w:t>
                            </w:r>
                          </w:p>
                        </w:txbxContent>
                      </v:textbox>
                    </v:shape>
                    <v:shape id="Straight Arrow Connector 1" o:spid="_x0000_s1193" type="#_x0000_t32" style="position:absolute;left:29032;top:69570;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B4SMkAAADjAAAADwAAAGRycy9kb3ducmV2LnhtbERPX2vCMBB/H/gdwg18m+mGma4zylBk&#10;TnyYbugej+Zsq82lNJnWb2+EwR7v9/9Gk9ZW4kSNLx1reOwlIIgzZ0rONXx/zR+GIHxANlg5Jg0X&#10;8jAZd+5GmBp35jWdNiEXMYR9ihqKEOpUSp8VZNH3XE0cub1rLIZ4Nrk0DZ5juK3kU5I8S4slx4YC&#10;a5oWlB03v1bD6ufzfbtUs5J3mTkuqvXhY88zrbv37dsriEBt+Bf/uRcmzlcD1X9RQzWA208RADm+&#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IAeEjJAAAA4wAAAA8AAAAA&#10;AAAAAAAAAAAAoQIAAGRycy9kb3ducmV2LnhtbFBLBQYAAAAABAAEAPkAAACXAwAAAAA=&#10;" strokecolor="black [3200]" strokeweight="1.5pt">
                      <v:stroke endarrow="block" joinstyle="miter"/>
                    </v:shape>
                    <v:shape id="Straight Arrow Connector 1" o:spid="_x0000_s1194" type="#_x0000_t32" style="position:absolute;left:25603;top:74599;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bm1MkAAADjAAAADwAAAGRycy9kb3ducmV2LnhtbERPzWrCQBC+C32HZQredBOl1aauIkqp&#10;LR4aK+pxyI5JanY2ZLca394tCD3O9z+TWWsqcabGlZYVxP0IBHFmdcm5gu33W28MwnlkjZVlUnAl&#10;B7PpQ2eCibYXTum88bkIIewSVFB4XydSuqwgg65va+LAHW1j0IezyaVu8BLCTSUHUfQsDZYcGgqs&#10;aVFQdtr8GgXrw9f77vNpWfI+06dVlf58HHmpVPexnb+C8NT6f/HdvdJhfjwcvoxH8SiGv58CAHJ6&#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U25tTJAAAA4wAAAA8AAAAA&#10;AAAAAAAAAAAAoQIAAGRycy9kb3ducmV2LnhtbFBLBQYAAAAABAAEAPkAAACXAwAAAAA=&#10;" strokecolor="black [3200]" strokeweight="1.5pt">
                      <v:stroke endarrow="block" joinstyle="miter"/>
                    </v:shape>
                    <v:shape id="Diamond 1" o:spid="_x0000_s1195" type="#_x0000_t4" style="position:absolute;left:20421;top:79552;width:10986;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5m/8gA&#10;AADjAAAADwAAAGRycy9kb3ducmV2LnhtbERPT0/CMBS/m/gdmmfiTVpQjJsUIkYCBy5MI9eX9bEV&#10;19dlrbB9e0pi4vH9/r/ZoneNOFEXrGcN45ECQVx6Y7nS8PW5engBESKywcYzaRgowGJ+ezPD3Pgz&#10;7+hUxEqkEA45aqhjbHMpQ1mTwzDyLXHiDr5zGNPZVdJ0eE7hrpETpZ6lQ8upocaW3msqf4pfp2Fp&#10;P4pMfh+Hxm7loA6r/f6Ia63v7/q3VxCR+vgv/nNvTJqfqadMjaePU7j+lAC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3mb/yAAAAOMAAAAPAAAAAAAAAAAAAAAAAJgCAABk&#10;cnMvZG93bnJldi54bWxQSwUGAAAAAAQABAD1AAAAjQMAAAAA&#10;" fillcolor="#d8d8d8 [2732]" stroked="f" strokeweight="1pt">
                      <v:textbox>
                        <w:txbxContent>
                          <w:p w:rsidR="00273AE7" w:rsidRDefault="00273AE7" w:rsidP="00404D33">
                            <w:r>
                              <w:t>Opt 1</w:t>
                            </w:r>
                          </w:p>
                        </w:txbxContent>
                      </v:textbox>
                    </v:shape>
                    <v:shape id="Straight Arrow Connector 7" o:spid="_x0000_s1196" type="#_x0000_t32" style="position:absolute;left:31089;top:83820;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zAskAAADjAAAADwAAAGRycy9kb3ducmV2LnhtbERPS2vCQBC+C/0PywjezEaLVqOrSEVq&#10;pQdf2B6H7JikZmdDdhvTf98tFHqc7z3zZWtK0VDtCssKBlEMgji1uuBMwfm06U9AOI+ssbRMCr7J&#10;wXLx0Jljou2dD9QcfSZCCLsEFeTeV4mULs3JoItsRRy4q60N+nDWmdQ13kO4KeUwjsfSYMGhIceK&#10;nnNKb8cvo+DtY/9y2Y3WBb+n+rYtD5+vV14r1eu2qxkIT63/F/+5tzrMn8RPg/HjdDqC358CAHLx&#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F/8wLJAAAA4wAAAA8AAAAA&#10;AAAAAAAAAAAAoQIAAGRycy9kb3ducmV2LnhtbFBLBQYAAAAABAAEAPkAAACXAwAAAAA=&#10;" strokecolor="black [3200]" strokeweight="1.5pt">
                      <v:stroke endarrow="block" joinstyle="miter"/>
                    </v:shape>
                    <v:shape id="Parallelogram 3" o:spid="_x0000_s1197" type="#_x0000_t7" style="position:absolute;left:35280;top:80848;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QQsoA&#10;AADjAAAADwAAAGRycy9kb3ducmV2LnhtbESPQWvCQBSE74X+h+UJvdXd2CoaXaWNFLzWtNDjI/vM&#10;BrNv0+xWk3/fFQo9DjPzDbPZDa4VF+pD41lDNlUgiCtvGq41fJRvj0sQISIbbD2ThpEC7Lb3dxvM&#10;jb/yO12OsRYJwiFHDTbGLpcyVJYchqnviJN38r3DmGRfS9PjNcFdK2dKLaTDhtOCxY4KS9X5+OM0&#10;SCyK8nv+uvrC8bM03X5c7e2o9cNkeFmDiDTE//Bf+2A0zLKnbK7U83IBt0/pD8jt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LfkELKAAAA4wAAAA8AAAAAAAAAAAAAAAAAmAIA&#10;AGRycy9kb3ducmV2LnhtbFBLBQYAAAAABAAEAPUAAACPAwAAAAA=&#10;" adj="2203" fillcolor="#d8d8d8 [2732]" stroked="f" strokeweight="1pt">
                      <v:textbox>
                        <w:txbxContent>
                          <w:p w:rsidR="00273AE7" w:rsidRDefault="00273AE7" w:rsidP="00404D33">
                            <w:r>
                              <w:t>Change password</w:t>
                            </w:r>
                          </w:p>
                        </w:txbxContent>
                      </v:textbox>
                    </v:shape>
                    <v:oval id="Oval 3" o:spid="_x0000_s1198" style="position:absolute;left:46024;top:23698;width:271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E7ccA&#10;AADiAAAADwAAAGRycy9kb3ducmV2LnhtbESPUUvDMBSF3wX/Q7gD31y6QVtXlw0dOMQ3N3/AJblt&#10;6pqbksS1/nsjCD4ezjnf4Wz3sxvElULsPStYLQsQxNqbnjsFH+eX+wcQMSEbHDyTgm+KsN/d3myx&#10;MX7id7qeUicyhGODCmxKYyNl1JYcxqUfibPX+uAwZRk6aQJOGe4GuS6KSjrsOS9YHOlgSV9OX04B&#10;Tvroz1W07THowzN+lm/YlkrdLeanRxCJ5vQf/mu/GgXr1aYu67rawO+lfAfk7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YRO3HAAAA4gAAAA8AAAAAAAAAAAAAAAAAmAIAAGRy&#10;cy9kb3ducmV2LnhtbFBLBQYAAAAABAAEAPUAAACMAwAAAAA=&#10;" fillcolor="#d8d8d8 [2732]" stroked="f" strokeweight="1pt">
                      <v:stroke joinstyle="miter"/>
                    </v:oval>
                    <v:line id="Straight Connector 33" o:spid="_x0000_s1199" style="position:absolute;flip:y;visibility:visible;mso-wrap-style:square" from="56472,4038" to="56608,9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BfshVcsAAADhAAAADwAA&#10;AAAAAAAAAAAAAAChAgAAZHJzL2Rvd25yZXYueG1sUEsFBgAAAAAEAAQA+QAAAJkDAAAAAA==&#10;" strokecolor="black [3200]" strokeweight="1.5pt">
                      <v:stroke joinstyle="miter"/>
                    </v:line>
                    <v:oval id="Oval 3" o:spid="_x0000_s1200" style="position:absolute;left:55626;top:121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5GscA&#10;AADiAAAADwAAAGRycy9kb3ducmV2LnhtbESP0UoDMRRE3wX/IVzBN5ts6Za6Ni1asIhvtn7AJbm7&#10;Wd3cLEnsrn9vBMHHYWbOMNv97AdxoZj6wBqqhQJBbILtudPwfn6+24BIGdniEJg0fFOC/e76aouN&#10;DRO/0eWUO1EgnBrU4HIeGymTceQxLcJIXLw2RI+5yNhJG3EqcD/IpVJr6bHnsuBwpIMj83n68hpw&#10;MsdwXifXHqM5POFH/YptrfXtzfz4ACLTnP/Df+0Xq+F+VdWrSqkl/F4qd0D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k+RrHAAAA4gAAAA8AAAAAAAAAAAAAAAAAmAIAAGRy&#10;cy9kb3ducmV2LnhtbFBLBQYAAAAABAAEAPUAAACMAwAAAAA=&#10;" fillcolor="#d8d8d8 [2732]" stroked="f" strokeweight="1pt">
                      <v:stroke joinstyle="miter"/>
                    </v:oval>
                    <v:rect id="Rectangle 1" o:spid="_x0000_s1201" style="position:absolute;left:31394;top:10591;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osgA&#10;AADiAAAADwAAAGRycy9kb3ducmV2LnhtbESPT2sCMRTE74LfITyhN836b9XVKCIUPPRSW/X62Dw3&#10;q5uXZRN1++2bQsHjMDO/YVab1lbiQY0vHSsYDhIQxLnTJRcKvr/e+3MQPiBrrByTgh/ysFl3OyvM&#10;tHvyJz0OoRARwj5DBSaEOpPS54Ys+oGriaN3cY3FEGVTSN3gM8JtJUdJkkqLJccFgzXtDOW3w90q&#10;OB1pceZFwfwhj8k8Nf5yvXul3nrtdgkiUBte4f/2XiuYDqejdDYZj+HvUrwD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e+iyAAAAOIAAAAPAAAAAAAAAAAAAAAAAJgCAABk&#10;cnMvZG93bnJldi54bWxQSwUGAAAAAAQABAD1AAAAjQMAAAAA&#10;" fillcolor="#d8d8d8 [2732]" strokecolor="#091723 [484]" strokeweight="1pt">
                      <v:textbox>
                        <w:txbxContent>
                          <w:p w:rsidR="00273AE7" w:rsidRDefault="00273AE7" w:rsidP="00554216">
                            <w:pPr>
                              <w:jc w:val="center"/>
                            </w:pPr>
                            <w:r>
                              <w:t>Yes</w:t>
                            </w:r>
                          </w:p>
                        </w:txbxContent>
                      </v:textbox>
                    </v:rect>
                    <v:rect id="Rectangle 1" o:spid="_x0000_s1202" style="position:absolute;left:20726;top:19659;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g3MgA&#10;AADiAAAADwAAAGRycy9kb3ducmV2LnhtbESPzWrDMBCE74W+g9hAb43klBjbiRJKoNBDL81Pe12s&#10;jeXEWhlLSdy3rwqFHIeZ+YZZrkfXiSsNofWsIZsqEMS1Ny03Gva7t+cCRIjIBjvPpOGHAqxXjw9L&#10;rIy/8Sddt7ERCcKhQg02xr6SMtSWHIap74mTd/SDw5jk0Egz4C3BXSdnSuXSYctpwWJPG0v1eXtx&#10;Gr4OVH5z2TB/yIMqchuOp0vQ+mkyvi5ARBrjPfzffjcaXoosm5dzlcPfpXQH5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f2DcyAAAAOIAAAAPAAAAAAAAAAAAAAAAAJgCAABk&#10;cnMvZG93bnJldi54bWxQSwUGAAAAAAQABAD1AAAAjQMAAAAA&#10;" fillcolor="#d8d8d8 [2732]" strokecolor="#091723 [484]" strokeweight="1pt">
                      <v:textbox>
                        <w:txbxContent>
                          <w:p w:rsidR="00273AE7" w:rsidRDefault="00273AE7" w:rsidP="00554216">
                            <w:r>
                              <w:t xml:space="preserve">No </w:t>
                            </w:r>
                          </w:p>
                        </w:txbxContent>
                      </v:textbox>
                    </v:rect>
                    <v:rect id="Rectangle 1" o:spid="_x0000_s1203" style="position:absolute;left:16078;top:44500;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aMOMkA&#10;AADjAAAADwAAAGRycy9kb3ducmV2LnhtbESPQW/CMAyF75P2HyJP4jYSEGJtR0AIadIOu4yN7Wo1&#10;pik0TtUE6P79fJi0o+3n99632oyhU1caUhvZwmxqQBHX0bXcWPj8eHksQKWM7LCLTBZ+KMFmfX+3&#10;wsrFG7/TdZ8bJSacKrTgc+4rrVPtKWCaxp5Ybsc4BMwyDo12A97EPHR6bsxSB2xZEjz2tPNUn/eX&#10;YOHrQOU3lw3zmz6YYunT8XRJ1k4exu0zqExj/hf/fb86qT83s3JRPJVCIUyyAL3+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naMOMkAAADjAAAADwAAAAAAAAAAAAAAAACYAgAA&#10;ZHJzL2Rvd25yZXYueG1sUEsFBgAAAAAEAAQA9QAAAI4DAAAAAA==&#10;" fillcolor="#d8d8d8 [2732]" strokecolor="#091723 [484]" strokeweight="1pt">
                      <v:textbox>
                        <w:txbxContent>
                          <w:p w:rsidR="00273AE7" w:rsidRDefault="00273AE7" w:rsidP="00554216">
                            <w:pPr>
                              <w:jc w:val="center"/>
                            </w:pPr>
                            <w:r>
                              <w:t>Yes</w:t>
                            </w:r>
                          </w:p>
                        </w:txbxContent>
                      </v:textbox>
                    </v:rect>
                    <v:rect id="Rectangle 1" o:spid="_x0000_s1204" style="position:absolute;left:30934;top:80796;width:4272;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ockA&#10;AADiAAAADwAAAGRycy9kb3ducmV2LnhtbESPT2vCQBTE7wW/w/IEb3Vj0GhSV5FCwYOX+qe9PrLP&#10;bGr2bciuGr+9Wyj0OMzMb5jlureNuFHna8cKJuMEBHHpdM2VguPh43UBwgdkjY1jUvAgD+vV4GWJ&#10;hXZ3/qTbPlQiQtgXqMCE0BZS+tKQRT92LXH0zq6zGKLsKqk7vEe4bWSaJJm0WHNcMNjSu6Hysr9a&#10;BV8nyr85r5h38pQsMuPPP1ev1GjYb95ABOrDf/ivvdUK8mk6n6TZbAq/l+IdkKs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ke+ockAAADiAAAADwAAAAAAAAAAAAAAAACYAgAA&#10;ZHJzL2Rvd25yZXYueG1sUEsFBgAAAAAEAAQA9QAAAI4DAAAAAA==&#10;" fillcolor="#d8d8d8 [2732]" strokecolor="#091723 [484]" strokeweight="1pt">
                      <v:textbox>
                        <w:txbxContent>
                          <w:p w:rsidR="00273AE7" w:rsidRDefault="00273AE7" w:rsidP="00554216">
                            <w:pPr>
                              <w:jc w:val="center"/>
                            </w:pPr>
                            <w:r>
                              <w:t>Yes</w:t>
                            </w:r>
                          </w:p>
                        </w:txbxContent>
                      </v:textbox>
                    </v:rect>
                    <v:rect id="Rectangle 1" o:spid="_x0000_s1205" style="position:absolute;left:21107;top:88544;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NUscA&#10;AADiAAAADwAAAGRycy9kb3ducmV2LnhtbESPQWsCMRSE74X+h/AK3mq2HpZkNYoUCj140Wp7fWye&#10;m9XNy7KJuv77plDwOMzMN8xiNfpOXGmIbWADb9MCBHEdbMuNgf3Xx6sCEROyxS4wGbhThNXy+WmB&#10;lQ033tJ1lxqRIRwrNOBS6ispY+3IY5yGnjh7xzB4TFkOjbQD3jLcd3JWFKX02HJecNjTu6P6vLt4&#10;A98H0j+sG+aNPBSqdPF4ukRjJi/jeg4i0Zge4f/2pzWg1ExrVZYa/i7lO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bTVLHAAAA4gAAAA8AAAAAAAAAAAAAAAAAmAIAAGRy&#10;cy9kb3ducmV2LnhtbFBLBQYAAAAABAAEAPUAAACMAwAAAAA=&#10;" fillcolor="#d8d8d8 [2732]" strokecolor="#091723 [484]" strokeweight="1pt">
                      <v:textbox>
                        <w:txbxContent>
                          <w:p w:rsidR="00273AE7" w:rsidRDefault="00273AE7" w:rsidP="00554216">
                            <w:pPr>
                              <w:jc w:val="center"/>
                            </w:pPr>
                            <w:r>
                              <w:t xml:space="preserve">No </w:t>
                            </w:r>
                          </w:p>
                        </w:txbxContent>
                      </v:textbox>
                    </v:rect>
                    <v:shape id="Straight Arrow Connector 19" o:spid="_x0000_s1206" type="#_x0000_t32" style="position:absolute;left:25298;top:2743;width:0;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d8y8kAAADjAAAADwAAAGRycy9kb3ducmV2LnhtbERPS2vCQBC+C/0PyxR6040pSk3dSKkU&#10;tXjwhfY4ZCePmp0N2VXTf+8WCj3O957prDO1uFLrKssKhoMIBHFmdcWFgsP+o/8CwnlkjbVlUvBD&#10;DmbpQ2+KibY33tJ15wsRQtglqKD0vkmkdFlJBt3ANsSBy21r0IezLaRu8RbCTS3jKBpLgxWHhhIb&#10;ei8pO+8uRsH6a7M4fo7mFZ8yfV7W2+9VznOlnh67t1cQnjr/L/5zL3WYHz1P4ng8GY7g96cAgEz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HfMvJAAAA4wAAAA8AAAAA&#10;AAAAAAAAAAAAoQIAAGRycy9kb3ducmV2LnhtbFBLBQYAAAAABAAEAPkAAACXAwAAAAA=&#10;" strokecolor="black [3200]" strokeweight="1.5pt">
                      <v:stroke endarrow="block" joinstyle="miter"/>
                    </v:shape>
                    <v:line id="Straight Connector 33" o:spid="_x0000_s1207" style="position:absolute;flip:x y;visibility:visible;mso-wrap-style:square" from="8077,53873" to="8077,9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KKKccAAADjAAAADwAAAGRycy9kb3ducmV2LnhtbERPX2vCMBB/H+w7hBv4NlOH1lmNMoSh&#10;DMZc9cHHozmbsuZSkqj125vBYI/3+3+LVW9bcSEfGscKRsMMBHHldMO1gsP+/fkVRIjIGlvHpOBG&#10;AVbLx4cFFtpd+ZsuZaxFCuFQoAITY1dIGSpDFsPQdcSJOzlvMabT11J7vKZw28qXLMulxYZTg8GO&#10;1oaqn/JsFWy/NtPdeVcdP8o8rL3vPoPRUanBU/82BxGpj//iP/dWp/njfDIdT0b5DH5/SgDI5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8oopxwAAAOMAAAAPAAAAAAAA&#10;AAAAAAAAAKECAABkcnMvZG93bnJldi54bWxQSwUGAAAAAAQABAD5AAAAlQMAAAAA&#10;" strokecolor="black [3200]" strokeweight="1.5pt">
                      <v:stroke joinstyle="miter"/>
                    </v:line>
                    <v:shape id="Straight Arrow Connector 1" o:spid="_x0000_s1208" type="#_x0000_t32" style="position:absolute;left:26136;top:87553;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FmNMkAAADjAAAADwAAAGRycy9kb3ducmV2LnhtbERPS2sCMRC+F/wPYQq91WwtitkapVRK&#10;VXrwhfY4bMbd1c1k2aS6/vtGKHic7z2jSWsrcabGl441vHQTEMSZMyXnGrabz+chCB+QDVaOScOV&#10;PEzGnYcRpsZdeEXndchFDGGfooYihDqV0mcFWfRdVxNH7uAaiyGeTS5Ng5cYbivZS5KBtFhybCiw&#10;po+CstP612r4/ll+7Rb9acn7zJxm1eo4P/BU66fH9v0NRKA23MX/7pmJ89VQJeq1pxTcfooAyPE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6RZjTJAAAA4wAAAA8AAAAA&#10;AAAAAAAAAAAAoQIAAGRycy9kb3ducmV2LnhtbFBLBQYAAAAABAAEAPkAAACXAwAAAAA=&#10;" strokecolor="black [3200]" strokeweight="1.5pt">
                      <v:stroke endarrow="block" joinstyle="miter"/>
                    </v:shape>
                    <v:shape id="Straight Arrow Connector 7" o:spid="_x0000_s1209" type="#_x0000_t32" style="position:absolute;left:48615;top:83820;width:80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OUoibLMAAAA4gAAAA8A&#10;AAAAAAAAAAAAAAAAoQIAAGRycy9kb3ducmV2LnhtbFBLBQYAAAAABAAEAPkAAACaAwAAAAA=&#10;" strokecolor="black [3200]" strokeweight="1.5pt">
                      <v:stroke endarrow="block" joinstyle="miter"/>
                    </v:shape>
                    <v:line id="Straight Connector 33" o:spid="_x0000_s1210" style="position:absolute;visibility:visible;mso-wrap-style:square" from="41605,21031" to="46515,2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oLx8FygAAAOMAAAAPAAAA&#10;AAAAAAAAAAAAAKECAABkcnMvZG93bnJldi54bWxQSwUGAAAAAAQABAD5AAAAmAMAAAAA&#10;" strokecolor="black [3200]" strokeweight="1.5pt">
                      <v:stroke joinstyle="miter"/>
                    </v:line>
                    <v:line id="Straight Connector 33" o:spid="_x0000_s1211" style="position:absolute;flip:y;visibility:visible;mso-wrap-style:square" from="42824,26365" to="46462,30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yNmskAAADjAAAADwAAAGRycy9kb3ducmV2LnhtbERPT0vDMBS/C/sO4Q28iEsmuq512ZiC&#10;sJPM1ou3R/Nsy5qX0sQt7tMvA8Hj+/1/q020vTjS6DvHGuYzBYK4dqbjRsNn9Xa/BOEDssHeMWn4&#10;JQ+b9eRmhYVxJ/6gYxkakULYF6ihDWEopPR1Sxb9zA3Eift2o8WQzrGRZsRTCre9fFBqIS12nBpa&#10;HOi1pfpQ/lgN+T4edu/zqlR8ftmqr+x8F02l9e00bp9BBIrhX/zn3pk0P3vK8nyZLx7h+lMCQK4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fMjZrJAAAA4wAAAA8AAAAA&#10;AAAAAAAAAAAAoQIAAGRycy9kb3ducmV2LnhtbFBLBQYAAAAABAAEAPkAAACXAwAAAAA=&#10;" strokecolor="black [3200]" strokeweight="1.5pt">
                      <v:stroke joinstyle="miter"/>
                    </v:line>
                    <v:shape id="Straight Arrow Connector 7" o:spid="_x0000_s1212" type="#_x0000_t32" style="position:absolute;left:47701;top:3581;width:8382;height:203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jeiyAygAAAOMAAAAPAAAA&#10;AAAAAAAAAAAAAKECAABkcnMvZG93bnJldi54bWxQSwUGAAAAAAQABAD5AAAAmAMAAAAA&#10;" strokecolor="black [3200]" strokeweight="1.5pt">
                      <v:stroke endarrow="block" joinstyle="miter"/>
                    </v:shape>
                  </v:group>
                  <v:oval id="Oval 3" o:spid="_x0000_s1213" style="position:absolute;left:55054;top:94488;width:2709;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WGb4A&#10;AADaAAAADwAAAGRycy9kb3ducmV2LnhtbERP3WrCMBS+H+wdwhnsbqYOFKnGMguT4d3UBzgkp01d&#10;c1KSzHZvb4SBV4eP7/dsqsn14kohdp4VzGcFCGLtTcetgvPp820FIiZkg71nUvBHEart89MGS+NH&#10;/qbrMbUih3AsUYFNaSiljNqSwzjzA3HmGh8cpgxDK03AMYe7Xr4XxVI67Dg3WByotqR/jr9OAY56&#10;70/LaJt90PUOL4sDNgulXl+mjzWIRFN6iP/dXybPh/sr9yu3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Glhm+AAAA2gAAAA8AAAAAAAAAAAAAAAAAmAIAAGRycy9kb3ducmV2&#10;LnhtbFBLBQYAAAAABAAEAPUAAACDAwAAAAA=&#10;" fillcolor="#d8d8d8 [2732]" stroked="f" strokeweight="1pt">
                    <v:stroke joinstyle="miter"/>
                  </v:oval>
                </v:group>
                <w10:wrap anchorx="page"/>
              </v:group>
            </w:pict>
          </mc:Fallback>
        </mc:AlternateContent>
      </w: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D93CF6" w:rsidRDefault="00D93CF6" w:rsidP="006E744E">
      <w:pPr>
        <w:spacing w:line="360" w:lineRule="auto"/>
        <w:jc w:val="cente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C5710E" w:rsidP="006E744E">
      <w:pPr>
        <w:spacing w:line="360" w:lineRule="auto"/>
        <w:jc w:val="center"/>
        <w:rPr>
          <w:b/>
          <w:sz w:val="18"/>
        </w:rPr>
      </w:pPr>
    </w:p>
    <w:p w:rsidR="00C5710E" w:rsidRDefault="00046598" w:rsidP="006E744E">
      <w:pPr>
        <w:spacing w:line="360" w:lineRule="auto"/>
        <w:jc w:val="center"/>
        <w:rPr>
          <w:b/>
          <w:sz w:val="18"/>
        </w:rPr>
      </w:pPr>
      <w:r>
        <w:rPr>
          <w:b/>
          <w:noProof/>
          <w:sz w:val="18"/>
          <w:lang w:bidi="ar-SA"/>
        </w:rPr>
        <w:lastRenderedPageBreak/>
        <mc:AlternateContent>
          <mc:Choice Requires="wpg">
            <w:drawing>
              <wp:anchor distT="0" distB="0" distL="114300" distR="114300" simplePos="0" relativeHeight="252437504" behindDoc="0" locked="0" layoutInCell="1" allowOverlap="1" wp14:anchorId="60E7F7C0" wp14:editId="3E187D35">
                <wp:simplePos x="0" y="0"/>
                <wp:positionH relativeFrom="page">
                  <wp:align>right</wp:align>
                </wp:positionH>
                <wp:positionV relativeFrom="paragraph">
                  <wp:posOffset>-635000</wp:posOffset>
                </wp:positionV>
                <wp:extent cx="5170170" cy="3931920"/>
                <wp:effectExtent l="38100" t="57150" r="49530" b="49530"/>
                <wp:wrapNone/>
                <wp:docPr id="21" name="Group 21"/>
                <wp:cNvGraphicFramePr/>
                <a:graphic xmlns:a="http://schemas.openxmlformats.org/drawingml/2006/main">
                  <a:graphicData uri="http://schemas.microsoft.com/office/word/2010/wordprocessingGroup">
                    <wpg:wgp>
                      <wpg:cNvGrpSpPr/>
                      <wpg:grpSpPr>
                        <a:xfrm>
                          <a:off x="0" y="0"/>
                          <a:ext cx="5170170" cy="3931920"/>
                          <a:chOff x="0" y="0"/>
                          <a:chExt cx="5170591" cy="3931920"/>
                        </a:xfrm>
                      </wpg:grpSpPr>
                      <wps:wsp>
                        <wps:cNvPr id="352126882" name="Straight Arrow Connector 1"/>
                        <wps:cNvCnPr/>
                        <wps:spPr>
                          <a:xfrm>
                            <a:off x="1962150" y="157480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6" name="Group 6"/>
                        <wpg:cNvGrpSpPr/>
                        <wpg:grpSpPr>
                          <a:xfrm>
                            <a:off x="0" y="0"/>
                            <a:ext cx="5170591" cy="3931920"/>
                            <a:chOff x="0" y="0"/>
                            <a:chExt cx="5170591" cy="3931920"/>
                          </a:xfrm>
                        </wpg:grpSpPr>
                        <wps:wsp>
                          <wps:cNvPr id="802729744" name="Straight Arrow Connector 7"/>
                          <wps:cNvCnPr/>
                          <wps:spPr>
                            <a:xfrm>
                              <a:off x="2491740" y="1127760"/>
                              <a:ext cx="4927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34057839" name="Straight Arrow Connector 7"/>
                          <wps:cNvCnPr/>
                          <wps:spPr>
                            <a:xfrm>
                              <a:off x="2499360" y="247650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30574745" name="Straight Connector 33"/>
                          <wps:cNvCnPr/>
                          <wps:spPr>
                            <a:xfrm>
                              <a:off x="4206240" y="1104900"/>
                              <a:ext cx="325120" cy="45720"/>
                            </a:xfrm>
                            <a:prstGeom prst="line">
                              <a:avLst/>
                            </a:prstGeom>
                          </wps:spPr>
                          <wps:style>
                            <a:lnRef idx="3">
                              <a:schemeClr val="dk1"/>
                            </a:lnRef>
                            <a:fillRef idx="0">
                              <a:schemeClr val="dk1"/>
                            </a:fillRef>
                            <a:effectRef idx="2">
                              <a:schemeClr val="dk1"/>
                            </a:effectRef>
                            <a:fontRef idx="minor">
                              <a:schemeClr val="tx1"/>
                            </a:fontRef>
                          </wps:style>
                          <wps:bodyPr/>
                        </wps:wsp>
                        <wps:wsp>
                          <wps:cNvPr id="1934021128" name="Oval 3"/>
                          <wps:cNvSpPr/>
                          <wps:spPr>
                            <a:xfrm>
                              <a:off x="4899658" y="304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252647" name="Straight Arrow Connector 41"/>
                          <wps:cNvCnPr/>
                          <wps:spPr>
                            <a:xfrm flipV="1">
                              <a:off x="1836420" y="3611880"/>
                              <a:ext cx="3094567"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4771867" name="Straight Arrow Connector 7"/>
                          <wps:cNvCnPr/>
                          <wps:spPr>
                            <a:xfrm>
                              <a:off x="4274820" y="240792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27998053" name="Oval 3"/>
                          <wps:cNvSpPr/>
                          <wps:spPr>
                            <a:xfrm>
                              <a:off x="0" y="3810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8343103" name="Straight Connector 28"/>
                          <wps:cNvCnPr/>
                          <wps:spPr>
                            <a:xfrm flipH="1">
                              <a:off x="83820" y="320040"/>
                              <a:ext cx="52916" cy="3335867"/>
                            </a:xfrm>
                            <a:prstGeom prst="line">
                              <a:avLst/>
                            </a:prstGeom>
                          </wps:spPr>
                          <wps:style>
                            <a:lnRef idx="3">
                              <a:schemeClr val="dk1"/>
                            </a:lnRef>
                            <a:fillRef idx="0">
                              <a:schemeClr val="dk1"/>
                            </a:fillRef>
                            <a:effectRef idx="2">
                              <a:schemeClr val="dk1"/>
                            </a:effectRef>
                            <a:fontRef idx="minor">
                              <a:schemeClr val="tx1"/>
                            </a:fontRef>
                          </wps:style>
                          <wps:bodyPr/>
                        </wps:wsp>
                        <wps:wsp>
                          <wps:cNvPr id="1923199308" name="Straight Arrow Connector 1"/>
                          <wps:cNvCnPr/>
                          <wps:spPr>
                            <a:xfrm>
                              <a:off x="1912620" y="26670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16670504" name="Diamond 1"/>
                          <wps:cNvSpPr/>
                          <wps:spPr>
                            <a:xfrm>
                              <a:off x="1386840" y="693420"/>
                              <a:ext cx="1153584" cy="899583"/>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404D33">
                                <w:r>
                                  <w:t>Opt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944208" name="Diamond 1"/>
                          <wps:cNvSpPr/>
                          <wps:spPr>
                            <a:xfrm>
                              <a:off x="1440180" y="2065020"/>
                              <a:ext cx="1098550" cy="85725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273AE7" w:rsidRDefault="00273AE7" w:rsidP="00404D33">
                                <w:r>
                                  <w:t>Opt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948736" name="Parallelogram 3"/>
                          <wps:cNvSpPr/>
                          <wps:spPr>
                            <a:xfrm>
                              <a:off x="2895600" y="784860"/>
                              <a:ext cx="1400810" cy="637117"/>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04D33">
                                <w:r>
                                  <w:t>Change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502047" name="Parallelogram 3"/>
                          <wps:cNvSpPr/>
                          <wps:spPr>
                            <a:xfrm>
                              <a:off x="2948940" y="209550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04D33">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182445" name="Straight Arrow Connector 7"/>
                          <wps:cNvCnPr/>
                          <wps:spPr>
                            <a:xfrm>
                              <a:off x="83820" y="364998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44177293" name="Parallelogram 3"/>
                          <wps:cNvSpPr/>
                          <wps:spPr>
                            <a:xfrm>
                              <a:off x="518160" y="336042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04D33">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943628" name="Straight Connector 33"/>
                          <wps:cNvCnPr/>
                          <wps:spPr>
                            <a:xfrm>
                              <a:off x="4678680" y="1264920"/>
                              <a:ext cx="38100" cy="1143000"/>
                            </a:xfrm>
                            <a:prstGeom prst="line">
                              <a:avLst/>
                            </a:prstGeom>
                          </wps:spPr>
                          <wps:style>
                            <a:lnRef idx="3">
                              <a:schemeClr val="dk1"/>
                            </a:lnRef>
                            <a:fillRef idx="0">
                              <a:schemeClr val="dk1"/>
                            </a:fillRef>
                            <a:effectRef idx="2">
                              <a:schemeClr val="dk1"/>
                            </a:effectRef>
                            <a:fontRef idx="minor">
                              <a:schemeClr val="tx1"/>
                            </a:fontRef>
                          </wps:style>
                          <wps:bodyPr/>
                        </wps:wsp>
                        <wps:wsp>
                          <wps:cNvPr id="1169854052" name="Oval 3"/>
                          <wps:cNvSpPr/>
                          <wps:spPr>
                            <a:xfrm>
                              <a:off x="4533900" y="9829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540584" name="Straight Arrow Connector 2"/>
                          <wps:cNvCnPr>
                            <a:endCxn id="1934021128" idx="4"/>
                          </wps:cNvCnPr>
                          <wps:spPr>
                            <a:xfrm flipV="1">
                              <a:off x="4937760" y="309880"/>
                              <a:ext cx="97365" cy="33028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51048008" name="Oval 3"/>
                          <wps:cNvSpPr/>
                          <wps:spPr>
                            <a:xfrm>
                              <a:off x="180594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847767" name="Straight Arrow Connector 7"/>
                          <wps:cNvCnPr/>
                          <wps:spPr>
                            <a:xfrm flipV="1">
                              <a:off x="4678680" y="297180"/>
                              <a:ext cx="282344" cy="6913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w14:anchorId="60E7F7C0" id="Group 21" o:spid="_x0000_s1214" style="position:absolute;left:0;text-align:left;margin-left:355.9pt;margin-top:-50pt;width:407.1pt;height:309.6pt;z-index:252437504;mso-position-horizontal:right;mso-position-horizontal-relative:page;mso-width-relative:margin" coordsize="51705,39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">
                <v:shape id="Straight Arrow Connector 1" o:spid="_x0000_s1215" type="#_x0000_t32" style="position:absolute;left:19621;top:15748;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0mScsAAADiAAAADwAA&#10;AAAAAAAAAAAAAAChAgAAZHJzL2Rvd25yZXYueG1sUEsFBgAAAAAEAAQA+QAAAJkDAAAAAA==&#10;" strokecolor="black [3200]" strokeweight="1.5pt">
                  <v:stroke endarrow="block" joinstyle="miter"/>
                </v:shape>
                <v:group id="Group 6" o:spid="_x0000_s1216" style="position:absolute;width:51705;height:39319" coordsize="51705,39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Straight Arrow Connector 7" o:spid="_x0000_s1217" type="#_x0000_t32" style="position:absolute;left:24917;top:11277;width:49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SdxlcsAAADiAAAADwAA&#10;AAAAAAAAAAAAAAChAgAAZHJzL2Rvd25yZXYueG1sUEsFBgAAAAAEAAQA+QAAAJkDAAAAAA==&#10;" strokecolor="black [3200]" strokeweight="1.5pt">
                    <v:stroke endarrow="block" joinstyle="miter"/>
                  </v:shape>
                  <v:shape id="Straight Arrow Connector 7" o:spid="_x0000_s1218" type="#_x0000_t32" style="position:absolute;left:24993;top:24765;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8MqMkAAADjAAAADwAAAGRycy9kb3ducmV2LnhtbERPS2vCQBC+F/oflin0Vjet79RVSkV8&#10;4MEX2uOQHZPU7GzIrpr++64geJzvPYNRbQpxocrllhW8NyIQxInVOacKdtvJWw+E88gaC8uk4I8c&#10;jIbPTwOMtb3ymi4bn4oQwi5GBZn3ZSylSzIy6Bq2JA7c0VYGfTirVOoKryHcFPIjijrSYM6hIcOS&#10;vjNKTpuzUbD8WU33i/Y450OiT7Ni/Ts/8lip15f66xOEp9o/xHf3TIf5/WYrand7zT7cfgoAyO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PDKjJAAAA4wAAAA8AAAAA&#10;AAAAAAAAAAAAoQIAAGRycy9kb3ducmV2LnhtbFBLBQYAAAAABAAEAPkAAACXAwAAAAA=&#10;" strokecolor="black [3200]" strokeweight="1.5pt">
                    <v:stroke endarrow="block" joinstyle="miter"/>
                  </v:shape>
                  <v:line id="Straight Connector 33" o:spid="_x0000_s1219" style="position:absolute;visibility:visible;mso-wrap-style:square" from="42062,11049" to="4531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nka4MsAAADjAAAADwAA&#10;AAAAAAAAAAAAAAChAgAAZHJzL2Rvd25yZXYueG1sUEsFBgAAAAAEAAQA+QAAAJkDAAAAAA==&#10;" strokecolor="black [3200]" strokeweight="1.5pt">
                    <v:stroke joinstyle="miter"/>
                  </v:line>
                  <v:oval id="Oval 3" o:spid="_x0000_s1220" style="position:absolute;left:48996;top:304;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oskA&#10;AADjAAAADwAAAGRycy9kb3ducmV2LnhtbESPwU7DMBBE70j8g7WVeqNOUlpBWreCSlSIGy0fsLI3&#10;cdp4HdmmCX+PD0gcd2d25u12P7le3CjEzrOCclGAINbedNwq+Dq/PTyBiAnZYO+ZFPxQhP3u/m6L&#10;tfEjf9LtlFqRQzjWqMCmNNRSRm3JYVz4gThrjQ8OUx5DK03AMYe7XlZFsZYOO84NFgc6WNLX07dT&#10;gKM++vM62uYY9OEVL6sPbFZKzWfTywZEoin9m/+u303Gf14+FlVZVhk6/5QXI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BZoskAAADjAAAADwAAAAAAAAAAAAAAAACYAgAA&#10;ZHJzL2Rvd25yZXYueG1sUEsFBgAAAAAEAAQA9QAAAI4DAAAAAA==&#10;" fillcolor="#d8d8d8 [2732]" stroked="f" strokeweight="1pt">
                    <v:stroke joinstyle="miter"/>
                  </v:oval>
                  <v:shape id="Straight Arrow Connector 41" o:spid="_x0000_s1221" type="#_x0000_t32" style="position:absolute;left:18364;top:36118;width:30945;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WAPinygAAAOMAAAAPAAAA&#10;AAAAAAAAAAAAAKECAABkcnMvZG93bnJldi54bWxQSwUGAAAAAAQABAD5AAAAmAMAAAAA&#10;" strokecolor="black [3200]" strokeweight="1.5pt">
                    <v:stroke endarrow="block" joinstyle="miter"/>
                  </v:shape>
                  <v:shape id="Straight Arrow Connector 7" o:spid="_x0000_s1222" type="#_x0000_t32" style="position:absolute;left:42748;top:24079;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8J3cgAAADiAAAADwAAAGRycy9kb3ducmV2LnhtbERPy2rCQBTdF/yH4Rbc1YlijaROpFRE&#10;W1zUB7bLS+bmoZk7ITPV9O+dQsHl4bxn887U4kKtqywrGA4iEMSZ1RUXCg775dMUhPPIGmvLpOCX&#10;HMzT3sMME22vvKXLzhcihLBLUEHpfZNI6bKSDLqBbYgDl9vWoA+wLaRu8RrCTS1HUTSRBisODSU2&#10;9FZSdt79GAWb78/V8eN5UfFXps/rent6z3mhVP+xe30B4anzd/G/e63D/Hgcx8PpJIa/SwGDTG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z8J3cgAAADiAAAADwAAAAAA&#10;AAAAAAAAAAChAgAAZHJzL2Rvd25yZXYueG1sUEsFBgAAAAAEAAQA+QAAAJYDAAAAAA==&#10;" strokecolor="black [3200]" strokeweight="1.5pt">
                    <v:stroke endarrow="block" joinstyle="miter"/>
                  </v:shape>
                  <v:oval id="Oval 3" o:spid="_x0000_s1223" style="position:absolute;top:381;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2rJsUA&#10;AADjAAAADwAAAGRycy9kb3ducmV2LnhtbERPX0vDMBB/F/Ydwg18c+kmnV1dNubAIb65+QGO5NpU&#10;m0tJ4lq/vREEH+/3/7b7yfXiSiF2nhUsFwUIYu1Nx62C98vzXQUiJmSDvWdS8E0R9rvZzRZr40d+&#10;o+s5tSKHcKxRgU1pqKWM2pLDuPADceYaHxymfIZWmoBjDne9XBXFWjrsODdYHOhoSX+ev5wCHPXJ&#10;X9bRNqegj0/4Ub5iUyp1O58OjyASTelf/Od+MXl+tXrYbKqivIffnzIA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7asmxQAAAOMAAAAPAAAAAAAAAAAAAAAAAJgCAABkcnMv&#10;ZG93bnJldi54bWxQSwUGAAAAAAQABAD1AAAAigMAAAAA&#10;" fillcolor="#d8d8d8 [2732]" stroked="f" strokeweight="1pt">
                    <v:stroke joinstyle="miter"/>
                  </v:oval>
                  <v:line id="Straight Connector 28" o:spid="_x0000_s1224" style="position:absolute;flip:x;visibility:visible;mso-wrap-style:square" from="838,3200" to="1367,3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Wfv+aygAAAOIAAAAPAAAA&#10;AAAAAAAAAAAAAKECAABkcnMvZG93bnJldi54bWxQSwUGAAAAAAQABAD5AAAAmAMAAAAA&#10;" strokecolor="black [3200]" strokeweight="1.5pt">
                    <v:stroke joinstyle="miter"/>
                  </v:line>
                  <v:shape id="Straight Arrow Connector 1" o:spid="_x0000_s1225" type="#_x0000_t32" style="position:absolute;left:19126;top:2667;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xXmA6zQAAAOMAAAAP&#10;AAAAAAAAAAAAAAAAAKECAABkcnMvZG93bnJldi54bWxQSwUGAAAAAAQABAD5AAAAmwMAAAAA&#10;" strokecolor="black [3200]" strokeweight="1.5pt">
                    <v:stroke endarrow="block" joinstyle="miter"/>
                  </v:shape>
                  <v:shape id="Diamond 1" o:spid="_x0000_s1226" type="#_x0000_t4" style="position:absolute;left:13868;top:6934;width:11536;height:8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7Y7MgA&#10;AADjAAAADwAAAGRycy9kb3ducmV2LnhtbERPT0/CMBS/m/gdmmfiTVqITpwUIkYCBy5MI9eX9bEV&#10;19dlrbB9e0pi4vH9/r/ZoneNOFEXrGcN45ECQVx6Y7nS8PW5epiCCBHZYOOZNAwUYDG/vZlhbvyZ&#10;d3QqYiVSCIccNdQxtrmUoazJYRj5ljhxB985jOnsKmk6PKdw18iJUpl0aDk11NjSe03lT/HrNCzt&#10;R/Eiv49DY7dyUIfVfn/Etdb3d/3bK4hIffwX/7k3Js2fjrPsWT2pR7j+lAC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PtjsyAAAAOMAAAAPAAAAAAAAAAAAAAAAAJgCAABk&#10;cnMvZG93bnJldi54bWxQSwUGAAAAAAQABAD1AAAAjQMAAAAA&#10;" fillcolor="#d8d8d8 [2732]" stroked="f" strokeweight="1pt">
                    <v:textbox>
                      <w:txbxContent>
                        <w:p w:rsidR="00273AE7" w:rsidRDefault="00273AE7" w:rsidP="00404D33">
                          <w:r>
                            <w:t>Opt 2</w:t>
                          </w:r>
                        </w:p>
                      </w:txbxContent>
                    </v:textbox>
                  </v:shape>
                  <v:shape id="Diamond 1" o:spid="_x0000_s1227" type="#_x0000_t4" style="position:absolute;left:14401;top:20650;width:10986;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lx/coA&#10;AADjAAAADwAAAGRycy9kb3ducmV2LnhtbESPQU/DMAyF70j8h8hI3FjCVKGuLJsAMcGBCwWxq9V4&#10;bUbjVE3Y2n+PD0gc7ff83uf1dgq9OtGYfGQLtwsDiriJznNr4fNjd1OCShnZYR+ZLMyUYLu5vFhj&#10;5eKZ3+lU51ZJCKcKLXQ5D5XWqekoYFrEgVi0QxwDZhnHVrsRzxIeer005k4H9CwNHQ701FHzXf8E&#10;C4/+uV7pr+Pc+zc9m8Nuvz/ii7XXV9PDPahMU/43/12/OsEvynJVFEsj0PKTLEBv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Jcf3KAAAA4wAAAA8AAAAAAAAAAAAAAAAAmAIA&#10;AGRycy9kb3ducmV2LnhtbFBLBQYAAAAABAAEAPUAAACPAwAAAAA=&#10;" fillcolor="#d8d8d8 [2732]" stroked="f" strokeweight="1pt">
                    <v:textbox>
                      <w:txbxContent>
                        <w:p w:rsidR="00273AE7" w:rsidRDefault="00273AE7" w:rsidP="00404D33">
                          <w:r>
                            <w:t>Opt 3</w:t>
                          </w:r>
                        </w:p>
                      </w:txbxContent>
                    </v:textbox>
                  </v:shape>
                  <v:shape id="Parallelogram 3" o:spid="_x0000_s1228" type="#_x0000_t7" style="position:absolute;left:28956;top:7848;width:14008;height:6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vmsgA&#10;AADjAAAADwAAAGRycy9kb3ducmV2LnhtbERPzWrCQBC+F/oOyxS8BN001kSjq0hBsNBLVfQ6ZMck&#10;NDsbslsT394tFHqc739Wm8E04kadqy0reJ3EIIgLq2suFZyOu/EchPPIGhvLpOBODjbr56cV5tr2&#10;/EW3gy9FCGGXo4LK+zaX0hUVGXQT2xIH7mo7gz6cXSl1h30IN41M4jiVBmsODRW29F5R8X34MQow&#10;iuIo2SXJpf8c+qzMzs5+nJUavQzbJQhPg/8X/7n3OszPZunibZ5NU/j9KQAg1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YO+ayAAAAOMAAAAPAAAAAAAAAAAAAAAAAJgCAABk&#10;cnMvZG93bnJldi54bWxQSwUGAAAAAAQABAD1AAAAjQMAAAAA&#10;" adj="2456" fillcolor="#d8d8d8 [2732]" stroked="f" strokeweight="1pt">
                    <v:textbox>
                      <w:txbxContent>
                        <w:p w:rsidR="00273AE7" w:rsidRDefault="00273AE7" w:rsidP="00404D33">
                          <w:r>
                            <w:t>Change username</w:t>
                          </w:r>
                        </w:p>
                      </w:txbxContent>
                    </v:textbox>
                  </v:shape>
                  <v:shape id="Parallelogram 3" o:spid="_x0000_s1229" type="#_x0000_t7" style="position:absolute;left:29489;top:20955;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1jMgA&#10;AADiAAAADwAAAGRycy9kb3ducmV2LnhtbESPQUvDQBSE70L/w/IK3uyuwdQ2dltqiuDVRqHHR/aZ&#10;DWbfptm1Tf69Kwgeh5n5htnsRteJCw2h9azhfqFAENfetNxoeK9e7lYgQkQ22HkmDRMF2G1nNxss&#10;jL/yG12OsREJwqFADTbGvpAy1JYchoXviZP36QeHMcmhkWbAa4K7TmZKLaXDltOCxZ5KS/XX8dtp&#10;kFiW1Tl/Xp9w+qhMf5jWBztpfTsf908gIo3xP/zXfjUa8myZq0w9PMLvpXQH5P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gzWMyAAAAOIAAAAPAAAAAAAAAAAAAAAAAJgCAABk&#10;cnMvZG93bnJldi54bWxQSwUGAAAAAAQABAD1AAAAjQMAAAAA&#10;" adj="2203" fillcolor="#d8d8d8 [2732]" stroked="f" strokeweight="1pt">
                    <v:textbox>
                      <w:txbxContent>
                        <w:p w:rsidR="00273AE7" w:rsidRDefault="00273AE7" w:rsidP="00404D33">
                          <w:r>
                            <w:t xml:space="preserve">Exit </w:t>
                          </w:r>
                        </w:p>
                      </w:txbxContent>
                    </v:textbox>
                  </v:shape>
                  <v:shape id="Straight Arrow Connector 7" o:spid="_x0000_s1230" type="#_x0000_t32" style="position:absolute;left:838;top:36499;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7D3YyMsAAADiAAAADwAA&#10;AAAAAAAAAAAAAAChAgAAZHJzL2Rvd25yZXYueG1sUEsFBgAAAAAEAAQA+QAAAJkDAAAAAA==&#10;" strokecolor="black [3200]" strokeweight="1.5pt">
                    <v:stroke endarrow="block" joinstyle="miter"/>
                  </v:shape>
                  <v:shape id="Parallelogram 3" o:spid="_x0000_s1231" type="#_x0000_t7" style="position:absolute;left:5181;top:33604;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HFMcA&#10;AADjAAAADwAAAGRycy9kb3ducmV2LnhtbERPX0/CMBB/N/E7NGfCm3TABDcpBEZIfIVp4uNlPdfF&#10;9TrXCtu3tyQmPt7v/623g23FhXrfOFYwmyYgiCunG64VvJXHx2cQPiBrbB2TgpE8bDf3d2vMtbvy&#10;iS7nUIsYwj5HBSaELpfSV4Ys+qnriCP36XqLIZ59LXWP1xhuWzlPkqW02HBsMNhRYaj6Ov9YBRKL&#10;ovx+2mcfOL6XujuM2cGMSk0eht0LiEBD+Bf/uV91nJ+m6Wy1mmcLuP0UA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SxxTHAAAA4wAAAA8AAAAAAAAAAAAAAAAAmAIAAGRy&#10;cy9kb3ducmV2LnhtbFBLBQYAAAAABAAEAPUAAACMAwAAAAA=&#10;" adj="2203" fillcolor="#d8d8d8 [2732]" stroked="f" strokeweight="1pt">
                    <v:textbox>
                      <w:txbxContent>
                        <w:p w:rsidR="00273AE7" w:rsidRDefault="00273AE7" w:rsidP="00404D33">
                          <w:r>
                            <w:t xml:space="preserve">Exit </w:t>
                          </w:r>
                        </w:p>
                      </w:txbxContent>
                    </v:textbox>
                  </v:shape>
                  <v:line id="Straight Connector 33" o:spid="_x0000_s1232" style="position:absolute;visibility:visible;mso-wrap-style:square" from="46786,12649" to="47167,24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R7SG4ygAAAOIAAAAPAAAA&#10;AAAAAAAAAAAAAKECAABkcnMvZG93bnJldi54bWxQSwUGAAAAAAQABAD5AAAAmAMAAAAA&#10;" strokecolor="black [3200]" strokeweight="1.5pt">
                    <v:stroke joinstyle="miter"/>
                  </v:line>
                  <v:oval id="Oval 3" o:spid="_x0000_s1233" style="position:absolute;left:45339;top:982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G0MUA&#10;AADjAAAADwAAAGRycy9kb3ducmV2LnhtbERPX0vDMBB/F/Ydwg18c+mGLVu3bOjAIb657QMcybWp&#10;NpeSxLV+eyMIPt7v/+0Ok+vFjULsPCtYLgoQxNqbjlsF18vLwxpETMgGe8+k4JsiHPazux3Wxo/8&#10;TrdzakUO4VijApvSUEsZtSWHceEH4sw1PjhM+QytNAHHHO56uSqKSjrsODdYHOhoSX+ev5wCHPXJ&#10;X6pom1PQx2f8KN+wKZW6n09PWxCJpvQv/nO/mjx/WW3W5WNRruD3pwy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obQxQAAAOMAAAAPAAAAAAAAAAAAAAAAAJgCAABkcnMv&#10;ZG93bnJldi54bWxQSwUGAAAAAAQABAD1AAAAigMAAAAA&#10;" fillcolor="#d8d8d8 [2732]" stroked="f" strokeweight="1pt">
                    <v:stroke joinstyle="miter"/>
                  </v:oval>
                  <v:shape id="Straight Arrow Connector 2" o:spid="_x0000_s1234" type="#_x0000_t32" style="position:absolute;left:49377;top:3098;width:974;height:330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Vg/A3JAAAA4gAAAA8AAAAA&#10;AAAAAAAAAAAAoQIAAGRycy9kb3ducmV2LnhtbFBLBQYAAAAABAAEAPkAAACXAwAAAAA=&#10;" strokecolor="black [3200]" strokeweight="1.5pt">
                    <v:stroke endarrow="block" joinstyle="miter"/>
                  </v:shape>
                  <v:oval id="Oval 3" o:spid="_x0000_s1235" style="position:absolute;left:1805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GdsQA&#10;AADiAAAADwAAAGRycy9kb3ducmV2LnhtbERPzWoCMRC+F3yHMEJvNbF0RbZGUaFSeqv2AYZkdrO6&#10;mSxJ6m7fvjkUevz4/je7yffiTjF1gTUsFwoEsQm241bD1+XtaQ0iZWSLfWDS8EMJdtvZwwZrG0b+&#10;pPs5t6KEcKpRg8t5qKVMxpHHtAgDceGaED3mAmMrbcSxhPtePiu1kh47Lg0OBzo6Mrfzt9eAozmF&#10;yyq55hTN8YDX6gObSuvH+bR/BZFpyv/iP/e71VBVS/WyVqpsLpfKH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xnbEAAAA4gAAAA8AAAAAAAAAAAAAAAAAmAIAAGRycy9k&#10;b3ducmV2LnhtbFBLBQYAAAAABAAEAPUAAACJAwAAAAA=&#10;" fillcolor="#d8d8d8 [2732]" stroked="f" strokeweight="1pt">
                    <v:stroke joinstyle="miter"/>
                  </v:oval>
                  <v:shape id="Straight Arrow Connector 7" o:spid="_x0000_s1236" type="#_x0000_t32" style="position:absolute;left:46786;top:2971;width:2824;height:69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rssqPygAAAOMAAAAPAAAA&#10;AAAAAAAAAAAAAKECAABkcnMvZG93bnJldi54bWxQSwUGAAAAAAQABAD5AAAAmAMAAAAA&#10;" strokecolor="black [3200]" strokeweight="1.5pt">
                    <v:stroke endarrow="block" joinstyle="miter"/>
                  </v:shape>
                </v:group>
                <w10:wrap anchorx="page"/>
              </v:group>
            </w:pict>
          </mc:Fallback>
        </mc:AlternateContent>
      </w:r>
    </w:p>
    <w:p w:rsidR="00824D6A" w:rsidRDefault="00824D6A" w:rsidP="006E744E">
      <w:pPr>
        <w:spacing w:line="360" w:lineRule="auto"/>
        <w:jc w:val="center"/>
        <w:rPr>
          <w:b/>
          <w:sz w:val="18"/>
        </w:rPr>
      </w:pPr>
    </w:p>
    <w:p w:rsidR="00824D6A" w:rsidRDefault="00824D6A" w:rsidP="006E744E">
      <w:pPr>
        <w:spacing w:line="360" w:lineRule="auto"/>
        <w:jc w:val="center"/>
        <w:rPr>
          <w:b/>
          <w:sz w:val="18"/>
        </w:rPr>
      </w:pPr>
    </w:p>
    <w:p w:rsidR="00824D6A" w:rsidRDefault="00824D6A" w:rsidP="006E744E">
      <w:pPr>
        <w:spacing w:line="360" w:lineRule="auto"/>
        <w:jc w:val="center"/>
        <w:rPr>
          <w:b/>
          <w:sz w:val="18"/>
        </w:rPr>
      </w:pPr>
    </w:p>
    <w:p w:rsidR="00824D6A" w:rsidRDefault="00824D6A" w:rsidP="006E744E">
      <w:pPr>
        <w:spacing w:line="360" w:lineRule="auto"/>
        <w:jc w:val="center"/>
        <w:rPr>
          <w:b/>
          <w:sz w:val="18"/>
        </w:rPr>
      </w:pPr>
    </w:p>
    <w:p w:rsidR="00824D6A" w:rsidRDefault="00824D6A" w:rsidP="006E744E">
      <w:pPr>
        <w:spacing w:line="360" w:lineRule="auto"/>
        <w:rPr>
          <w:b/>
          <w:sz w:val="18"/>
        </w:rPr>
      </w:pPr>
    </w:p>
    <w:p w:rsidR="00824D6A" w:rsidRDefault="00824D6A" w:rsidP="006E744E">
      <w:pPr>
        <w:spacing w:line="360" w:lineRule="auto"/>
        <w:jc w:val="center"/>
        <w:rPr>
          <w:b/>
          <w:sz w:val="18"/>
        </w:rPr>
      </w:pPr>
    </w:p>
    <w:p w:rsidR="00011736" w:rsidRDefault="00011736" w:rsidP="006E744E">
      <w:pPr>
        <w:spacing w:line="360" w:lineRule="auto"/>
        <w:ind w:left="5040"/>
        <w:rPr>
          <w:b/>
          <w:sz w:val="18"/>
        </w:rPr>
      </w:pPr>
    </w:p>
    <w:p w:rsidR="006C4B1B" w:rsidRDefault="006C4B1B" w:rsidP="007E3E59">
      <w:pPr>
        <w:spacing w:line="360" w:lineRule="auto"/>
        <w:rPr>
          <w:b/>
          <w:sz w:val="18"/>
        </w:rPr>
      </w:pPr>
    </w:p>
    <w:p w:rsidR="006C4B1B" w:rsidRDefault="006C4B1B" w:rsidP="006E744E">
      <w:pPr>
        <w:spacing w:line="360" w:lineRule="auto"/>
        <w:ind w:left="2160" w:firstLine="720"/>
        <w:rPr>
          <w:b/>
          <w:sz w:val="18"/>
        </w:rPr>
      </w:pPr>
    </w:p>
    <w:p w:rsidR="006C4B1B" w:rsidRDefault="006C4B1B" w:rsidP="006E744E">
      <w:pPr>
        <w:spacing w:line="360" w:lineRule="auto"/>
        <w:ind w:left="2160" w:firstLine="720"/>
        <w:rPr>
          <w:b/>
          <w:sz w:val="18"/>
        </w:rPr>
      </w:pPr>
    </w:p>
    <w:p w:rsidR="00046598" w:rsidRDefault="00046598" w:rsidP="006E744E">
      <w:pPr>
        <w:spacing w:line="360" w:lineRule="auto"/>
        <w:ind w:left="2160" w:firstLine="720"/>
        <w:rPr>
          <w:b/>
          <w:sz w:val="18"/>
        </w:rPr>
      </w:pPr>
    </w:p>
    <w:p w:rsidR="00046598" w:rsidRDefault="00046598" w:rsidP="006E744E">
      <w:pPr>
        <w:spacing w:line="360" w:lineRule="auto"/>
        <w:ind w:left="2160" w:firstLine="720"/>
        <w:rPr>
          <w:b/>
          <w:sz w:val="18"/>
        </w:rPr>
      </w:pPr>
    </w:p>
    <w:p w:rsidR="00046598" w:rsidRDefault="00046598" w:rsidP="006E744E">
      <w:pPr>
        <w:spacing w:line="360" w:lineRule="auto"/>
        <w:ind w:left="2160" w:firstLine="720"/>
        <w:rPr>
          <w:b/>
          <w:sz w:val="18"/>
        </w:rPr>
      </w:pPr>
    </w:p>
    <w:p w:rsidR="00A91190" w:rsidRDefault="00DB0B94" w:rsidP="006E744E">
      <w:pPr>
        <w:spacing w:line="360" w:lineRule="auto"/>
        <w:ind w:left="2160" w:firstLine="720"/>
        <w:rPr>
          <w:b/>
          <w:sz w:val="18"/>
        </w:rPr>
      </w:pPr>
      <w:r>
        <w:rPr>
          <w:b/>
          <w:sz w:val="18"/>
        </w:rPr>
        <w:t>Figure 1:</w:t>
      </w:r>
      <w:r>
        <w:rPr>
          <w:b/>
          <w:spacing w:val="-2"/>
          <w:sz w:val="18"/>
        </w:rPr>
        <w:t xml:space="preserve"> </w:t>
      </w:r>
      <w:r>
        <w:rPr>
          <w:b/>
          <w:sz w:val="18"/>
        </w:rPr>
        <w:t>Flowchart</w:t>
      </w:r>
    </w:p>
    <w:p w:rsidR="00011736" w:rsidRDefault="00011736"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7E3E59" w:rsidRDefault="007E3E59" w:rsidP="00DF23D8">
      <w:pPr>
        <w:spacing w:line="360" w:lineRule="auto"/>
        <w:rPr>
          <w:b/>
          <w:sz w:val="18"/>
        </w:rPr>
      </w:pPr>
    </w:p>
    <w:p w:rsidR="004633EC" w:rsidRDefault="004633EC" w:rsidP="006E744E">
      <w:pPr>
        <w:spacing w:line="360" w:lineRule="auto"/>
        <w:ind w:left="5040"/>
        <w:rPr>
          <w:b/>
          <w:sz w:val="18"/>
        </w:rPr>
      </w:pPr>
    </w:p>
    <w:p w:rsidR="00452EF6" w:rsidRDefault="00452EF6" w:rsidP="006E744E">
      <w:pPr>
        <w:pStyle w:val="Heading2"/>
        <w:spacing w:line="360" w:lineRule="auto"/>
      </w:pPr>
      <w:bookmarkStart w:id="25" w:name="_Toc161871680"/>
      <w:r>
        <w:lastRenderedPageBreak/>
        <w:t>4.4 Use Case diagram:</w:t>
      </w:r>
      <w:bookmarkEnd w:id="25"/>
    </w:p>
    <w:p w:rsidR="00452EF6" w:rsidRPr="00452EF6" w:rsidRDefault="00452EF6" w:rsidP="006E744E">
      <w:pPr>
        <w:spacing w:line="360" w:lineRule="auto"/>
      </w:pPr>
    </w:p>
    <w:p w:rsidR="00323FD0" w:rsidRDefault="00323FD0" w:rsidP="006E744E">
      <w:pPr>
        <w:spacing w:line="360" w:lineRule="auto"/>
        <w:rPr>
          <w:sz w:val="18"/>
          <w:szCs w:val="18"/>
        </w:rPr>
      </w:pPr>
    </w:p>
    <w:p w:rsidR="00323FD0" w:rsidRDefault="00323FD0" w:rsidP="006E744E">
      <w:pPr>
        <w:spacing w:line="360" w:lineRule="auto"/>
        <w:rPr>
          <w:sz w:val="18"/>
          <w:szCs w:val="18"/>
        </w:rPr>
      </w:pPr>
    </w:p>
    <w:p w:rsidR="00452EF6" w:rsidRDefault="00323FD0" w:rsidP="006E744E">
      <w:pPr>
        <w:spacing w:line="360" w:lineRule="auto"/>
        <w:rPr>
          <w:sz w:val="18"/>
          <w:szCs w:val="18"/>
        </w:rPr>
      </w:pPr>
      <w:r>
        <w:rPr>
          <w:noProof/>
          <w:sz w:val="18"/>
          <w:szCs w:val="18"/>
          <w:lang w:bidi="ar-SA"/>
        </w:rPr>
        <mc:AlternateContent>
          <mc:Choice Requires="wpg">
            <w:drawing>
              <wp:anchor distT="0" distB="0" distL="114300" distR="114300" simplePos="0" relativeHeight="251817984" behindDoc="0" locked="0" layoutInCell="1" allowOverlap="1" wp14:anchorId="603C8786" wp14:editId="2D5E0F8A">
                <wp:simplePos x="0" y="0"/>
                <wp:positionH relativeFrom="margin">
                  <wp:align>center</wp:align>
                </wp:positionH>
                <wp:positionV relativeFrom="paragraph">
                  <wp:posOffset>11430</wp:posOffset>
                </wp:positionV>
                <wp:extent cx="4928870" cy="4422987"/>
                <wp:effectExtent l="0" t="0" r="24130" b="15875"/>
                <wp:wrapNone/>
                <wp:docPr id="25" name="Group 25"/>
                <wp:cNvGraphicFramePr/>
                <a:graphic xmlns:a="http://schemas.openxmlformats.org/drawingml/2006/main">
                  <a:graphicData uri="http://schemas.microsoft.com/office/word/2010/wordprocessingGroup">
                    <wpg:wgp>
                      <wpg:cNvGrpSpPr/>
                      <wpg:grpSpPr>
                        <a:xfrm>
                          <a:off x="0" y="0"/>
                          <a:ext cx="4928870" cy="4422987"/>
                          <a:chOff x="0" y="0"/>
                          <a:chExt cx="4928870" cy="4422987"/>
                        </a:xfrm>
                      </wpg:grpSpPr>
                      <wps:wsp>
                        <wps:cNvPr id="217" name="Text Box 2"/>
                        <wps:cNvSpPr txBox="1">
                          <a:spLocks noChangeArrowheads="1"/>
                        </wps:cNvSpPr>
                        <wps:spPr bwMode="auto">
                          <a:xfrm>
                            <a:off x="0" y="850818"/>
                            <a:ext cx="937259" cy="517524"/>
                          </a:xfrm>
                          <a:prstGeom prst="rect">
                            <a:avLst/>
                          </a:prstGeom>
                          <a:solidFill>
                            <a:srgbClr val="FFFFFF"/>
                          </a:solidFill>
                          <a:ln w="9525">
                            <a:solidFill>
                              <a:schemeClr val="bg1"/>
                            </a:solidFill>
                            <a:miter lim="800000"/>
                            <a:headEnd/>
                            <a:tailEnd/>
                          </a:ln>
                        </wps:spPr>
                        <wps:txbx>
                          <w:txbxContent>
                            <w:p w:rsidR="00273AE7" w:rsidRPr="003815D9" w:rsidRDefault="00273AE7">
                              <w:pPr>
                                <w:rPr>
                                  <w:color w:val="FF0000"/>
                                  <w:sz w:val="40"/>
                                  <w:szCs w:val="40"/>
                                </w:rPr>
                              </w:pPr>
                              <w:r w:rsidRPr="003815D9">
                                <w:rPr>
                                  <w:color w:val="FF0000"/>
                                  <w:sz w:val="40"/>
                                  <w:szCs w:val="40"/>
                                </w:rPr>
                                <w:t xml:space="preserve">Admin </w:t>
                              </w:r>
                            </w:p>
                          </w:txbxContent>
                        </wps:txbx>
                        <wps:bodyPr rot="0" vert="horz" wrap="square" lIns="91440" tIns="45720" rIns="91440" bIns="45720" anchor="t" anchorCtr="0">
                          <a:spAutoFit/>
                        </wps:bodyPr>
                      </wps:wsp>
                      <wpg:grpSp>
                        <wpg:cNvPr id="502045720" name="Group 1"/>
                        <wpg:cNvGrpSpPr/>
                        <wpg:grpSpPr>
                          <a:xfrm>
                            <a:off x="158750" y="0"/>
                            <a:ext cx="4770120" cy="4422987"/>
                            <a:chOff x="0" y="0"/>
                            <a:chExt cx="4770120" cy="4422987"/>
                          </a:xfrm>
                        </wpg:grpSpPr>
                        <wps:wsp>
                          <wps:cNvPr id="1653500394" name="Oval 1"/>
                          <wps:cNvSpPr/>
                          <wps:spPr>
                            <a:xfrm>
                              <a:off x="152400" y="1651000"/>
                              <a:ext cx="430305" cy="416858"/>
                            </a:xfrm>
                            <a:prstGeom prst="ellipse">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546400" name="Straight Connector 3"/>
                          <wps:cNvCnPr/>
                          <wps:spPr>
                            <a:xfrm flipH="1">
                              <a:off x="372534" y="2074333"/>
                              <a:ext cx="4483" cy="524435"/>
                            </a:xfrm>
                            <a:prstGeom prst="line">
                              <a:avLst/>
                            </a:prstGeom>
                            <a:ln/>
                          </wps:spPr>
                          <wps:style>
                            <a:lnRef idx="3">
                              <a:schemeClr val="dk1"/>
                            </a:lnRef>
                            <a:fillRef idx="0">
                              <a:schemeClr val="dk1"/>
                            </a:fillRef>
                            <a:effectRef idx="2">
                              <a:schemeClr val="dk1"/>
                            </a:effectRef>
                            <a:fontRef idx="minor">
                              <a:schemeClr val="tx1"/>
                            </a:fontRef>
                          </wps:style>
                          <wps:bodyPr/>
                        </wps:wsp>
                        <wps:wsp>
                          <wps:cNvPr id="728492198" name="Straight Connector 3"/>
                          <wps:cNvCnPr/>
                          <wps:spPr>
                            <a:xfrm flipH="1">
                              <a:off x="177800" y="2582333"/>
                              <a:ext cx="183739" cy="336176"/>
                            </a:xfrm>
                            <a:prstGeom prst="line">
                              <a:avLst/>
                            </a:prstGeom>
                            <a:ln/>
                          </wps:spPr>
                          <wps:style>
                            <a:lnRef idx="3">
                              <a:schemeClr val="dk1"/>
                            </a:lnRef>
                            <a:fillRef idx="0">
                              <a:schemeClr val="dk1"/>
                            </a:fillRef>
                            <a:effectRef idx="2">
                              <a:schemeClr val="dk1"/>
                            </a:effectRef>
                            <a:fontRef idx="minor">
                              <a:schemeClr val="tx1"/>
                            </a:fontRef>
                          </wps:style>
                          <wps:bodyPr/>
                        </wps:wsp>
                        <wps:wsp>
                          <wps:cNvPr id="1549434142" name="Straight Connector 3"/>
                          <wps:cNvCnPr/>
                          <wps:spPr>
                            <a:xfrm>
                              <a:off x="372534" y="2582333"/>
                              <a:ext cx="152438" cy="345141"/>
                            </a:xfrm>
                            <a:prstGeom prst="line">
                              <a:avLst/>
                            </a:prstGeom>
                            <a:ln/>
                          </wps:spPr>
                          <wps:style>
                            <a:lnRef idx="3">
                              <a:schemeClr val="dk1"/>
                            </a:lnRef>
                            <a:fillRef idx="0">
                              <a:schemeClr val="dk1"/>
                            </a:fillRef>
                            <a:effectRef idx="2">
                              <a:schemeClr val="dk1"/>
                            </a:effectRef>
                            <a:fontRef idx="minor">
                              <a:schemeClr val="tx1"/>
                            </a:fontRef>
                          </wps:style>
                          <wps:bodyPr/>
                        </wps:wsp>
                        <wps:wsp>
                          <wps:cNvPr id="477446617" name="Straight Connector 3"/>
                          <wps:cNvCnPr/>
                          <wps:spPr>
                            <a:xfrm>
                              <a:off x="0" y="2260600"/>
                              <a:ext cx="690320" cy="8964"/>
                            </a:xfrm>
                            <a:prstGeom prst="line">
                              <a:avLst/>
                            </a:prstGeom>
                            <a:ln/>
                          </wps:spPr>
                          <wps:style>
                            <a:lnRef idx="3">
                              <a:schemeClr val="dk1"/>
                            </a:lnRef>
                            <a:fillRef idx="0">
                              <a:schemeClr val="dk1"/>
                            </a:fillRef>
                            <a:effectRef idx="2">
                              <a:schemeClr val="dk1"/>
                            </a:effectRef>
                            <a:fontRef idx="minor">
                              <a:schemeClr val="tx1"/>
                            </a:fontRef>
                          </wps:style>
                          <wps:bodyPr/>
                        </wps:wsp>
                        <wps:wsp>
                          <wps:cNvPr id="49617088" name="Straight Connector 5"/>
                          <wps:cNvCnPr/>
                          <wps:spPr>
                            <a:xfrm flipV="1">
                              <a:off x="1100667" y="338667"/>
                              <a:ext cx="1833880" cy="1889760"/>
                            </a:xfrm>
                            <a:prstGeom prst="line">
                              <a:avLst/>
                            </a:prstGeom>
                          </wps:spPr>
                          <wps:style>
                            <a:lnRef idx="2">
                              <a:schemeClr val="dk1"/>
                            </a:lnRef>
                            <a:fillRef idx="0">
                              <a:schemeClr val="dk1"/>
                            </a:fillRef>
                            <a:effectRef idx="1">
                              <a:schemeClr val="dk1"/>
                            </a:effectRef>
                            <a:fontRef idx="minor">
                              <a:schemeClr val="tx1"/>
                            </a:fontRef>
                          </wps:style>
                          <wps:bodyPr/>
                        </wps:wsp>
                        <wps:wsp>
                          <wps:cNvPr id="1144692128" name="Straight Connector 5"/>
                          <wps:cNvCnPr/>
                          <wps:spPr>
                            <a:xfrm flipV="1">
                              <a:off x="1092200" y="1532467"/>
                              <a:ext cx="1823720" cy="709295"/>
                            </a:xfrm>
                            <a:prstGeom prst="line">
                              <a:avLst/>
                            </a:prstGeom>
                          </wps:spPr>
                          <wps:style>
                            <a:lnRef idx="2">
                              <a:schemeClr val="dk1"/>
                            </a:lnRef>
                            <a:fillRef idx="0">
                              <a:schemeClr val="dk1"/>
                            </a:fillRef>
                            <a:effectRef idx="1">
                              <a:schemeClr val="dk1"/>
                            </a:effectRef>
                            <a:fontRef idx="minor">
                              <a:schemeClr val="tx1"/>
                            </a:fontRef>
                          </wps:style>
                          <wps:bodyPr/>
                        </wps:wsp>
                        <wps:wsp>
                          <wps:cNvPr id="1671885726" name="Straight Connector 5"/>
                          <wps:cNvCnPr/>
                          <wps:spPr>
                            <a:xfrm flipV="1">
                              <a:off x="1100667" y="2175933"/>
                              <a:ext cx="1828800" cy="60960"/>
                            </a:xfrm>
                            <a:prstGeom prst="line">
                              <a:avLst/>
                            </a:prstGeom>
                          </wps:spPr>
                          <wps:style>
                            <a:lnRef idx="2">
                              <a:schemeClr val="dk1"/>
                            </a:lnRef>
                            <a:fillRef idx="0">
                              <a:schemeClr val="dk1"/>
                            </a:fillRef>
                            <a:effectRef idx="1">
                              <a:schemeClr val="dk1"/>
                            </a:effectRef>
                            <a:fontRef idx="minor">
                              <a:schemeClr val="tx1"/>
                            </a:fontRef>
                          </wps:style>
                          <wps:bodyPr/>
                        </wps:wsp>
                        <wps:wsp>
                          <wps:cNvPr id="841638324" name="Straight Connector 5"/>
                          <wps:cNvCnPr/>
                          <wps:spPr>
                            <a:xfrm flipV="1">
                              <a:off x="1083734" y="1032933"/>
                              <a:ext cx="1828800" cy="1212215"/>
                            </a:xfrm>
                            <a:prstGeom prst="line">
                              <a:avLst/>
                            </a:prstGeom>
                          </wps:spPr>
                          <wps:style>
                            <a:lnRef idx="2">
                              <a:schemeClr val="dk1"/>
                            </a:lnRef>
                            <a:fillRef idx="0">
                              <a:schemeClr val="dk1"/>
                            </a:fillRef>
                            <a:effectRef idx="1">
                              <a:schemeClr val="dk1"/>
                            </a:effectRef>
                            <a:fontRef idx="minor">
                              <a:schemeClr val="tx1"/>
                            </a:fontRef>
                          </wps:style>
                          <wps:bodyPr/>
                        </wps:wsp>
                        <wps:wsp>
                          <wps:cNvPr id="2018501668" name="Straight Connector 5"/>
                          <wps:cNvCnPr/>
                          <wps:spPr>
                            <a:xfrm>
                              <a:off x="1109134" y="2243667"/>
                              <a:ext cx="1833880" cy="599440"/>
                            </a:xfrm>
                            <a:prstGeom prst="line">
                              <a:avLst/>
                            </a:prstGeom>
                          </wps:spPr>
                          <wps:style>
                            <a:lnRef idx="2">
                              <a:schemeClr val="dk1"/>
                            </a:lnRef>
                            <a:fillRef idx="0">
                              <a:schemeClr val="dk1"/>
                            </a:fillRef>
                            <a:effectRef idx="1">
                              <a:schemeClr val="dk1"/>
                            </a:effectRef>
                            <a:fontRef idx="minor">
                              <a:schemeClr val="tx1"/>
                            </a:fontRef>
                          </wps:style>
                          <wps:bodyPr/>
                        </wps:wsp>
                        <wps:wsp>
                          <wps:cNvPr id="2002960188" name="Straight Connector 5"/>
                          <wps:cNvCnPr/>
                          <wps:spPr>
                            <a:xfrm>
                              <a:off x="1092200" y="2243667"/>
                              <a:ext cx="1849120" cy="1239520"/>
                            </a:xfrm>
                            <a:prstGeom prst="line">
                              <a:avLst/>
                            </a:prstGeom>
                          </wps:spPr>
                          <wps:style>
                            <a:lnRef idx="2">
                              <a:schemeClr val="dk1"/>
                            </a:lnRef>
                            <a:fillRef idx="0">
                              <a:schemeClr val="dk1"/>
                            </a:fillRef>
                            <a:effectRef idx="1">
                              <a:schemeClr val="dk1"/>
                            </a:effectRef>
                            <a:fontRef idx="minor">
                              <a:schemeClr val="tx1"/>
                            </a:fontRef>
                          </wps:style>
                          <wps:bodyPr/>
                        </wps:wsp>
                        <wps:wsp>
                          <wps:cNvPr id="2021250748" name="Rectangle 1"/>
                          <wps:cNvSpPr/>
                          <wps:spPr>
                            <a:xfrm>
                              <a:off x="2946400" y="3793067"/>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271384" name="Rectangle 1"/>
                          <wps:cNvSpPr/>
                          <wps:spPr>
                            <a:xfrm>
                              <a:off x="2937934" y="3158067"/>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431192" name="Rectangle 1"/>
                          <wps:cNvSpPr/>
                          <wps:spPr>
                            <a:xfrm>
                              <a:off x="2912534" y="0"/>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389931" name="Rectangle 1"/>
                          <wps:cNvSpPr/>
                          <wps:spPr>
                            <a:xfrm>
                              <a:off x="2921000" y="1270000"/>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81178" name="Rectangle 1"/>
                          <wps:cNvSpPr/>
                          <wps:spPr>
                            <a:xfrm>
                              <a:off x="2929467" y="1896533"/>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784647" name="Rectangle 1"/>
                          <wps:cNvSpPr/>
                          <wps:spPr>
                            <a:xfrm>
                              <a:off x="2937934" y="2523067"/>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011987" name="Rectangle 1"/>
                          <wps:cNvSpPr/>
                          <wps:spPr>
                            <a:xfrm>
                              <a:off x="2921000" y="635000"/>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055376" name="Oval 2"/>
                          <wps:cNvSpPr/>
                          <wps:spPr>
                            <a:xfrm>
                              <a:off x="3064934" y="76200"/>
                              <a:ext cx="1488440" cy="46736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52EF6">
                                <w:pPr>
                                  <w:ind w:hanging="540"/>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179634" name="Oval 2"/>
                          <wps:cNvSpPr/>
                          <wps:spPr>
                            <a:xfrm>
                              <a:off x="3073400" y="694267"/>
                              <a:ext cx="1488440" cy="46736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52EF6">
                                <w:r>
                                  <w:t xml:space="preserve">Issues 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81144" name="Oval 2"/>
                          <wps:cNvSpPr/>
                          <wps:spPr>
                            <a:xfrm>
                              <a:off x="3073400" y="1371600"/>
                              <a:ext cx="1488440" cy="46736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52EF6">
                                <w: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973203" name="Oval 2"/>
                          <wps:cNvSpPr/>
                          <wps:spPr>
                            <a:xfrm>
                              <a:off x="3090334" y="1989667"/>
                              <a:ext cx="1488440" cy="46736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52EF6">
                                <w:r>
                                  <w:t xml:space="preserve">Search 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0301346" name="Oval 2"/>
                          <wps:cNvSpPr/>
                          <wps:spPr>
                            <a:xfrm>
                              <a:off x="3090334" y="3242733"/>
                              <a:ext cx="1488440" cy="5080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52EF6">
                                <w:r>
                                  <w:t>See 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7087740" name="Oval 2"/>
                          <wps:cNvSpPr/>
                          <wps:spPr>
                            <a:xfrm>
                              <a:off x="3064934" y="2624667"/>
                              <a:ext cx="1488440" cy="46736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52EF6">
                                <w:r>
                                  <w:t xml:space="preserve">Update 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550008" name="Oval 2"/>
                          <wps:cNvSpPr/>
                          <wps:spPr>
                            <a:xfrm>
                              <a:off x="3115734" y="3843867"/>
                              <a:ext cx="1488440" cy="5080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273AE7" w:rsidRDefault="00273AE7" w:rsidP="00452EF6">
                                <w:r>
                                  <w:t xml:space="preserve">      Stop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531832" name="Straight Connector 5"/>
                          <wps:cNvCnPr/>
                          <wps:spPr>
                            <a:xfrm>
                              <a:off x="1117600" y="2243667"/>
                              <a:ext cx="1828800" cy="178308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603C8786" id="Group 25" o:spid="_x0000_s1237" style="position:absolute;margin-left:0;margin-top:.9pt;width:388.1pt;height:348.25pt;z-index:251817984;mso-position-horizontal:center;mso-position-horizontal-relative:margin" coordsize="49288,4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">
                <v:shape id="Text Box 2" o:spid="_x0000_s1238" type="#_x0000_t202" style="position:absolute;top:8508;width:9372;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IOBcYA&#10;AADcAAAADwAAAGRycy9kb3ducmV2LnhtbESP0WoCMRRE3wv9h3ALfSmaVdqurEYRi2D7Ylf9gMvm&#10;ullNbpZN1PXvm0Khj8PMnGFmi95ZcaUuNJ4VjIYZCOLK64ZrBYf9ejABESKyRuuZFNwpwGL++DDD&#10;Qvsbl3TdxVokCIcCFZgY20LKUBlyGIa+JU7e0XcOY5JdLXWHtwR3Vo6z7F06bDgtGGxpZag67y5O&#10;wfdnfnnbli95e/p63Zj+bsv1h1Xq+alfTkFE6uN/+K+90QrGoxx+z6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IOBcYAAADcAAAADwAAAAAAAAAAAAAAAACYAgAAZHJz&#10;L2Rvd25yZXYueG1sUEsFBgAAAAAEAAQA9QAAAIsDAAAAAA==&#10;" strokecolor="white [3212]">
                  <v:textbox style="mso-fit-shape-to-text:t">
                    <w:txbxContent>
                      <w:p w:rsidR="00273AE7" w:rsidRPr="003815D9" w:rsidRDefault="00273AE7">
                        <w:pPr>
                          <w:rPr>
                            <w:color w:val="FF0000"/>
                            <w:sz w:val="40"/>
                            <w:szCs w:val="40"/>
                          </w:rPr>
                        </w:pPr>
                        <w:r w:rsidRPr="003815D9">
                          <w:rPr>
                            <w:color w:val="FF0000"/>
                            <w:sz w:val="40"/>
                            <w:szCs w:val="40"/>
                          </w:rPr>
                          <w:t xml:space="preserve">Admin </w:t>
                        </w:r>
                      </w:p>
                    </w:txbxContent>
                  </v:textbox>
                </v:shape>
                <v:group id="Group 1" o:spid="_x0000_s1239" style="position:absolute;left:1587;width:47701;height:44229" coordsize="47701,44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FM3yhMoA&#10;AADiAAAADwAAAAAAAAAAAAAAAACqAgAAZHJzL2Rvd25yZXYueG1sUEsFBgAAAAAEAAQA+gAAAKED&#10;AAAAAA==&#10;">
                  <v:oval id="Oval 1" o:spid="_x0000_s1240" style="position:absolute;left:1524;top:16510;width:4303;height:4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5u3MYA&#10;AADjAAAADwAAAGRycy9kb3ducmV2LnhtbERPX0/CMBB/N+E7NGfim7Q4ITApBI0G9A3U98t6rIvr&#10;dWnr2L69NTHx8X7/b70dXCt6CrHxrGE2VSCIK28arjV8vL/cLkHEhGyw9UwaRoqw3Uyu1lgaf+Ej&#10;9adUixzCsUQNNqWulDJWlhzGqe+IM3f2wWHKZ6ilCXjJ4a6Vd0otpMOGc4PFjp4sVV+nb6dhXz3O&#10;DsVr2H/2Y1Sr5/FttGfU+uZ62D2ASDSkf/Gf+2Dy/MW8mCtVrO7h96cM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5u3MYAAADjAAAADwAAAAAAAAAAAAAAAACYAgAAZHJz&#10;L2Rvd25yZXYueG1sUEsFBgAAAAAEAAQA9QAAAIsDAAAAAA==&#10;" fillcolor="#0d0d0d [3069]" strokecolor="#091723 [484]" strokeweight="1pt">
                    <v:stroke joinstyle="miter"/>
                  </v:oval>
                  <v:line id="Straight Connector 3" o:spid="_x0000_s1241" style="position:absolute;flip:x;visibility:visible;mso-wrap-style:square" from="3725,20743" to="3770,25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10F6sygAAAOIAAAAPAAAA&#10;AAAAAAAAAAAAAKECAABkcnMvZG93bnJldi54bWxQSwUGAAAAAAQABAD5AAAAmAMAAAAA&#10;" strokecolor="black [3200]" strokeweight="1.5pt">
                    <v:stroke joinstyle="miter"/>
                  </v:line>
                  <v:line id="Straight Connector 3" o:spid="_x0000_s1242" style="position:absolute;flip:x;visibility:visible;mso-wrap-style:square" from="1778,25823" to="3615,29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7BMsgAAADiAAAADwAAAGRycy9kb3ducmV2LnhtbERPz0vDMBS+C/sfwhO8yJa0iFvrsrEJ&#10;wk7i2l28PZpnW9a8lCZucX+9OQgeP77f6220g7jQ5HvHGrKFAkHcONNzq+FUv81XIHxANjg4Jg0/&#10;5GG7md2tsTTuyke6VKEVKYR9iRq6EMZSSt90ZNEv3EicuC83WQwJTq00E15TuB1krtSztNhzauhw&#10;pNeOmnP1bTUUH/F8eM/qSvFtv1Ofy9tjNLXWD/dx9wIiUAz/4j/3wWhY5qunIs+KtDldSndAb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f7BMsgAAADiAAAADwAAAAAA&#10;AAAAAAAAAAChAgAAZHJzL2Rvd25yZXYueG1sUEsFBgAAAAAEAAQA+QAAAJYDAAAAAA==&#10;" strokecolor="black [3200]" strokeweight="1.5pt">
                    <v:stroke joinstyle="miter"/>
                  </v:line>
                  <v:line id="Straight Connector 3" o:spid="_x0000_s1243" style="position:absolute;visibility:visible;mso-wrap-style:square" from="3725,25823" to="5249,29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Sc/qjcsAAADjAAAADwAA&#10;AAAAAAAAAAAAAAChAgAAZHJzL2Rvd25yZXYueG1sUEsFBgAAAAAEAAQA+QAAAJkDAAAAAA==&#10;" strokecolor="black [3200]" strokeweight="1.5pt">
                    <v:stroke joinstyle="miter"/>
                  </v:line>
                  <v:line id="Straight Connector 3" o:spid="_x0000_s1244" style="position:absolute;visibility:visible;mso-wrap-style:square" from="0,22606" to="6903,2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MB3s4vMAAAA4gAAAA8A&#10;AAAAAAAAAAAAAAAAoQIAAGRycy9kb3ducmV2LnhtbFBLBQYAAAAABAAEAPkAAACaAwAAAAA=&#10;" strokecolor="black [3200]" strokeweight="1.5pt">
                    <v:stroke joinstyle="miter"/>
                  </v:line>
                  <v:line id="Straight Connector 5" o:spid="_x0000_s1245" style="position:absolute;flip:y;visibility:visible;mso-wrap-style:square" from="11006,3386" to="29345,22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L3icYAAADhAAAADwAAAGRycy9kb3ducmV2LnhtbERPTUvDQBC9F/wPywje2k2k1DZ2G0RU&#10;VJBg7aW3ITtNotnZsLum8d87B8Hj431vy8n1aqQQO88G8kUGirj2tuPGwOHjcb4GFROyxd4zGfih&#10;COXuYrbFwvozv9O4T42SEI4FGmhTGgqtY92Sw7jwA7FwJx8cJoGh0TbgWcJdr6+zbKUddiwNLQ50&#10;31L9tf92BpbVW29fP6txHLrNy2l5fAoP7Iy5upzubkElmtK/+M/9bMW3WeU32VomyyN5A3r3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S94nGAAAA4QAAAA8AAAAAAAAA&#10;AAAAAAAAoQIAAGRycy9kb3ducmV2LnhtbFBLBQYAAAAABAAEAPkAAACUAwAAAAA=&#10;" strokecolor="black [3200]" strokeweight="1pt">
                    <v:stroke joinstyle="miter"/>
                  </v:line>
                  <v:line id="Straight Connector 5" o:spid="_x0000_s1246" style="position:absolute;flip:y;visibility:visible;mso-wrap-style:square" from="10922,15324" to="29159,2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HUDssAAADjAAAADwAA&#10;AAAAAAAAAAAAAAChAgAAZHJzL2Rvd25yZXYueG1sUEsFBgAAAAAEAAQA+QAAAJkDAAAAAA==&#10;" strokecolor="black [3200]" strokeweight="1pt">
                    <v:stroke joinstyle="miter"/>
                  </v:line>
                  <v:line id="Straight Connector 5" o:spid="_x0000_s1247" style="position:absolute;flip:y;visibility:visible;mso-wrap-style:square" from="11006,21759" to="29294,2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6CzckAAADjAAAADwAAAGRycy9kb3ducmV2LnhtbERPS2vCQBC+F/wPywi91Y1iY0xdRaQt&#10;Viji49LbkB2TtNnZsLuN8d93C4Ue53vPYtWbRnTkfG1ZwXiUgCAurK65VHA+vTxkIHxA1thYJgU3&#10;8rBaDu4WmGt75QN1x1CKGMI+RwVVCG0upS8qMuhHtiWO3MU6gyGerpTa4TWGm0ZOkiSVBmuODRW2&#10;tKmo+Dp+GwXT/Xujd5/7rmvr+dtl+vHqntkodT/s108gAvXhX/zn3uo4P52Ns+xxNknh96cIgFz+&#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megs3JAAAA4wAAAA8AAAAA&#10;AAAAAAAAAAAAoQIAAGRycy9kb3ducmV2LnhtbFBLBQYAAAAABAAEAPkAAACXAwAAAAA=&#10;" strokecolor="black [3200]" strokeweight="1pt">
                    <v:stroke joinstyle="miter"/>
                  </v:line>
                  <v:line id="Straight Connector 5" o:spid="_x0000_s1248" style="position:absolute;flip:y;visibility:visible;mso-wrap-style:square" from="10837,10329" to="29125,22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Tf6x8ygAAAOIAAAAPAAAA&#10;AAAAAAAAAAAAAKECAABkcnMvZG93bnJldi54bWxQSwUGAAAAAAQABAD5AAAAmAMAAAAA&#10;" strokecolor="black [3200]" strokeweight="1pt">
                    <v:stroke joinstyle="miter"/>
                  </v:line>
                  <v:line id="Straight Connector 5" o:spid="_x0000_s1249" style="position:absolute;visibility:visible;mso-wrap-style:square" from="11091,22436" to="29430,28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0UccAAADjAAAADwAAAGRycy9kb3ducmV2LnhtbERPz2vCMBS+D/Y/hDfYbSYVFmw1igiC&#10;l8Hm3PD4bJ5tsXkpSdTuv18Ogx0/vt+L1eh6caMQO88GiokCQVx723Fj4PC5fZmBiAnZYu+ZDPxQ&#10;hNXy8WGBlfV3/qDbPjUih3Cs0ECb0lBJGeuWHMaJH4gzd/bBYcowNNIGvOdw18upUlo67Dg3tDjQ&#10;pqX6sr86A1/0fQm6LOX2dLy+n92h1Fa+GfP8NK7nIBKN6V/8595ZA1NVzF5VoXUenT/lP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rPRRxwAAAOMAAAAPAAAAAAAA&#10;AAAAAAAAAKECAABkcnMvZG93bnJldi54bWxQSwUGAAAAAAQABAD5AAAAlQMAAAAA&#10;" strokecolor="black [3200]" strokeweight="1pt">
                    <v:stroke joinstyle="miter"/>
                  </v:line>
                  <v:line id="Straight Connector 5" o:spid="_x0000_s1250" style="position:absolute;visibility:visible;mso-wrap-style:square" from="10922,22436" to="29413,34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ynTJAAAA4wAAAA8AAAAA&#10;AAAAAAAAAAAAoQIAAGRycy9kb3ducmV2LnhtbFBLBQYAAAAABAAEAPkAAACXAwAAAAA=&#10;" strokecolor="black [3200]" strokeweight="1pt">
                    <v:stroke joinstyle="miter"/>
                  </v:line>
                  <v:rect id="Rectangle 1" o:spid="_x0000_s1251" style="position:absolute;left:29464;top:37930;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37dscA&#10;AADjAAAADwAAAGRycy9kb3ducmV2LnhtbERPz2vCMBS+D/Y/hDfwpolVt64zioiDeZtOen40z7Ys&#10;eSlNpp1//XIQdvz4fi/Xg7PiQn1oPWuYThQI4sqblmsNp6/3cQ4iRGSD1jNp+KUA69XjwxIL4698&#10;oMsx1iKFcChQQxNjV0gZqoYchonviBN39r3DmGBfS9PjNYU7KzOlnqXDllNDgx1tG6q+jz9Ow21/&#10;luoz7PLTZv+6mLUHW5ZotR49DZs3EJGG+C++uz+Mhkxl02yhXuZpdPqU/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d+3bHAAAA4wAAAA8AAAAAAAAAAAAAAAAAmAIAAGRy&#10;cy9kb3ducmV2LnhtbFBLBQYAAAAABAAEAPUAAACMAwAAAAA=&#10;" fillcolor="#5b9bd5 [3204]" strokecolor="#091723 [484]" strokeweight="1pt"/>
                  <v:rect id="Rectangle 1" o:spid="_x0000_s1252" style="position:absolute;left:29379;top:31580;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6cHckA&#10;AADiAAAADwAAAGRycy9kb3ducmV2LnhtbESPT4vCMBTE7wt+h/AEb2uq7mrtGkVEYb35D8+P5tmW&#10;TV5KE7Xup98sCB6HmfkNM1u01ogbNb5yrGDQT0AQ505XXCg4HTfvKQgfkDUax6TgQR4W887bDDPt&#10;7ryn2yEUIkLYZ6igDKHOpPR5SRZ939XE0bu4xmKIsimkbvAe4dbIYZKMpcWK40KJNa1Kyn8OV6vg&#10;d3uRyc6v09NyO/0cVXtzPqNRqtdtl18gArXhFX62v7WCyXg6nAxG6Qf8X4p3Q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u6cHckAAADiAAAADwAAAAAAAAAAAAAAAACYAgAA&#10;ZHJzL2Rvd25yZXYueG1sUEsFBgAAAAAEAAQA9QAAAI4DAAAAAA==&#10;" fillcolor="#5b9bd5 [3204]" strokecolor="#091723 [484]" strokeweight="1pt"/>
                  <v:rect id="Rectangle 1" o:spid="_x0000_s1253" style="position:absolute;left:29125;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5G0skA&#10;AADiAAAADwAAAGRycy9kb3ducmV2LnhtbESPQWvCQBSE7wX/w/IEb3UTtVZTVxGpUG9GxfMj+0yC&#10;u29DdtXUX98tFHocZuYbZrHqrBF3an3tWEE6TEAQF07XXCo4HbevMxA+IGs0jknBN3lYLXsvC8y0&#10;e3BO90MoRYSwz1BBFUKTSemLiiz6oWuIo3dxrcUQZVtK3eIjwq2RoySZSos1x4UKG9pUVFwPN6vg&#10;ubvIZO8/Z6f1bv42rnNzPqNRatDv1h8gAnXhP/zX/tIKJu/pZJym8xH8Xop3QC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85G0skAAADiAAAADwAAAAAAAAAAAAAAAACYAgAA&#10;ZHJzL2Rvd25yZXYueG1sUEsFBgAAAAAEAAQA9QAAAI4DAAAAAA==&#10;" fillcolor="#5b9bd5 [3204]" strokecolor="#091723 [484]" strokeweight="1pt"/>
                  <v:rect id="Rectangle 1" o:spid="_x0000_s1254" style="position:absolute;left:29210;top:12700;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0ucYA&#10;AADjAAAADwAAAGRycy9kb3ducmV2LnhtbERPX2vCMBB/H+w7hBP2NpOuONrOKDIU5tt04vPRnG0x&#10;uZQm026f3giDPd7v/82Xo7PiQkPoPGvIpgoEce1Nx42Gw9fmuQARIrJB65k0/FCA5eLxYY6V8Vfe&#10;0WUfG5FCOFSooY2xr6QMdUsOw9T3xIk7+cFhTOfQSDPgNYU7K1+UepUOO04NLfb03lJ93n87Db/b&#10;k1SfYV0cVttylnc7ezyi1fppMq7eQEQa47/4z/1h0vxZpvKiLPMM7j8lA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i0ucYAAADjAAAADwAAAAAAAAAAAAAAAACYAgAAZHJz&#10;L2Rvd25yZXYueG1sUEsFBgAAAAAEAAQA9QAAAIsDAAAAAA==&#10;" fillcolor="#5b9bd5 [3204]" strokecolor="#091723 [484]" strokeweight="1pt"/>
                  <v:rect id="Rectangle 1" o:spid="_x0000_s1255" style="position:absolute;left:29294;top:18965;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g58UA&#10;AADiAAAADwAAAGRycy9kb3ducmV2LnhtbERPTWvCQBC9F/oflil4q5so1jR1FZEK9VateB6yYxK6&#10;OxuyW43++s6h0OPjfS9Wg3fqQn1sAxvIxxko4irYlmsDx6/tcwEqJmSLLjAZuFGE1fLxYYGlDVfe&#10;0+WQaiUhHEs00KTUlVrHqiGPcRw6YuHOofeYBPa1tj1eJdw7PcmyF+2xZWlosKNNQ9X34ccbuO/O&#10;OvuM78VxvXudTdu9O53QGTN6GtZvoBIN6V/85/6wMn+WT4s8n8tmuSQY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nxQAAAOIAAAAPAAAAAAAAAAAAAAAAAJgCAABkcnMv&#10;ZG93bnJldi54bWxQSwUGAAAAAAQABAD1AAAAigMAAAAA&#10;" fillcolor="#5b9bd5 [3204]" strokecolor="#091723 [484]" strokeweight="1pt"/>
                  <v:rect id="Rectangle 1" o:spid="_x0000_s1256" style="position:absolute;left:29379;top:25230;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3CUskA&#10;AADiAAAADwAAAGRycy9kb3ducmV2LnhtbESPQWvCQBSE74X+h+UVeqsb29Sk0VWkVNCbWvH8yD6T&#10;4O7bkN1q9Ne7QsHjMDPfMJNZb404UecbxwqGgwQEcel0w5WC3e/iLQfhA7JG45gUXMjDbPr8NMFC&#10;uzNv6LQNlYgQ9gUqqENoCyl9WZNFP3AtcfQOrrMYouwqqTs8R7g18j1JRtJiw3Ghxpa+ayqP2z+r&#10;4Lo6yGTtf/LdfPX1+dFszH6PRqnXl34+BhGoD4/wf3upFaTZMMvTUZrB/VK8A3J6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73CUskAAADiAAAADwAAAAAAAAAAAAAAAACYAgAA&#10;ZHJzL2Rvd25yZXYueG1sUEsFBgAAAAAEAAQA9QAAAI4DAAAAAA==&#10;" fillcolor="#5b9bd5 [3204]" strokecolor="#091723 [484]" strokeweight="1pt"/>
                  <v:rect id="Rectangle 1" o:spid="_x0000_s1257" style="position:absolute;left:29210;top:6350;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BqMkA&#10;AADiAAAADwAAAGRycy9kb3ducmV2LnhtbESPT2sCMRTE70K/Q3iF3jTZ/nPdGkXEgt6qFc+PzXN3&#10;afKybKKu/fSNUPA4zMxvmOm8d1acqQuNZw3ZSIEgLr1puNKw//4c5iBCRDZoPZOGKwWYzx4GUyyM&#10;v/CWzrtYiQThUKCGOsa2kDKUNTkMI98SJ+/oO4cxya6SpsNLgjsrn5V6lw4bTgs1trSsqfzZnZyG&#10;381Rqq+wyveLzeTtpdnawwGt1k+P/eIDRKQ+3sP/7bXR8DrOVZZN8jHcLqU7IG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WSBqMkAAADiAAAADwAAAAAAAAAAAAAAAACYAgAA&#10;ZHJzL2Rvd25yZXYueG1sUEsFBgAAAAAEAAQA9QAAAI4DAAAAAA==&#10;" fillcolor="#5b9bd5 [3204]" strokecolor="#091723 [484]" strokeweight="1pt"/>
                  <v:oval id="Oval 2" o:spid="_x0000_s1258" style="position:absolute;left:30649;top:762;width:14884;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10soA&#10;AADiAAAADwAAAGRycy9kb3ducmV2LnhtbESP0WrCQBRE3wv9h+UW+lZ3o2g0uoqIBbEPtuoHXLPX&#10;JJi9G7JbTf/eFQo+DjNzhpktOluLK7W+cqwh6SkQxLkzFRcajofPjzEIH5AN1o5Jwx95WMxfX2aY&#10;GXfjH7ruQyEihH2GGsoQmkxKn5dk0fdcQxy9s2sthijbQpoWbxFua9lXaiQtVhwXSmxoVVJ+2f9a&#10;DZvUDXZbtbOn1Tb9On33J8d1bbR+f+uWUxCBuvAM/7c3RkOaJGo4HKQjeFyKd0DO7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RoddLKAAAA4gAAAA8AAAAAAAAAAAAAAAAAmAIA&#10;AGRycy9kb3ducmV2LnhtbFBLBQYAAAAABAAEAPUAAACPAwAAAAA=&#10;" fillcolor="#d8d8d8 [2732]" strokecolor="#091723 [484]" strokeweight="1pt">
                    <v:stroke joinstyle="miter"/>
                    <v:textbox>
                      <w:txbxContent>
                        <w:p w:rsidR="00273AE7" w:rsidRDefault="00273AE7" w:rsidP="00452EF6">
                          <w:pPr>
                            <w:ind w:hanging="540"/>
                            <w:jc w:val="center"/>
                          </w:pPr>
                          <w:r>
                            <w:t xml:space="preserve">Start </w:t>
                          </w:r>
                        </w:p>
                      </w:txbxContent>
                    </v:textbox>
                  </v:oval>
                  <v:oval id="Oval 2" o:spid="_x0000_s1259" style="position:absolute;left:30734;top:6942;width:14884;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qMsA&#10;AADiAAAADwAAAGRycy9kb3ducmV2LnhtbESP3WrCQBSE7wu+w3IE7+rGv6RJXUWkBbEX/tQHOGZP&#10;k2D2bMiuGt++WxB6OczMN8x82Zla3Kh1lWUFo2EEgji3uuJCwen78/UNhPPIGmvLpOBBDpaL3ssc&#10;M23vfKDb0RciQNhlqKD0vsmkdHlJBt3QNsTB+7GtQR9kW0jd4j3ATS3HURRLgxWHhRIbWpeUX45X&#10;o2CT2MluG+3Meb1Nvs77cXr6qLVSg363egfhqfP/4Wd7oxXM4nSUpPFkCn+Xwh2Qi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f5gaoywAAAOIAAAAPAAAAAAAAAAAAAAAAAJgC&#10;AABkcnMvZG93bnJldi54bWxQSwUGAAAAAAQABAD1AAAAkAMAAAAA&#10;" fillcolor="#d8d8d8 [2732]" strokecolor="#091723 [484]" strokeweight="1pt">
                    <v:stroke joinstyle="miter"/>
                    <v:textbox>
                      <w:txbxContent>
                        <w:p w:rsidR="00273AE7" w:rsidRDefault="00273AE7" w:rsidP="00452EF6">
                          <w:r>
                            <w:t xml:space="preserve">Issues book </w:t>
                          </w:r>
                        </w:p>
                      </w:txbxContent>
                    </v:textbox>
                  </v:oval>
                  <v:oval id="Oval 2" o:spid="_x0000_s1260" style="position:absolute;left:30734;top:13716;width:14884;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7rMgA&#10;AADjAAAADwAAAGRycy9kb3ducmV2LnhtbERPX2vCMBB/H+w7hBv4NpPWsmo1ypANxD3onB/gbG5t&#10;WXMpTab125vBwMf7/b/FarCtOFPvG8cakrECQVw603Cl4fj1/jwF4QOywdYxabiSh9Xy8WGBhXEX&#10;/qTzIVQihrAvUEMdQldI6cuaLPqx64gj9+16iyGefSVNj5cYbluZKvUiLTYcG2rsaF1T+XP4tRo2&#10;uZvstmpnT+tt/nHap7PjW2u0Hj0Nr3MQgYZwF/+7NybOT/NUTZMky+DvpwiAX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6zusyAAAAOMAAAAPAAAAAAAAAAAAAAAAAJgCAABk&#10;cnMvZG93bnJldi54bWxQSwUGAAAAAAQABAD1AAAAjQMAAAAA&#10;" fillcolor="#d8d8d8 [2732]" strokecolor="#091723 [484]" strokeweight="1pt">
                    <v:stroke joinstyle="miter"/>
                    <v:textbox>
                      <w:txbxContent>
                        <w:p w:rsidR="00273AE7" w:rsidRDefault="00273AE7" w:rsidP="00452EF6">
                          <w:r>
                            <w:t>Return book</w:t>
                          </w:r>
                        </w:p>
                      </w:txbxContent>
                    </v:textbox>
                  </v:oval>
                  <v:oval id="Oval 2" o:spid="_x0000_s1261" style="position:absolute;left:30903;top:19896;width:14884;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fcoA&#10;AADjAAAADwAAAGRycy9kb3ducmV2LnhtbERPXWvCQBB8L/Q/HFvoW70zgaZGTxFREH3wo/6ANbcm&#10;wdxeyJ2a/vueUOjLwO7szOxMZr1txJ06XzvWMBwoEMSFMzWXGk7fq48vED4gG2wck4Yf8jCbvr5M&#10;MDfuwQe6H0Mpogn7HDVUIbS5lL6oyKIfuJY4chfXWQxx7EppOnxEc9vIRKlPabHmmFBhS4uKiuvx&#10;ZjWsM5fuNmpnz4tNtj3vk9Fp2Rit39/6+RhEoD78H/+p1ya+nyZqlEVI4dkpLkBO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CmH3KAAAA4wAAAA8AAAAAAAAAAAAAAAAAmAIA&#10;AGRycy9kb3ducmV2LnhtbFBLBQYAAAAABAAEAPUAAACPAwAAAAA=&#10;" fillcolor="#d8d8d8 [2732]" strokecolor="#091723 [484]" strokeweight="1pt">
                    <v:stroke joinstyle="miter"/>
                    <v:textbox>
                      <w:txbxContent>
                        <w:p w:rsidR="00273AE7" w:rsidRDefault="00273AE7" w:rsidP="00452EF6">
                          <w:r>
                            <w:t xml:space="preserve">Search book </w:t>
                          </w:r>
                        </w:p>
                      </w:txbxContent>
                    </v:textbox>
                  </v:oval>
                  <v:oval id="Oval 2" o:spid="_x0000_s1262" style="position:absolute;left:30903;top:32427;width:1488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VlMsgA&#10;AADjAAAADwAAAGRycy9kb3ducmV2LnhtbERPzWrCQBC+F/oOyxS81d2YYjS6ShELogfrzwOM2TEJ&#10;zc6G7FbTt+8WhB7n+5/5sreNuFHna8cakqECQVw4U3Op4Xz6eJ2A8AHZYOOYNPyQh+Xi+WmOuXF3&#10;PtDtGEoRQ9jnqKEKoc2l9EVFFv3QtcSRu7rOYohnV0rT4T2G20aOlBpLizXHhgpbWlVUfB2/rYZN&#10;5tL9Vu3tZbXNdpfP0fS8bozWg5f+fQYiUB/+xQ/3xsT5WaJSlaRvY/j7KQI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xWUyyAAAAOMAAAAPAAAAAAAAAAAAAAAAAJgCAABk&#10;cnMvZG93bnJldi54bWxQSwUGAAAAAAQABAD1AAAAjQMAAAAA&#10;" fillcolor="#d8d8d8 [2732]" strokecolor="#091723 [484]" strokeweight="1pt">
                    <v:stroke joinstyle="miter"/>
                    <v:textbox>
                      <w:txbxContent>
                        <w:p w:rsidR="00273AE7" w:rsidRDefault="00273AE7" w:rsidP="00452EF6">
                          <w:r>
                            <w:t>See book list</w:t>
                          </w:r>
                        </w:p>
                      </w:txbxContent>
                    </v:textbox>
                  </v:oval>
                  <v:oval id="Oval 2" o:spid="_x0000_s1263" style="position:absolute;left:30649;top:26246;width:14884;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ce5skA&#10;AADjAAAADwAAAGRycy9kb3ducmV2LnhtbESPy2oCMRSG94W+QzhCdzVxKo2ORinSgtiF1wc4To4z&#10;g5OTYZLq9O2bRcHlz3/jmy9714gbdaH2bGA0VCCIC29rLg2cjl+vExAhIltsPJOBXwqwXDw/zTG3&#10;/s57uh1iKdIIhxwNVDG2uZShqMhhGPqWOHkX3zmMSXaltB3e07hrZKbUu3RYc3qosKVVRcX18OMM&#10;rLV/227U1p1XG/193mXT02djjXkZ9B8zEJH6+Aj/t9fWQDYaazXRepwoElPiAbn4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Gce5skAAADjAAAADwAAAAAAAAAAAAAAAACYAgAA&#10;ZHJzL2Rvd25yZXYueG1sUEsFBgAAAAAEAAQA9QAAAI4DAAAAAA==&#10;" fillcolor="#d8d8d8 [2732]" strokecolor="#091723 [484]" strokeweight="1pt">
                    <v:stroke joinstyle="miter"/>
                    <v:textbox>
                      <w:txbxContent>
                        <w:p w:rsidR="00273AE7" w:rsidRDefault="00273AE7" w:rsidP="00452EF6">
                          <w:r>
                            <w:t xml:space="preserve">Update book </w:t>
                          </w:r>
                        </w:p>
                      </w:txbxContent>
                    </v:textbox>
                  </v:oval>
                  <v:oval id="Oval 2" o:spid="_x0000_s1264" style="position:absolute;left:31157;top:38438;width:1488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qBsYA&#10;AADiAAAADwAAAGRycy9kb3ducmV2LnhtbERPy4rCMBTdC/MP4QruNLGijtUogyiIs/AxfsC1udOW&#10;aW5KE7X+vVkMuDyc92LV2krcqfGlYw3DgQJBnDlTcq7h8rPtf4LwAdlg5Zg0PMnDavnRWWBq3INP&#10;dD+HXMQQ9ilqKEKoUyl9VpBFP3A1ceR+XWMxRNjk0jT4iOG2kolSE2mx5NhQYE3rgrK/881q2E3d&#10;6LBXB3td76ff12Myu2wqo3Wv237NQQRqw1v8794ZDZNRMh4rpeLmeCneAbl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oqBsYAAADiAAAADwAAAAAAAAAAAAAAAACYAgAAZHJz&#10;L2Rvd25yZXYueG1sUEsFBgAAAAAEAAQA9QAAAIsDAAAAAA==&#10;" fillcolor="#d8d8d8 [2732]" strokecolor="#091723 [484]" strokeweight="1pt">
                    <v:stroke joinstyle="miter"/>
                    <v:textbox>
                      <w:txbxContent>
                        <w:p w:rsidR="00273AE7" w:rsidRDefault="00273AE7" w:rsidP="00452EF6">
                          <w:r>
                            <w:t xml:space="preserve">      Stop </w:t>
                          </w:r>
                        </w:p>
                      </w:txbxContent>
                    </v:textbox>
                  </v:oval>
                  <v:line id="Straight Connector 5" o:spid="_x0000_s1265" style="position:absolute;visibility:visible;mso-wrap-style:square" from="11176,22436" to="29464,40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WHFfyygAAAOIAAAAPAAAA&#10;AAAAAAAAAAAAAKECAABkcnMvZG93bnJldi54bWxQSwUGAAAAAAQABAD5AAAAmAMAAAAA&#10;" strokecolor="black [3200]" strokeweight="1pt">
                    <v:stroke joinstyle="miter"/>
                  </v:line>
                </v:group>
                <w10:wrap anchorx="margin"/>
              </v:group>
            </w:pict>
          </mc:Fallback>
        </mc:AlternateContent>
      </w:r>
    </w:p>
    <w:p w:rsidR="00452EF6" w:rsidRDefault="00452EF6" w:rsidP="006E744E">
      <w:pPr>
        <w:pStyle w:val="Caption"/>
        <w:spacing w:line="360" w:lineRule="auto"/>
        <w:rPr>
          <w:sz w:val="18"/>
          <w:szCs w:val="18"/>
        </w:rPr>
      </w:pPr>
    </w:p>
    <w:p w:rsidR="00452EF6" w:rsidRDefault="00452EF6" w:rsidP="006E744E">
      <w:pPr>
        <w:pStyle w:val="Caption"/>
        <w:spacing w:line="360" w:lineRule="auto"/>
        <w:rPr>
          <w:sz w:val="18"/>
          <w:szCs w:val="18"/>
        </w:rPr>
      </w:pPr>
    </w:p>
    <w:p w:rsidR="00452EF6" w:rsidRDefault="00452EF6" w:rsidP="006E744E">
      <w:pPr>
        <w:pStyle w:val="Caption"/>
        <w:spacing w:line="360" w:lineRule="auto"/>
        <w:rPr>
          <w:sz w:val="18"/>
          <w:szCs w:val="18"/>
        </w:rPr>
      </w:pPr>
    </w:p>
    <w:p w:rsidR="00452EF6" w:rsidRDefault="00452EF6" w:rsidP="006E744E">
      <w:pPr>
        <w:pStyle w:val="Caption"/>
        <w:spacing w:line="360" w:lineRule="auto"/>
        <w:rPr>
          <w:sz w:val="18"/>
          <w:szCs w:val="18"/>
        </w:rPr>
      </w:pPr>
    </w:p>
    <w:p w:rsidR="00452EF6" w:rsidRDefault="00452EF6" w:rsidP="006E744E">
      <w:pPr>
        <w:pStyle w:val="Caption"/>
        <w:spacing w:line="360" w:lineRule="auto"/>
        <w:rPr>
          <w:sz w:val="18"/>
          <w:szCs w:val="18"/>
        </w:rPr>
      </w:pPr>
    </w:p>
    <w:p w:rsidR="007840AE" w:rsidRDefault="007840AE" w:rsidP="006E744E">
      <w:pPr>
        <w:pStyle w:val="Caption"/>
        <w:spacing w:line="360" w:lineRule="auto"/>
        <w:ind w:left="3600" w:firstLine="720"/>
        <w:jc w:val="left"/>
        <w:rPr>
          <w:b/>
          <w:bCs/>
          <w:sz w:val="18"/>
          <w:szCs w:val="18"/>
        </w:rPr>
      </w:pPr>
    </w:p>
    <w:p w:rsidR="007840AE" w:rsidRDefault="007840AE" w:rsidP="006E744E">
      <w:pPr>
        <w:pStyle w:val="Caption"/>
        <w:spacing w:line="360" w:lineRule="auto"/>
        <w:ind w:left="3600" w:firstLine="720"/>
        <w:jc w:val="left"/>
        <w:rPr>
          <w:b/>
          <w:bCs/>
          <w:sz w:val="18"/>
          <w:szCs w:val="18"/>
        </w:rPr>
      </w:pPr>
    </w:p>
    <w:p w:rsidR="007840AE" w:rsidRDefault="007840AE" w:rsidP="006E744E">
      <w:pPr>
        <w:pStyle w:val="Caption"/>
        <w:spacing w:line="360" w:lineRule="auto"/>
        <w:ind w:left="3600" w:firstLine="720"/>
        <w:jc w:val="left"/>
        <w:rPr>
          <w:b/>
          <w:bCs/>
          <w:sz w:val="18"/>
          <w:szCs w:val="18"/>
        </w:rPr>
      </w:pPr>
    </w:p>
    <w:p w:rsidR="007840AE" w:rsidRDefault="007840AE" w:rsidP="006E744E">
      <w:pPr>
        <w:pStyle w:val="Caption"/>
        <w:spacing w:line="360" w:lineRule="auto"/>
        <w:ind w:left="3600" w:firstLine="720"/>
        <w:jc w:val="left"/>
        <w:rPr>
          <w:b/>
          <w:bCs/>
          <w:sz w:val="18"/>
          <w:szCs w:val="18"/>
        </w:rPr>
      </w:pPr>
    </w:p>
    <w:p w:rsidR="007840AE" w:rsidRDefault="007840AE" w:rsidP="006E744E">
      <w:pPr>
        <w:pStyle w:val="Caption"/>
        <w:spacing w:line="360" w:lineRule="auto"/>
        <w:ind w:left="3600" w:firstLine="720"/>
        <w:jc w:val="left"/>
        <w:rPr>
          <w:b/>
          <w:bCs/>
          <w:sz w:val="18"/>
          <w:szCs w:val="18"/>
        </w:rPr>
      </w:pPr>
    </w:p>
    <w:p w:rsidR="007840AE" w:rsidRDefault="007840AE" w:rsidP="006E744E">
      <w:pPr>
        <w:pStyle w:val="Caption"/>
        <w:spacing w:line="360" w:lineRule="auto"/>
        <w:ind w:left="3600" w:firstLine="720"/>
        <w:jc w:val="left"/>
        <w:rPr>
          <w:b/>
          <w:bCs/>
          <w:sz w:val="18"/>
          <w:szCs w:val="18"/>
        </w:rPr>
      </w:pPr>
    </w:p>
    <w:p w:rsidR="007840AE" w:rsidRDefault="007840AE" w:rsidP="006E744E">
      <w:pPr>
        <w:pStyle w:val="Caption"/>
        <w:spacing w:line="360" w:lineRule="auto"/>
        <w:ind w:left="3600" w:firstLine="720"/>
        <w:jc w:val="left"/>
        <w:rPr>
          <w:b/>
          <w:bCs/>
          <w:sz w:val="18"/>
          <w:szCs w:val="18"/>
        </w:rPr>
      </w:pPr>
    </w:p>
    <w:p w:rsidR="007840AE" w:rsidRDefault="007840AE" w:rsidP="006E744E">
      <w:pPr>
        <w:pStyle w:val="Caption"/>
        <w:spacing w:line="360" w:lineRule="auto"/>
        <w:ind w:left="3600" w:firstLine="720"/>
        <w:jc w:val="left"/>
        <w:rPr>
          <w:b/>
          <w:bCs/>
          <w:sz w:val="18"/>
          <w:szCs w:val="18"/>
        </w:rPr>
      </w:pPr>
    </w:p>
    <w:p w:rsidR="007840AE" w:rsidRDefault="007840AE" w:rsidP="006E744E">
      <w:pPr>
        <w:pStyle w:val="Caption"/>
        <w:spacing w:line="360" w:lineRule="auto"/>
        <w:ind w:left="3600" w:firstLine="720"/>
        <w:jc w:val="left"/>
        <w:rPr>
          <w:b/>
          <w:bCs/>
          <w:sz w:val="18"/>
          <w:szCs w:val="18"/>
        </w:rPr>
      </w:pPr>
    </w:p>
    <w:p w:rsidR="004633EC" w:rsidRDefault="004633EC" w:rsidP="006E744E">
      <w:pPr>
        <w:pStyle w:val="Caption"/>
        <w:spacing w:line="360" w:lineRule="auto"/>
        <w:ind w:left="3600" w:firstLine="720"/>
        <w:jc w:val="left"/>
        <w:rPr>
          <w:b/>
          <w:bCs/>
          <w:sz w:val="18"/>
          <w:szCs w:val="18"/>
        </w:rPr>
      </w:pPr>
    </w:p>
    <w:p w:rsidR="004633EC" w:rsidRDefault="004633EC" w:rsidP="006E744E">
      <w:pPr>
        <w:pStyle w:val="Caption"/>
        <w:spacing w:line="360" w:lineRule="auto"/>
        <w:ind w:left="3600" w:firstLine="720"/>
        <w:jc w:val="left"/>
        <w:rPr>
          <w:b/>
          <w:bCs/>
          <w:sz w:val="18"/>
          <w:szCs w:val="18"/>
        </w:rPr>
      </w:pPr>
    </w:p>
    <w:p w:rsidR="004633EC" w:rsidRDefault="004633EC" w:rsidP="006E744E">
      <w:pPr>
        <w:pStyle w:val="Caption"/>
        <w:spacing w:line="360" w:lineRule="auto"/>
        <w:ind w:left="3600" w:firstLine="720"/>
        <w:jc w:val="left"/>
        <w:rPr>
          <w:b/>
          <w:bCs/>
          <w:sz w:val="18"/>
          <w:szCs w:val="18"/>
        </w:rPr>
      </w:pPr>
    </w:p>
    <w:p w:rsidR="004258C7" w:rsidRDefault="004258C7" w:rsidP="006E744E">
      <w:pPr>
        <w:pStyle w:val="Caption"/>
        <w:spacing w:line="360" w:lineRule="auto"/>
        <w:ind w:left="3600" w:firstLine="720"/>
        <w:jc w:val="left"/>
        <w:rPr>
          <w:b/>
          <w:bCs/>
          <w:sz w:val="18"/>
          <w:szCs w:val="18"/>
        </w:rPr>
      </w:pPr>
    </w:p>
    <w:p w:rsidR="004633EC" w:rsidRPr="00CD1685" w:rsidRDefault="00325147" w:rsidP="006E744E">
      <w:pPr>
        <w:pStyle w:val="Caption"/>
        <w:spacing w:line="360" w:lineRule="auto"/>
        <w:ind w:left="3600" w:firstLine="720"/>
        <w:jc w:val="left"/>
        <w:rPr>
          <w:b/>
          <w:bCs/>
          <w:sz w:val="18"/>
          <w:szCs w:val="18"/>
        </w:rPr>
      </w:pPr>
      <w:r w:rsidRPr="00747927">
        <w:rPr>
          <w:b/>
          <w:bCs/>
          <w:sz w:val="18"/>
          <w:szCs w:val="18"/>
        </w:rPr>
        <w:t xml:space="preserve">Fig </w:t>
      </w:r>
      <w:r w:rsidR="00B8494A" w:rsidRPr="00747927">
        <w:rPr>
          <w:b/>
          <w:bCs/>
          <w:sz w:val="18"/>
          <w:szCs w:val="18"/>
        </w:rPr>
        <w:t>4:</w:t>
      </w:r>
      <w:r w:rsidRPr="00747927">
        <w:rPr>
          <w:b/>
          <w:bCs/>
          <w:sz w:val="18"/>
          <w:szCs w:val="18"/>
        </w:rPr>
        <w:t xml:space="preserve"> Use case diagram </w:t>
      </w:r>
    </w:p>
    <w:p w:rsidR="004633EC" w:rsidRDefault="004633EC" w:rsidP="006E744E">
      <w:pPr>
        <w:spacing w:line="360" w:lineRule="auto"/>
      </w:pPr>
    </w:p>
    <w:p w:rsidR="007E3E59" w:rsidRDefault="007E3E59" w:rsidP="006E744E">
      <w:pPr>
        <w:spacing w:line="360" w:lineRule="auto"/>
      </w:pPr>
    </w:p>
    <w:p w:rsidR="00011736" w:rsidRDefault="00011736" w:rsidP="006E744E">
      <w:pPr>
        <w:spacing w:line="360" w:lineRule="auto"/>
      </w:pPr>
    </w:p>
    <w:p w:rsidR="00011736" w:rsidRPr="004633EC" w:rsidRDefault="00011736" w:rsidP="006E744E">
      <w:pPr>
        <w:spacing w:line="360" w:lineRule="auto"/>
      </w:pPr>
    </w:p>
    <w:p w:rsidR="00CA15E0" w:rsidRPr="00014571" w:rsidRDefault="00014571" w:rsidP="006E744E">
      <w:pPr>
        <w:pStyle w:val="Heading2"/>
        <w:spacing w:line="360" w:lineRule="auto"/>
        <w:ind w:left="1265"/>
        <w:jc w:val="center"/>
        <w:rPr>
          <w:sz w:val="28"/>
          <w:szCs w:val="28"/>
        </w:rPr>
      </w:pPr>
      <w:bookmarkStart w:id="26" w:name="_Toc161871681"/>
      <w:r w:rsidRPr="00014571">
        <w:rPr>
          <w:rFonts w:cs="Times New Roman"/>
          <w:sz w:val="28"/>
          <w:szCs w:val="28"/>
        </w:rPr>
        <w:lastRenderedPageBreak/>
        <w:t>CHAPTER 5</w:t>
      </w:r>
      <w:r w:rsidR="00551F69">
        <w:rPr>
          <w:rFonts w:cs="Times New Roman"/>
          <w:sz w:val="28"/>
          <w:szCs w:val="28"/>
        </w:rPr>
        <w:t>:</w:t>
      </w:r>
      <w:r w:rsidR="00BE19A5" w:rsidRPr="00014571">
        <w:rPr>
          <w:rFonts w:cs="Times New Roman"/>
          <w:sz w:val="28"/>
          <w:szCs w:val="28"/>
        </w:rPr>
        <w:t xml:space="preserve"> IMPLEMENTATION AND TESTING</w:t>
      </w:r>
      <w:bookmarkEnd w:id="26"/>
    </w:p>
    <w:p w:rsidR="00BE19A5" w:rsidRDefault="00BE19A5" w:rsidP="006E744E">
      <w:pPr>
        <w:spacing w:line="360" w:lineRule="auto"/>
        <w:rPr>
          <w:rFonts w:eastAsiaTheme="majorEastAsia" w:cstheme="majorBidi"/>
          <w:b/>
          <w:szCs w:val="23"/>
        </w:rPr>
      </w:pPr>
    </w:p>
    <w:p w:rsidR="00BE19A5" w:rsidRPr="00BE19A5" w:rsidRDefault="00BE19A5" w:rsidP="006E744E">
      <w:pPr>
        <w:pStyle w:val="Heading2"/>
        <w:spacing w:line="360" w:lineRule="auto"/>
      </w:pPr>
      <w:bookmarkStart w:id="27" w:name="_Toc161871682"/>
      <w:r w:rsidRPr="00BE19A5">
        <w:t>5.1 Implementation</w:t>
      </w:r>
      <w:bookmarkEnd w:id="27"/>
    </w:p>
    <w:p w:rsidR="00BE19A5" w:rsidRDefault="00BE19A5" w:rsidP="006E744E">
      <w:pPr>
        <w:pStyle w:val="Heading3"/>
        <w:spacing w:line="360" w:lineRule="auto"/>
        <w:ind w:left="0"/>
      </w:pPr>
      <w:bookmarkStart w:id="28" w:name="_Toc161871683"/>
      <w:r w:rsidRPr="00BE19A5">
        <w:t>5.1.1 Tools Used</w:t>
      </w:r>
      <w:bookmarkEnd w:id="28"/>
    </w:p>
    <w:p w:rsidR="00BE19A5" w:rsidRPr="00BE19A5" w:rsidRDefault="00023860" w:rsidP="006E744E">
      <w:pPr>
        <w:spacing w:line="360" w:lineRule="auto"/>
        <w:jc w:val="both"/>
      </w:pPr>
      <w:r>
        <w:t>The who</w:t>
      </w:r>
      <w:r w:rsidR="0029661D">
        <w:t>le project is deigned in c prog</w:t>
      </w:r>
      <w:r w:rsidR="0079655E">
        <w:t xml:space="preserve">ramming which is coding in the </w:t>
      </w:r>
      <w:proofErr w:type="spellStart"/>
      <w:r w:rsidR="0079655E">
        <w:t>Dev</w:t>
      </w:r>
      <w:proofErr w:type="spellEnd"/>
      <w:r w:rsidR="0079655E">
        <w:t xml:space="preserve"> C</w:t>
      </w:r>
      <w:r w:rsidR="0029661D">
        <w:t>++.</w:t>
      </w:r>
      <w:r w:rsidR="00352432">
        <w:t xml:space="preserve"> </w:t>
      </w:r>
      <w:r w:rsidR="00BE19A5" w:rsidRPr="00BE19A5">
        <w:t xml:space="preserve">The project relies heavily on the C programming language for its </w:t>
      </w:r>
      <w:r w:rsidR="0029661D" w:rsidRPr="00BE19A5">
        <w:t>strength</w:t>
      </w:r>
      <w:r w:rsidR="00BE19A5" w:rsidRPr="00BE19A5">
        <w:t xml:space="preserve"> and efficiency in system-level </w:t>
      </w:r>
      <w:r w:rsidR="00352432">
        <w:t xml:space="preserve">    p</w:t>
      </w:r>
      <w:r w:rsidR="00BE19A5" w:rsidRPr="00BE19A5">
        <w:t xml:space="preserve">rogramming. C offers direct access to system resources, making it an </w:t>
      </w:r>
      <w:r w:rsidR="00352432">
        <w:t xml:space="preserve">ideal choice for projects where </w:t>
      </w:r>
      <w:r w:rsidR="00BE19A5" w:rsidRPr="00BE19A5">
        <w:t xml:space="preserve">performance and control are paramount. For development, the project utilizes </w:t>
      </w:r>
      <w:proofErr w:type="spellStart"/>
      <w:r w:rsidR="00BE19A5" w:rsidRPr="00BE19A5">
        <w:t>Dev</w:t>
      </w:r>
      <w:proofErr w:type="spellEnd"/>
      <w:r w:rsidR="00BE19A5" w:rsidRPr="00BE19A5">
        <w:t>-C++, an integrated development environment (IDE) that provides essential features for writing, compiling, and debugging C programs. Its intuitive interface and simplicity make it suitable for developers of all skill levels.</w:t>
      </w:r>
      <w:r w:rsidR="00352432" w:rsidRPr="00352432">
        <w:t xml:space="preserve"> </w:t>
      </w:r>
      <w:proofErr w:type="spellStart"/>
      <w:r w:rsidR="00352432" w:rsidRPr="00BE19A5">
        <w:t>Dev</w:t>
      </w:r>
      <w:proofErr w:type="spellEnd"/>
      <w:r w:rsidR="00352432" w:rsidRPr="00BE19A5">
        <w:t>-C++ also offers built-in debugging tools, allowing developers to identify and rectify bugs efficiently. With features such as breakpoints, variable inspection, and step-through execution, debugging becomes a stre</w:t>
      </w:r>
      <w:r w:rsidR="00352432">
        <w:t>amlined process within the IDE.</w:t>
      </w:r>
    </w:p>
    <w:p w:rsidR="00BE19A5" w:rsidRDefault="00BE19A5" w:rsidP="006E744E">
      <w:pPr>
        <w:spacing w:line="360" w:lineRule="auto"/>
        <w:jc w:val="both"/>
      </w:pPr>
      <w:r w:rsidRPr="00BE19A5">
        <w:t xml:space="preserve">The </w:t>
      </w:r>
      <w:proofErr w:type="spellStart"/>
      <w:r w:rsidRPr="00BE19A5">
        <w:t>MinGW</w:t>
      </w:r>
      <w:proofErr w:type="spellEnd"/>
      <w:r w:rsidRPr="00BE19A5">
        <w:t xml:space="preserve"> (Minimalist GNU for Windows) compiler, bundled with </w:t>
      </w:r>
      <w:proofErr w:type="spellStart"/>
      <w:r w:rsidRPr="00BE19A5">
        <w:t>Dev</w:t>
      </w:r>
      <w:proofErr w:type="spellEnd"/>
      <w:r w:rsidRPr="00BE19A5">
        <w:t>-C++, handles the compilation of C code into executable binaries compatible with the Windows environment. This compiler ensures that the project's code is translated efficiently into machine language.</w:t>
      </w:r>
    </w:p>
    <w:p w:rsidR="004D1CE3" w:rsidRDefault="002261BE" w:rsidP="006E744E">
      <w:pPr>
        <w:spacing w:line="360" w:lineRule="auto"/>
        <w:jc w:val="both"/>
      </w:pPr>
      <w:r>
        <w:t>To save data permanently we can also use the notepad.</w:t>
      </w:r>
      <w:r w:rsidR="004D1CE3">
        <w:t xml:space="preserve"> </w:t>
      </w:r>
      <w:r w:rsidR="008C2DD9">
        <w:t>NOTEPAD</w:t>
      </w:r>
      <w:r w:rsidR="004D1CE3">
        <w:t xml:space="preserve"> is a simple text editor application that allows users</w:t>
      </w:r>
      <w:r w:rsidR="00356064">
        <w:t xml:space="preserve"> to </w:t>
      </w:r>
      <w:r w:rsidR="004D1CE3">
        <w:t>create and edit plain text files. It is a lightweight program typically included with the windows operating system. Notepad’s interface is minimalistic, with basic feature for entering, editing and saving text. It doesn’t support formatting such as bold or italics, nor does it include advanced features like spell check or grammar check.</w:t>
      </w:r>
    </w:p>
    <w:p w:rsidR="00165D49" w:rsidRDefault="0079655E" w:rsidP="006E744E">
      <w:pPr>
        <w:spacing w:line="360" w:lineRule="auto"/>
        <w:jc w:val="both"/>
      </w:pPr>
      <w:r>
        <w:t xml:space="preserve">After we download and setup </w:t>
      </w:r>
      <w:proofErr w:type="spellStart"/>
      <w:r>
        <w:t>Dev</w:t>
      </w:r>
      <w:proofErr w:type="spellEnd"/>
      <w:r>
        <w:t xml:space="preserve"> C++, </w:t>
      </w:r>
      <w:proofErr w:type="spellStart"/>
      <w:r>
        <w:t>M</w:t>
      </w:r>
      <w:r w:rsidR="00373B5B">
        <w:t>ingw</w:t>
      </w:r>
      <w:proofErr w:type="spellEnd"/>
      <w:r w:rsidR="00373B5B">
        <w:t xml:space="preserve"> and notepad software now we will start creating our project. </w:t>
      </w:r>
    </w:p>
    <w:p w:rsidR="00BE19A5" w:rsidRPr="00BE19A5" w:rsidRDefault="00BE19A5" w:rsidP="006E744E">
      <w:pPr>
        <w:pStyle w:val="Heading2"/>
        <w:spacing w:line="360" w:lineRule="auto"/>
      </w:pPr>
      <w:bookmarkStart w:id="29" w:name="_Toc161871684"/>
      <w:r w:rsidRPr="00BE19A5">
        <w:t>5.2 Testing</w:t>
      </w:r>
      <w:bookmarkEnd w:id="29"/>
    </w:p>
    <w:p w:rsidR="00083683" w:rsidRDefault="00BE19A5" w:rsidP="006E744E">
      <w:pPr>
        <w:spacing w:line="360" w:lineRule="auto"/>
      </w:pPr>
      <w:r w:rsidRPr="00BE19A5">
        <w:t>Testing is an integral part of ensuring the quality and reliability of the project.</w:t>
      </w:r>
      <w:r w:rsidR="0029661D" w:rsidRPr="0029661D">
        <w:t xml:space="preserve"> </w:t>
      </w:r>
      <w:r w:rsidR="0029661D">
        <w:t>The aim of the system testing process was to determine all defects in our project.</w:t>
      </w:r>
      <w:r w:rsidRPr="00BE19A5">
        <w:t xml:space="preserve"> </w:t>
      </w:r>
    </w:p>
    <w:p w:rsidR="002A5985" w:rsidRDefault="00BE19A5" w:rsidP="006E744E">
      <w:pPr>
        <w:spacing w:line="360" w:lineRule="auto"/>
      </w:pPr>
      <w:r w:rsidRPr="00BE19A5">
        <w:t>The following testing methods are employed:</w:t>
      </w:r>
    </w:p>
    <w:p w:rsidR="0055740D" w:rsidRDefault="00165D49" w:rsidP="0055740D">
      <w:pPr>
        <w:pStyle w:val="ListParagraph"/>
        <w:numPr>
          <w:ilvl w:val="0"/>
          <w:numId w:val="29"/>
        </w:numPr>
        <w:spacing w:line="360" w:lineRule="auto"/>
      </w:pPr>
      <w:r>
        <w:rPr>
          <w:b/>
          <w:bCs/>
        </w:rPr>
        <w:t xml:space="preserve">Unit </w:t>
      </w:r>
      <w:r w:rsidRPr="009B4189">
        <w:rPr>
          <w:b/>
          <w:bCs/>
        </w:rPr>
        <w:t>Testing:</w:t>
      </w:r>
      <w:r w:rsidRPr="00BE19A5">
        <w:t xml:space="preserve"> </w:t>
      </w:r>
    </w:p>
    <w:p w:rsidR="00165D49" w:rsidRDefault="00165D49" w:rsidP="0055740D">
      <w:pPr>
        <w:pStyle w:val="ListParagraph"/>
        <w:spacing w:line="360" w:lineRule="auto"/>
        <w:ind w:left="450"/>
      </w:pPr>
      <w:r w:rsidRPr="00BE19A5">
        <w:t xml:space="preserve">Individual functions or modules are tested in isolation to validate their correctness and functionality. </w:t>
      </w:r>
      <w:proofErr w:type="spellStart"/>
      <w:r w:rsidRPr="00BE19A5">
        <w:t>Dev</w:t>
      </w:r>
      <w:proofErr w:type="spellEnd"/>
      <w:r w:rsidRPr="00BE19A5">
        <w:t xml:space="preserve">-C++ provides built-in support for unit testing, enabling </w:t>
      </w:r>
      <w:r w:rsidRPr="00BE19A5">
        <w:lastRenderedPageBreak/>
        <w:t>developers to verify the behavior of each code unit independently</w:t>
      </w:r>
      <w:r>
        <w:t>. This system is operated only by admin.</w:t>
      </w:r>
    </w:p>
    <w:p w:rsidR="00165D49" w:rsidRPr="00277499" w:rsidRDefault="00165D49" w:rsidP="006E744E">
      <w:pPr>
        <w:pStyle w:val="ListParagraph"/>
        <w:numPr>
          <w:ilvl w:val="0"/>
          <w:numId w:val="23"/>
        </w:numPr>
        <w:spacing w:line="360" w:lineRule="auto"/>
        <w:rPr>
          <w:b/>
          <w:sz w:val="28"/>
          <w:szCs w:val="28"/>
        </w:rPr>
      </w:pPr>
      <w:r w:rsidRPr="00277499">
        <w:rPr>
          <w:b/>
          <w:sz w:val="28"/>
          <w:szCs w:val="28"/>
        </w:rPr>
        <w:t>Test for the admin module</w:t>
      </w:r>
    </w:p>
    <w:p w:rsidR="00277499" w:rsidRDefault="00165D49" w:rsidP="00277499">
      <w:pPr>
        <w:pStyle w:val="ListParagraph"/>
        <w:numPr>
          <w:ilvl w:val="0"/>
          <w:numId w:val="24"/>
        </w:numPr>
        <w:spacing w:line="360" w:lineRule="auto"/>
      </w:pPr>
      <w:r w:rsidRPr="006B0EB1">
        <w:rPr>
          <w:b/>
          <w:bCs/>
        </w:rPr>
        <w:t>Testing admin login form</w:t>
      </w:r>
      <w:r>
        <w:t>:</w:t>
      </w:r>
    </w:p>
    <w:p w:rsidR="00165D49" w:rsidRDefault="00165D49" w:rsidP="00277499">
      <w:pPr>
        <w:spacing w:line="360" w:lineRule="auto"/>
        <w:ind w:left="2160"/>
        <w:jc w:val="both"/>
      </w:pPr>
      <w:r>
        <w:t>This form is used for log in of administrator of the system. In this we enter the username and password if both are correct menu become displayed otherwise give the option of re-enter password and username or exit the program.</w:t>
      </w:r>
    </w:p>
    <w:p w:rsidR="00165D49" w:rsidRPr="006B0EB1" w:rsidRDefault="00165D49" w:rsidP="006E744E">
      <w:pPr>
        <w:pStyle w:val="ListParagraph"/>
        <w:numPr>
          <w:ilvl w:val="0"/>
          <w:numId w:val="24"/>
        </w:numPr>
        <w:spacing w:line="360" w:lineRule="auto"/>
      </w:pPr>
      <w:r>
        <w:rPr>
          <w:b/>
          <w:bCs/>
        </w:rPr>
        <w:t>Book transaction:</w:t>
      </w:r>
    </w:p>
    <w:p w:rsidR="00165D49" w:rsidRDefault="00165D49" w:rsidP="00B87283">
      <w:pPr>
        <w:spacing w:line="360" w:lineRule="auto"/>
        <w:ind w:left="2160"/>
      </w:pPr>
      <w:r>
        <w:t>Admin should enter detail of student, issued date, return date, and book detail</w:t>
      </w:r>
      <w:r w:rsidR="00277499">
        <w:t>.</w:t>
      </w:r>
    </w:p>
    <w:p w:rsidR="00165D49" w:rsidRPr="00165D49" w:rsidRDefault="00165D49" w:rsidP="006E744E">
      <w:pPr>
        <w:pStyle w:val="ListParagraph"/>
        <w:numPr>
          <w:ilvl w:val="0"/>
          <w:numId w:val="35"/>
        </w:numPr>
        <w:spacing w:line="360" w:lineRule="auto"/>
      </w:pPr>
      <w:r w:rsidRPr="00165D49">
        <w:rPr>
          <w:b/>
          <w:bCs/>
        </w:rPr>
        <w:t>Integration Testing:</w:t>
      </w:r>
    </w:p>
    <w:p w:rsidR="00165D49" w:rsidRDefault="00165D49" w:rsidP="004F2C73">
      <w:pPr>
        <w:pStyle w:val="ListParagraph"/>
        <w:spacing w:line="360" w:lineRule="auto"/>
        <w:ind w:left="360"/>
        <w:jc w:val="both"/>
      </w:pPr>
      <w:r w:rsidRPr="006B0EB1">
        <w:t>In this type of testing we test various integration of the project module by providing the input.</w:t>
      </w:r>
      <w:r>
        <w:t xml:space="preserve"> </w:t>
      </w:r>
      <w:r w:rsidRPr="006B0EB1">
        <w:t>The primary objective is to test the module interfaces in order to ensure that no errors are occurring when one module invokes the other module.</w:t>
      </w:r>
    </w:p>
    <w:p w:rsidR="00165D49" w:rsidRDefault="00165D49" w:rsidP="006E744E">
      <w:pPr>
        <w:pStyle w:val="ListParagraph"/>
        <w:numPr>
          <w:ilvl w:val="0"/>
          <w:numId w:val="7"/>
        </w:numPr>
        <w:spacing w:line="360" w:lineRule="auto"/>
        <w:jc w:val="both"/>
      </w:pPr>
      <w:r>
        <w:t>Verify that different modules and components of the LMS work together seamlessly.</w:t>
      </w:r>
    </w:p>
    <w:p w:rsidR="00165D49" w:rsidRPr="00165D49" w:rsidRDefault="00165D49" w:rsidP="006E744E">
      <w:pPr>
        <w:pStyle w:val="ListParagraph"/>
        <w:numPr>
          <w:ilvl w:val="0"/>
          <w:numId w:val="7"/>
        </w:numPr>
        <w:spacing w:line="360" w:lineRule="auto"/>
        <w:jc w:val="both"/>
      </w:pPr>
      <w:r>
        <w:t>Test data flow and interactions between various parts of the system.</w:t>
      </w:r>
    </w:p>
    <w:p w:rsidR="004F2C73" w:rsidRDefault="00165D49" w:rsidP="004F2C73">
      <w:pPr>
        <w:pStyle w:val="ListParagraph"/>
        <w:numPr>
          <w:ilvl w:val="0"/>
          <w:numId w:val="36"/>
        </w:numPr>
        <w:spacing w:line="360" w:lineRule="auto"/>
      </w:pPr>
      <w:r w:rsidRPr="00BE19A5">
        <w:rPr>
          <w:b/>
          <w:bCs/>
        </w:rPr>
        <w:t>System Testing</w:t>
      </w:r>
      <w:r w:rsidRPr="00BE19A5">
        <w:t>:</w:t>
      </w:r>
    </w:p>
    <w:p w:rsidR="00165D49" w:rsidRDefault="00165D49" w:rsidP="004F2C73">
      <w:pPr>
        <w:pStyle w:val="ListParagraph"/>
        <w:spacing w:line="360" w:lineRule="auto"/>
        <w:ind w:left="360"/>
        <w:jc w:val="both"/>
      </w:pPr>
      <w:r w:rsidRPr="00BE19A5">
        <w:t xml:space="preserve">The software is tested as a whole to verify its compliance with specified requirements and assess its overall functionality. </w:t>
      </w:r>
      <w:proofErr w:type="spellStart"/>
      <w:r w:rsidRPr="00BE19A5">
        <w:t>Dev</w:t>
      </w:r>
      <w:proofErr w:type="spellEnd"/>
      <w:r w:rsidRPr="00BE19A5">
        <w:t xml:space="preserve">-C++ enables system testing by executing the entire application and validating its behavior under different </w:t>
      </w:r>
      <w:r>
        <w:t>scenarios and input conditions.</w:t>
      </w:r>
    </w:p>
    <w:p w:rsidR="00B87283" w:rsidRDefault="00B87283" w:rsidP="00B87283">
      <w:pPr>
        <w:spacing w:line="360" w:lineRule="auto"/>
      </w:pPr>
      <w:r>
        <w:rPr>
          <w:b/>
          <w:bCs/>
        </w:rPr>
        <w:t xml:space="preserve">  Iv. </w:t>
      </w:r>
      <w:r w:rsidR="00165D49" w:rsidRPr="00B87283">
        <w:rPr>
          <w:b/>
          <w:bCs/>
        </w:rPr>
        <w:t>Regression Testing:</w:t>
      </w:r>
    </w:p>
    <w:p w:rsidR="004343FB" w:rsidRDefault="00165D49" w:rsidP="00B87283">
      <w:pPr>
        <w:spacing w:line="360" w:lineRule="auto"/>
        <w:ind w:left="720"/>
        <w:jc w:val="both"/>
      </w:pPr>
      <w:r w:rsidRPr="00BE19A5">
        <w:t xml:space="preserve">The software is tested as a whole to verify its compliance with specified </w:t>
      </w:r>
      <w:r w:rsidR="00B87283">
        <w:t xml:space="preserve">requirements </w:t>
      </w:r>
      <w:r w:rsidRPr="00BE19A5">
        <w:t xml:space="preserve">and assess its overall functionality. </w:t>
      </w:r>
      <w:proofErr w:type="spellStart"/>
      <w:r w:rsidRPr="00BE19A5">
        <w:t>Dev</w:t>
      </w:r>
      <w:proofErr w:type="spellEnd"/>
      <w:r w:rsidRPr="00BE19A5">
        <w:t xml:space="preserve">-C++ enables system testing by executing the entire application and validating its behavior under different </w:t>
      </w:r>
      <w:r>
        <w:t>scenarios and input conditions.</w:t>
      </w:r>
    </w:p>
    <w:p w:rsidR="00EA55FF" w:rsidRDefault="00EA55FF" w:rsidP="006E744E">
      <w:pPr>
        <w:pStyle w:val="ListParagraph"/>
        <w:spacing w:line="360" w:lineRule="auto"/>
        <w:ind w:left="450"/>
      </w:pPr>
    </w:p>
    <w:p w:rsidR="004633EC" w:rsidRDefault="004633EC" w:rsidP="006E744E">
      <w:pPr>
        <w:spacing w:line="360" w:lineRule="auto"/>
      </w:pPr>
    </w:p>
    <w:p w:rsidR="004633EC" w:rsidRDefault="004633EC" w:rsidP="006E744E">
      <w:pPr>
        <w:pStyle w:val="Heading1"/>
        <w:spacing w:line="360" w:lineRule="auto"/>
        <w:ind w:left="360"/>
      </w:pPr>
    </w:p>
    <w:p w:rsidR="004633EC" w:rsidRDefault="004633EC" w:rsidP="006E744E">
      <w:pPr>
        <w:spacing w:line="360" w:lineRule="auto"/>
      </w:pPr>
    </w:p>
    <w:p w:rsidR="006C4B1B" w:rsidRDefault="006C4B1B" w:rsidP="006E744E">
      <w:pPr>
        <w:spacing w:line="360" w:lineRule="auto"/>
      </w:pPr>
    </w:p>
    <w:p w:rsidR="007961EF" w:rsidRDefault="00014571" w:rsidP="006E744E">
      <w:pPr>
        <w:pStyle w:val="Heading1"/>
        <w:spacing w:line="360" w:lineRule="auto"/>
        <w:ind w:left="360"/>
      </w:pPr>
      <w:bookmarkStart w:id="30" w:name="_Toc161871685"/>
      <w:r>
        <w:t>CHAPTER 6</w:t>
      </w:r>
      <w:r w:rsidR="00551F69">
        <w:t>:</w:t>
      </w:r>
      <w:r>
        <w:t xml:space="preserve"> </w:t>
      </w:r>
      <w:r w:rsidR="007961EF" w:rsidRPr="007961EF">
        <w:t>EXPECTED OUTCOME</w:t>
      </w:r>
      <w:bookmarkEnd w:id="30"/>
    </w:p>
    <w:p w:rsidR="00551F69" w:rsidRPr="00551F69" w:rsidRDefault="00551F69" w:rsidP="006E744E">
      <w:pPr>
        <w:spacing w:line="360" w:lineRule="auto"/>
      </w:pPr>
    </w:p>
    <w:p w:rsidR="00C703D0" w:rsidRPr="00C703D0" w:rsidRDefault="000D7EFC" w:rsidP="006E744E">
      <w:pPr>
        <w:spacing w:line="360" w:lineRule="auto"/>
        <w:jc w:val="both"/>
      </w:pPr>
      <w:r>
        <w:t xml:space="preserve">Library </w:t>
      </w:r>
      <w:r w:rsidR="00C703D0" w:rsidRPr="00C703D0">
        <w:t>Management System (</w:t>
      </w:r>
      <w:r>
        <w:t>L</w:t>
      </w:r>
      <w:r w:rsidR="00C703D0" w:rsidRPr="00C703D0">
        <w:t xml:space="preserve">MS) plays a crucial role in the efficient operation of </w:t>
      </w:r>
      <w:r w:rsidR="00845AE4">
        <w:t xml:space="preserve">library’s by automating various process involved in issues book, return book, save data of book, search and delete the book. This system can update library in computerized </w:t>
      </w:r>
      <w:r w:rsidR="009D0C96">
        <w:t>system.</w:t>
      </w:r>
      <w:r w:rsidR="009D0C96" w:rsidRPr="00C703D0">
        <w:t xml:space="preserve"> This</w:t>
      </w:r>
      <w:r w:rsidR="00C703D0" w:rsidRPr="00C703D0">
        <w:t xml:space="preserve"> system integrates technology to streamline </w:t>
      </w:r>
      <w:r w:rsidR="00845AE4">
        <w:t>library</w:t>
      </w:r>
      <w:r w:rsidR="00C703D0" w:rsidRPr="00C703D0">
        <w:t xml:space="preserve"> operations, enhance customer service, and ensure regulatory compliance.</w:t>
      </w:r>
    </w:p>
    <w:p w:rsidR="00C703D0" w:rsidRPr="00C703D0" w:rsidRDefault="00C703D0" w:rsidP="006E744E">
      <w:pPr>
        <w:spacing w:line="360" w:lineRule="auto"/>
      </w:pPr>
      <w:r w:rsidRPr="00C703D0">
        <w:t xml:space="preserve">Expected Outcome for </w:t>
      </w:r>
      <w:r w:rsidR="00845AE4">
        <w:t xml:space="preserve">library </w:t>
      </w:r>
      <w:r w:rsidRPr="00C703D0">
        <w:t>Management System:</w:t>
      </w:r>
    </w:p>
    <w:p w:rsidR="00C703D0" w:rsidRPr="00C703D0" w:rsidRDefault="00C703D0" w:rsidP="006E744E">
      <w:pPr>
        <w:pStyle w:val="ListParagraph"/>
        <w:numPr>
          <w:ilvl w:val="2"/>
          <w:numId w:val="14"/>
        </w:numPr>
        <w:spacing w:line="360" w:lineRule="auto"/>
        <w:ind w:left="180"/>
        <w:rPr>
          <w:b/>
          <w:bCs/>
        </w:rPr>
      </w:pPr>
      <w:r w:rsidRPr="00C703D0">
        <w:rPr>
          <w:b/>
          <w:bCs/>
        </w:rPr>
        <w:t>User Authentication and Authorization:</w:t>
      </w:r>
    </w:p>
    <w:p w:rsidR="00C703D0" w:rsidRPr="00C703D0" w:rsidRDefault="00C703D0" w:rsidP="006E744E">
      <w:pPr>
        <w:pStyle w:val="ListParagraph"/>
        <w:numPr>
          <w:ilvl w:val="0"/>
          <w:numId w:val="8"/>
        </w:numPr>
        <w:spacing w:line="360" w:lineRule="auto"/>
        <w:ind w:left="360"/>
      </w:pPr>
      <w:r w:rsidRPr="00C703D0">
        <w:t>Implement functions for verifying username-password authentication.</w:t>
      </w:r>
    </w:p>
    <w:p w:rsidR="00C703D0" w:rsidRPr="00C703D0" w:rsidRDefault="00C703D0" w:rsidP="006E744E">
      <w:pPr>
        <w:pStyle w:val="ListParagraph"/>
        <w:numPr>
          <w:ilvl w:val="0"/>
          <w:numId w:val="8"/>
        </w:numPr>
        <w:spacing w:line="360" w:lineRule="auto"/>
        <w:ind w:left="360"/>
      </w:pPr>
      <w:r w:rsidRPr="00C703D0">
        <w:t>Optionally, incorporate two-factor authentication mechanisms.</w:t>
      </w:r>
    </w:p>
    <w:p w:rsidR="00AF702A" w:rsidRPr="009D58EB" w:rsidRDefault="00C703D0" w:rsidP="006E744E">
      <w:pPr>
        <w:pStyle w:val="ListParagraph"/>
        <w:numPr>
          <w:ilvl w:val="0"/>
          <w:numId w:val="8"/>
        </w:numPr>
        <w:spacing w:line="360" w:lineRule="auto"/>
        <w:ind w:left="360"/>
      </w:pPr>
      <w:r w:rsidRPr="00C703D0">
        <w:t>Implement role-based authorization to restrict access to specific functionalities.</w:t>
      </w:r>
    </w:p>
    <w:p w:rsidR="00C703D0" w:rsidRPr="0048656A" w:rsidRDefault="00AF702A" w:rsidP="006E744E">
      <w:pPr>
        <w:pStyle w:val="ListParagraph"/>
        <w:numPr>
          <w:ilvl w:val="2"/>
          <w:numId w:val="14"/>
        </w:numPr>
        <w:spacing w:line="360" w:lineRule="auto"/>
        <w:ind w:left="180"/>
        <w:rPr>
          <w:b/>
          <w:bCs/>
        </w:rPr>
      </w:pPr>
      <w:r>
        <w:rPr>
          <w:b/>
          <w:bCs/>
        </w:rPr>
        <w:t>Analysis material</w:t>
      </w:r>
      <w:r w:rsidR="00C703D0" w:rsidRPr="0048656A">
        <w:rPr>
          <w:b/>
          <w:bCs/>
        </w:rPr>
        <w:t>:</w:t>
      </w:r>
    </w:p>
    <w:p w:rsidR="00AF702A" w:rsidRDefault="00AF702A" w:rsidP="006E744E">
      <w:pPr>
        <w:pStyle w:val="ListParagraph"/>
        <w:numPr>
          <w:ilvl w:val="0"/>
          <w:numId w:val="9"/>
        </w:numPr>
        <w:spacing w:line="360" w:lineRule="auto"/>
        <w:ind w:left="360"/>
      </w:pPr>
      <w:r>
        <w:t>Tracking of library materials, including availability and location.</w:t>
      </w:r>
    </w:p>
    <w:p w:rsidR="00AF702A" w:rsidRPr="00AF702A" w:rsidRDefault="00AF702A" w:rsidP="006E744E">
      <w:pPr>
        <w:pStyle w:val="ListParagraph"/>
        <w:numPr>
          <w:ilvl w:val="0"/>
          <w:numId w:val="9"/>
        </w:numPr>
        <w:spacing w:line="360" w:lineRule="auto"/>
        <w:ind w:left="360"/>
      </w:pPr>
      <w:r>
        <w:t>Manage the library in a proper way.</w:t>
      </w:r>
    </w:p>
    <w:p w:rsidR="00C703D0" w:rsidRPr="0048656A" w:rsidRDefault="00C703D0" w:rsidP="006E744E">
      <w:pPr>
        <w:pStyle w:val="ListParagraph"/>
        <w:numPr>
          <w:ilvl w:val="2"/>
          <w:numId w:val="14"/>
        </w:numPr>
        <w:spacing w:line="360" w:lineRule="auto"/>
        <w:ind w:left="180"/>
        <w:rPr>
          <w:b/>
          <w:bCs/>
        </w:rPr>
      </w:pPr>
      <w:r w:rsidRPr="0048656A">
        <w:rPr>
          <w:b/>
          <w:bCs/>
        </w:rPr>
        <w:t>Transaction Processing:</w:t>
      </w:r>
    </w:p>
    <w:p w:rsidR="00C703D0" w:rsidRPr="0048656A" w:rsidRDefault="00C703D0" w:rsidP="006E744E">
      <w:pPr>
        <w:pStyle w:val="ListParagraph"/>
        <w:numPr>
          <w:ilvl w:val="0"/>
          <w:numId w:val="10"/>
        </w:numPr>
        <w:spacing w:line="360" w:lineRule="auto"/>
        <w:ind w:left="360"/>
      </w:pPr>
      <w:r w:rsidRPr="0048656A">
        <w:t>Implement functions for processing various types of transactions such as</w:t>
      </w:r>
      <w:r w:rsidR="009D0C96">
        <w:t xml:space="preserve"> book transaction, deposits books, see book list, add new book and remove old book, search book.</w:t>
      </w:r>
    </w:p>
    <w:p w:rsidR="00C703D0" w:rsidRPr="0048656A" w:rsidRDefault="00A82E32" w:rsidP="006E744E">
      <w:pPr>
        <w:pStyle w:val="ListParagraph"/>
        <w:numPr>
          <w:ilvl w:val="0"/>
          <w:numId w:val="10"/>
        </w:numPr>
        <w:spacing w:line="360" w:lineRule="auto"/>
        <w:ind w:left="360"/>
      </w:pPr>
      <w:r>
        <w:t>Validate transaction details and update book list accordingly.</w:t>
      </w:r>
    </w:p>
    <w:p w:rsidR="00C703D0" w:rsidRPr="001C3575" w:rsidRDefault="00C703D0" w:rsidP="006E744E">
      <w:pPr>
        <w:pStyle w:val="ListParagraph"/>
        <w:numPr>
          <w:ilvl w:val="0"/>
          <w:numId w:val="10"/>
        </w:numPr>
        <w:spacing w:line="360" w:lineRule="auto"/>
        <w:ind w:left="360"/>
      </w:pPr>
      <w:r w:rsidRPr="0048656A">
        <w:t xml:space="preserve">Generate transaction </w:t>
      </w:r>
      <w:r w:rsidR="00A82E32">
        <w:t xml:space="preserve">of book </w:t>
      </w:r>
      <w:r w:rsidRPr="0048656A">
        <w:t>receipts for customers as needed.</w:t>
      </w:r>
    </w:p>
    <w:p w:rsidR="00C703D0" w:rsidRPr="0048656A" w:rsidRDefault="00C703D0" w:rsidP="006E744E">
      <w:pPr>
        <w:pStyle w:val="ListParagraph"/>
        <w:numPr>
          <w:ilvl w:val="2"/>
          <w:numId w:val="14"/>
        </w:numPr>
        <w:spacing w:line="360" w:lineRule="auto"/>
        <w:ind w:left="180"/>
        <w:rPr>
          <w:b/>
          <w:bCs/>
        </w:rPr>
      </w:pPr>
      <w:r w:rsidRPr="0048656A">
        <w:rPr>
          <w:b/>
          <w:bCs/>
        </w:rPr>
        <w:t>Security and Compliance:</w:t>
      </w:r>
    </w:p>
    <w:p w:rsidR="00E274EF" w:rsidRPr="00E274EF" w:rsidRDefault="00E274EF" w:rsidP="006E744E">
      <w:pPr>
        <w:pStyle w:val="ListParagraph"/>
        <w:numPr>
          <w:ilvl w:val="0"/>
          <w:numId w:val="11"/>
        </w:numPr>
        <w:spacing w:line="360" w:lineRule="auto"/>
        <w:ind w:left="360"/>
      </w:pPr>
      <w:r>
        <w:t>Implement measures to protect user data and library resources.</w:t>
      </w:r>
    </w:p>
    <w:p w:rsidR="00C703D0" w:rsidRPr="0048656A" w:rsidRDefault="00C703D0" w:rsidP="006E744E">
      <w:pPr>
        <w:pStyle w:val="ListParagraph"/>
        <w:numPr>
          <w:ilvl w:val="0"/>
          <w:numId w:val="11"/>
        </w:numPr>
        <w:spacing w:line="360" w:lineRule="auto"/>
        <w:ind w:left="360"/>
      </w:pPr>
      <w:r w:rsidRPr="0048656A">
        <w:t>Implement security measures to protect against unauthorized access</w:t>
      </w:r>
      <w:r w:rsidR="00E274EF">
        <w:t>, and</w:t>
      </w:r>
      <w:r w:rsidRPr="0048656A">
        <w:t xml:space="preserve"> cyber threats.</w:t>
      </w:r>
    </w:p>
    <w:p w:rsidR="00C703D0" w:rsidRPr="0048656A" w:rsidRDefault="00C703D0" w:rsidP="006E744E">
      <w:pPr>
        <w:pStyle w:val="ListParagraph"/>
        <w:numPr>
          <w:ilvl w:val="2"/>
          <w:numId w:val="14"/>
        </w:numPr>
        <w:spacing w:line="360" w:lineRule="auto"/>
        <w:ind w:left="180"/>
        <w:rPr>
          <w:b/>
          <w:bCs/>
        </w:rPr>
      </w:pPr>
      <w:r w:rsidRPr="0048656A">
        <w:rPr>
          <w:b/>
          <w:bCs/>
        </w:rPr>
        <w:t>User Interface and Experience:</w:t>
      </w:r>
    </w:p>
    <w:p w:rsidR="00C703D0" w:rsidRPr="0048656A" w:rsidRDefault="00C703D0" w:rsidP="006E744E">
      <w:pPr>
        <w:pStyle w:val="ListParagraph"/>
        <w:numPr>
          <w:ilvl w:val="0"/>
          <w:numId w:val="12"/>
        </w:numPr>
        <w:spacing w:line="360" w:lineRule="auto"/>
        <w:ind w:left="360"/>
      </w:pPr>
      <w:r w:rsidRPr="0048656A">
        <w:t>While C programs typically lack graphical user interfaces, you can design a simple text-based interface with clear prompts and options.</w:t>
      </w:r>
    </w:p>
    <w:p w:rsidR="002A5985" w:rsidRPr="0048656A" w:rsidRDefault="00C703D0" w:rsidP="006E744E">
      <w:pPr>
        <w:pStyle w:val="ListParagraph"/>
        <w:numPr>
          <w:ilvl w:val="0"/>
          <w:numId w:val="12"/>
        </w:numPr>
        <w:spacing w:line="360" w:lineRule="auto"/>
        <w:ind w:left="360"/>
      </w:pPr>
      <w:r w:rsidRPr="0048656A">
        <w:t>Implement intuitive navigation and informative messages to enhance user experience.</w:t>
      </w:r>
    </w:p>
    <w:p w:rsidR="007961EF" w:rsidRDefault="00C703D0" w:rsidP="006E744E">
      <w:pPr>
        <w:pStyle w:val="ListParagraph"/>
        <w:numPr>
          <w:ilvl w:val="0"/>
          <w:numId w:val="12"/>
        </w:numPr>
        <w:spacing w:line="360" w:lineRule="auto"/>
        <w:ind w:left="360"/>
      </w:pPr>
      <w:r w:rsidRPr="0048656A">
        <w:lastRenderedPageBreak/>
        <w:t xml:space="preserve">For advanced interfaces (e.g., online </w:t>
      </w:r>
      <w:r w:rsidR="00E57AD0">
        <w:t>library management system</w:t>
      </w:r>
      <w:r w:rsidRPr="0048656A">
        <w:t>, mobile apps), you may consider integrating C code with other technologies or platforms.</w:t>
      </w:r>
    </w:p>
    <w:p w:rsidR="006C4B1B" w:rsidRDefault="006C4B1B" w:rsidP="006E744E">
      <w:pPr>
        <w:pStyle w:val="ListParagraph"/>
        <w:spacing w:line="360" w:lineRule="auto"/>
        <w:ind w:left="360"/>
      </w:pPr>
    </w:p>
    <w:p w:rsidR="006C4B1B" w:rsidRDefault="006C4B1B" w:rsidP="006E744E">
      <w:pPr>
        <w:pStyle w:val="ListParagraph"/>
        <w:spacing w:line="360" w:lineRule="auto"/>
        <w:ind w:left="360"/>
      </w:pPr>
    </w:p>
    <w:p w:rsidR="00704DE8" w:rsidRDefault="00014571" w:rsidP="006E744E">
      <w:pPr>
        <w:pStyle w:val="Heading1"/>
        <w:spacing w:line="360" w:lineRule="auto"/>
      </w:pPr>
      <w:bookmarkStart w:id="31" w:name="_Toc161871686"/>
      <w:r>
        <w:t>CHAPTER 7</w:t>
      </w:r>
      <w:r w:rsidR="00551F69">
        <w:t xml:space="preserve">: </w:t>
      </w:r>
      <w:r w:rsidR="00704DE8">
        <w:t>CONCLUSION AND DISCUSSION</w:t>
      </w:r>
      <w:bookmarkEnd w:id="31"/>
    </w:p>
    <w:p w:rsidR="00DA35CA" w:rsidRPr="00DA35CA" w:rsidRDefault="00DA35CA" w:rsidP="006E744E">
      <w:pPr>
        <w:spacing w:line="360" w:lineRule="auto"/>
      </w:pPr>
    </w:p>
    <w:p w:rsidR="00704DE8" w:rsidRPr="00CE3367" w:rsidRDefault="00704DE8" w:rsidP="006E744E">
      <w:pPr>
        <w:spacing w:after="0" w:line="360" w:lineRule="auto"/>
        <w:rPr>
          <w:b/>
          <w:bCs/>
        </w:rPr>
      </w:pPr>
      <w:r w:rsidRPr="00CE3367">
        <w:rPr>
          <w:b/>
          <w:bCs/>
        </w:rPr>
        <w:t>1. Summary of Findings</w:t>
      </w:r>
    </w:p>
    <w:p w:rsidR="008D62F4" w:rsidRDefault="008D62F4" w:rsidP="006E744E">
      <w:pPr>
        <w:spacing w:after="0" w:line="360" w:lineRule="auto"/>
      </w:pPr>
      <w:r w:rsidRPr="008D62F4">
        <w:t xml:space="preserve">The proposal aims to develop a </w:t>
      </w:r>
      <w:r w:rsidR="002B793C">
        <w:t xml:space="preserve">library </w:t>
      </w:r>
      <w:r w:rsidRPr="008D62F4">
        <w:t>Management System using C programming. The system will encompass functionalities including</w:t>
      </w:r>
      <w:r w:rsidR="002B793C">
        <w:t xml:space="preserve"> transaction of book, returning of book, add new book, remove old book</w:t>
      </w:r>
      <w:r w:rsidR="00422B5C">
        <w:t>,</w:t>
      </w:r>
      <w:r w:rsidR="002B793C">
        <w:t xml:space="preserve"> save transaction data</w:t>
      </w:r>
      <w:r w:rsidR="00422B5C">
        <w:t xml:space="preserve"> and book data</w:t>
      </w:r>
      <w:r w:rsidRPr="008D62F4">
        <w:t xml:space="preserve">. The proposed system will provide a user-friendly interface for both customers and administrators, facilitating efficient </w:t>
      </w:r>
      <w:r w:rsidR="00422B5C">
        <w:t xml:space="preserve">library </w:t>
      </w:r>
      <w:r w:rsidRPr="008D62F4">
        <w:t xml:space="preserve">operations. The project plan outlines the steps required for development, testing, and implementation of the system, with the goal of delivering a robust and reliable solution to meet the </w:t>
      </w:r>
      <w:r w:rsidR="00422B5C">
        <w:t xml:space="preserve">library </w:t>
      </w:r>
      <w:r w:rsidRPr="008D62F4">
        <w:t>needs effectively.</w:t>
      </w:r>
    </w:p>
    <w:p w:rsidR="00704DE8" w:rsidRPr="00CE3367" w:rsidRDefault="00704DE8" w:rsidP="006E744E">
      <w:pPr>
        <w:spacing w:after="0" w:line="360" w:lineRule="auto"/>
        <w:rPr>
          <w:b/>
          <w:bCs/>
        </w:rPr>
      </w:pPr>
      <w:r w:rsidRPr="00CE3367">
        <w:rPr>
          <w:b/>
          <w:bCs/>
        </w:rPr>
        <w:t xml:space="preserve">2. </w:t>
      </w:r>
      <w:r w:rsidR="008D62F4">
        <w:rPr>
          <w:b/>
          <w:bCs/>
        </w:rPr>
        <w:t xml:space="preserve">Proposed Key </w:t>
      </w:r>
      <w:r w:rsidRPr="00CE3367">
        <w:rPr>
          <w:b/>
          <w:bCs/>
        </w:rPr>
        <w:t>Achievements and Contributions</w:t>
      </w:r>
    </w:p>
    <w:p w:rsidR="00704DE8" w:rsidRPr="00704DE8" w:rsidRDefault="00704DE8" w:rsidP="006E744E">
      <w:pPr>
        <w:spacing w:after="0" w:line="360" w:lineRule="auto"/>
      </w:pPr>
      <w:r w:rsidRPr="00704DE8">
        <w:t xml:space="preserve">The </w:t>
      </w:r>
      <w:r w:rsidR="005D7FCD">
        <w:t xml:space="preserve">Proposed </w:t>
      </w:r>
      <w:r w:rsidRPr="00704DE8">
        <w:t>key achievements of this project include:</w:t>
      </w:r>
    </w:p>
    <w:p w:rsidR="00704DE8" w:rsidRPr="00704DE8" w:rsidRDefault="00704DE8" w:rsidP="006E744E">
      <w:pPr>
        <w:pStyle w:val="ListParagraph"/>
        <w:numPr>
          <w:ilvl w:val="0"/>
          <w:numId w:val="13"/>
        </w:numPr>
        <w:spacing w:after="0" w:line="360" w:lineRule="auto"/>
      </w:pPr>
      <w:r w:rsidRPr="00704DE8">
        <w:t xml:space="preserve">Designing and implementing a robust </w:t>
      </w:r>
      <w:r w:rsidR="002B793C">
        <w:t xml:space="preserve">library management </w:t>
      </w:r>
      <w:r w:rsidRPr="00704DE8">
        <w:t>system in C programming language.</w:t>
      </w:r>
    </w:p>
    <w:p w:rsidR="00704DE8" w:rsidRPr="00704DE8" w:rsidRDefault="00704DE8" w:rsidP="006E744E">
      <w:pPr>
        <w:pStyle w:val="ListParagraph"/>
        <w:numPr>
          <w:ilvl w:val="0"/>
          <w:numId w:val="13"/>
        </w:numPr>
        <w:spacing w:after="0" w:line="360" w:lineRule="auto"/>
      </w:pPr>
      <w:r w:rsidRPr="00704DE8">
        <w:t xml:space="preserve">Ensuring data security through password encryption and secure transaction </w:t>
      </w:r>
      <w:r w:rsidR="002B793C">
        <w:t>of book</w:t>
      </w:r>
      <w:r w:rsidRPr="00704DE8">
        <w:t>.</w:t>
      </w:r>
    </w:p>
    <w:p w:rsidR="00704DE8" w:rsidRPr="00704DE8" w:rsidRDefault="00704DE8" w:rsidP="006E744E">
      <w:pPr>
        <w:pStyle w:val="ListParagraph"/>
        <w:numPr>
          <w:ilvl w:val="0"/>
          <w:numId w:val="13"/>
        </w:numPr>
        <w:spacing w:after="0" w:line="360" w:lineRule="auto"/>
      </w:pPr>
      <w:r w:rsidRPr="00704DE8">
        <w:t xml:space="preserve">Providing </w:t>
      </w:r>
      <w:r w:rsidR="002B793C">
        <w:t xml:space="preserve">easy and comfortable </w:t>
      </w:r>
      <w:r w:rsidRPr="00704DE8">
        <w:t>experience</w:t>
      </w:r>
      <w:r w:rsidR="002B793C">
        <w:t xml:space="preserve"> for librarian to handling the library</w:t>
      </w:r>
      <w:r w:rsidRPr="00704DE8">
        <w:t>.</w:t>
      </w:r>
    </w:p>
    <w:p w:rsidR="00CE3367" w:rsidRDefault="00704DE8" w:rsidP="006E744E">
      <w:pPr>
        <w:pStyle w:val="ListParagraph"/>
        <w:numPr>
          <w:ilvl w:val="0"/>
          <w:numId w:val="13"/>
        </w:numPr>
        <w:spacing w:after="0" w:line="360" w:lineRule="auto"/>
      </w:pPr>
      <w:r w:rsidRPr="00704DE8">
        <w:t>Developing a modular and scalable system architecture, allowing for future expansions and updates.</w:t>
      </w:r>
    </w:p>
    <w:p w:rsidR="00704DE8" w:rsidRPr="00CE3367" w:rsidRDefault="00704DE8" w:rsidP="006E744E">
      <w:pPr>
        <w:spacing w:after="0" w:line="360" w:lineRule="auto"/>
        <w:rPr>
          <w:b/>
          <w:bCs/>
        </w:rPr>
      </w:pPr>
      <w:r w:rsidRPr="00CE3367">
        <w:rPr>
          <w:b/>
          <w:bCs/>
        </w:rPr>
        <w:t>3. Limitations and Challenges</w:t>
      </w:r>
    </w:p>
    <w:p w:rsidR="008D62F4" w:rsidRPr="008D62F4" w:rsidRDefault="008D62F4" w:rsidP="006E744E">
      <w:pPr>
        <w:spacing w:after="0" w:line="360" w:lineRule="auto"/>
      </w:pPr>
      <w:r w:rsidRPr="008D62F4">
        <w:t>In the course of development, we anticipate encountering several challenges and limitations, which include:</w:t>
      </w:r>
    </w:p>
    <w:p w:rsidR="008D62F4" w:rsidRPr="008D62F4" w:rsidRDefault="008D62F4" w:rsidP="006E744E">
      <w:pPr>
        <w:pStyle w:val="ListParagraph"/>
        <w:numPr>
          <w:ilvl w:val="0"/>
          <w:numId w:val="15"/>
        </w:numPr>
        <w:spacing w:line="360" w:lineRule="auto"/>
      </w:pPr>
      <w:r w:rsidRPr="008D62F4">
        <w:t>Limited user interface capabilities stemming from the command-line nature of the application, potentially hindering user interaction.</w:t>
      </w:r>
    </w:p>
    <w:p w:rsidR="008D62F4" w:rsidRPr="008D62F4" w:rsidRDefault="008D62F4" w:rsidP="006E744E">
      <w:pPr>
        <w:pStyle w:val="ListParagraph"/>
        <w:numPr>
          <w:ilvl w:val="0"/>
          <w:numId w:val="15"/>
        </w:numPr>
        <w:spacing w:line="360" w:lineRule="auto"/>
      </w:pPr>
      <w:r w:rsidRPr="008D62F4">
        <w:t>Identification of potential security vulnerabilities, particularly concerning the handling of sensitive customer data, necessitating robust security measures.</w:t>
      </w:r>
    </w:p>
    <w:p w:rsidR="00CE3367" w:rsidRDefault="008D62F4" w:rsidP="006E744E">
      <w:pPr>
        <w:pStyle w:val="ListParagraph"/>
        <w:numPr>
          <w:ilvl w:val="0"/>
          <w:numId w:val="15"/>
        </w:numPr>
        <w:spacing w:line="360" w:lineRule="auto"/>
      </w:pPr>
      <w:r w:rsidRPr="008D62F4">
        <w:t>Absence of real-time transaction processing, which may affect the system's responsiveness, particularly during periods of high usage.</w:t>
      </w:r>
    </w:p>
    <w:p w:rsidR="002B793C" w:rsidRDefault="002B793C" w:rsidP="006E744E">
      <w:pPr>
        <w:pStyle w:val="ListParagraph"/>
        <w:numPr>
          <w:ilvl w:val="0"/>
          <w:numId w:val="15"/>
        </w:numPr>
        <w:spacing w:line="360" w:lineRule="auto"/>
      </w:pPr>
      <w:r>
        <w:t>System can be used by only admin. User have no permission to operate this system. Transaction of book aren’t online.</w:t>
      </w:r>
    </w:p>
    <w:p w:rsidR="00704DE8" w:rsidRPr="00CE3367" w:rsidRDefault="008D62F4" w:rsidP="006E744E">
      <w:pPr>
        <w:spacing w:after="0" w:line="360" w:lineRule="auto"/>
        <w:rPr>
          <w:b/>
          <w:bCs/>
        </w:rPr>
      </w:pPr>
      <w:r>
        <w:rPr>
          <w:b/>
          <w:bCs/>
        </w:rPr>
        <w:lastRenderedPageBreak/>
        <w:t>4</w:t>
      </w:r>
      <w:r w:rsidR="00704DE8" w:rsidRPr="00CE3367">
        <w:rPr>
          <w:b/>
          <w:bCs/>
        </w:rPr>
        <w:t>. Significance of the Project</w:t>
      </w:r>
    </w:p>
    <w:p w:rsidR="002B793C" w:rsidRDefault="002B793C" w:rsidP="006E744E">
      <w:pPr>
        <w:spacing w:after="0" w:line="360" w:lineRule="auto"/>
      </w:pPr>
      <w:r>
        <w:t>The proposed of library management system holds the significant promise for modern library operations, offering a foundational framework for efficient management of transaction of book, data of book and customer data.</w:t>
      </w:r>
      <w:r w:rsidRPr="002B793C">
        <w:t xml:space="preserve"> </w:t>
      </w:r>
      <w:r w:rsidRPr="008D62F4">
        <w:t>Furthermore, the utilization of the C programming language underscores its adaptability in constructing robust and high-performing systems, particularly in resource-constrained environments.</w:t>
      </w:r>
    </w:p>
    <w:p w:rsidR="00704DE8" w:rsidRPr="00CE3367" w:rsidRDefault="008D62F4" w:rsidP="006E744E">
      <w:pPr>
        <w:spacing w:after="0" w:line="360" w:lineRule="auto"/>
        <w:rPr>
          <w:b/>
          <w:bCs/>
        </w:rPr>
      </w:pPr>
      <w:r>
        <w:rPr>
          <w:b/>
          <w:bCs/>
        </w:rPr>
        <w:t>5</w:t>
      </w:r>
      <w:r w:rsidR="00704DE8" w:rsidRPr="00CE3367">
        <w:rPr>
          <w:b/>
          <w:bCs/>
        </w:rPr>
        <w:t>. Conclusion</w:t>
      </w:r>
    </w:p>
    <w:p w:rsidR="00704DE8" w:rsidRPr="00CE3367" w:rsidRDefault="00E11B66" w:rsidP="006E744E">
      <w:pPr>
        <w:spacing w:after="0" w:line="360" w:lineRule="auto"/>
      </w:pPr>
      <w:r w:rsidRPr="00E11B66">
        <w:t xml:space="preserve">In conclusion, the proposed development of the </w:t>
      </w:r>
      <w:r w:rsidR="003815D9">
        <w:t xml:space="preserve">library management system </w:t>
      </w:r>
      <w:r w:rsidRPr="00E11B66">
        <w:t xml:space="preserve">using C programming presents an invaluable learning opportunity. While challenges have been acknowledged, the project aims to deliver a functional and scalable </w:t>
      </w:r>
      <w:r w:rsidR="002B793C">
        <w:t>library</w:t>
      </w:r>
      <w:r w:rsidRPr="00E11B66">
        <w:t xml:space="preserve"> solution. Moving forward, continued efforts will focus on addressing identified limitations and implementing enhancements to ensure the system remains pertinent and efficient in meeting the dynamic requirements of the </w:t>
      </w:r>
      <w:r w:rsidR="002B793C">
        <w:t>library sector</w:t>
      </w:r>
      <w:r w:rsidR="00B8494A" w:rsidRPr="00E11B66">
        <w:t>.</w:t>
      </w:r>
    </w:p>
    <w:p w:rsidR="00CA15E0" w:rsidRDefault="00CA15E0" w:rsidP="006E744E">
      <w:pPr>
        <w:spacing w:line="360" w:lineRule="auto"/>
        <w:rPr>
          <w:rFonts w:cs="Times New Roman"/>
        </w:rPr>
      </w:pPr>
    </w:p>
    <w:p w:rsidR="002A5985" w:rsidRDefault="002A5985" w:rsidP="006E744E">
      <w:pPr>
        <w:spacing w:line="360" w:lineRule="auto"/>
        <w:rPr>
          <w:rFonts w:cs="Times New Roman"/>
        </w:rPr>
      </w:pPr>
    </w:p>
    <w:p w:rsidR="002A5985" w:rsidRDefault="002A5985" w:rsidP="006E744E">
      <w:pPr>
        <w:spacing w:line="360" w:lineRule="auto"/>
        <w:rPr>
          <w:rFonts w:cs="Times New Roman"/>
        </w:rPr>
      </w:pPr>
    </w:p>
    <w:p w:rsidR="002A5985" w:rsidRDefault="002A5985" w:rsidP="006E744E">
      <w:pPr>
        <w:spacing w:line="360" w:lineRule="auto"/>
        <w:rPr>
          <w:rFonts w:cs="Times New Roman"/>
        </w:rPr>
      </w:pPr>
    </w:p>
    <w:p w:rsidR="002A5985" w:rsidRDefault="002A5985" w:rsidP="006E744E">
      <w:pPr>
        <w:spacing w:line="360" w:lineRule="auto"/>
        <w:rPr>
          <w:rFonts w:cs="Times New Roman"/>
        </w:rPr>
      </w:pPr>
    </w:p>
    <w:p w:rsidR="002A5985" w:rsidRDefault="002A5985" w:rsidP="006E744E">
      <w:pPr>
        <w:spacing w:line="360" w:lineRule="auto"/>
        <w:rPr>
          <w:rFonts w:cs="Times New Roman"/>
        </w:rPr>
      </w:pPr>
    </w:p>
    <w:p w:rsidR="002A5985" w:rsidRDefault="002A5985" w:rsidP="006E744E">
      <w:pPr>
        <w:spacing w:line="360" w:lineRule="auto"/>
        <w:rPr>
          <w:rFonts w:cs="Times New Roman"/>
        </w:rPr>
      </w:pPr>
    </w:p>
    <w:p w:rsidR="002A5985" w:rsidRDefault="002A5985" w:rsidP="006E744E">
      <w:pPr>
        <w:spacing w:line="360" w:lineRule="auto"/>
        <w:rPr>
          <w:rFonts w:cs="Times New Roman"/>
        </w:rPr>
      </w:pPr>
    </w:p>
    <w:p w:rsidR="002A5985" w:rsidRDefault="002A5985" w:rsidP="006E744E">
      <w:pPr>
        <w:spacing w:line="360" w:lineRule="auto"/>
        <w:rPr>
          <w:rFonts w:cs="Times New Roman"/>
        </w:rPr>
      </w:pPr>
    </w:p>
    <w:p w:rsidR="002A5985" w:rsidRDefault="002A5985" w:rsidP="006E744E">
      <w:pPr>
        <w:spacing w:line="360" w:lineRule="auto"/>
        <w:rPr>
          <w:rFonts w:cs="Times New Roman"/>
        </w:rPr>
      </w:pPr>
    </w:p>
    <w:p w:rsidR="00011736" w:rsidRDefault="00011736" w:rsidP="006E744E">
      <w:pPr>
        <w:spacing w:line="360" w:lineRule="auto"/>
        <w:rPr>
          <w:rFonts w:cs="Times New Roman"/>
        </w:rPr>
      </w:pPr>
    </w:p>
    <w:p w:rsidR="002A5985" w:rsidRDefault="002A5985" w:rsidP="006E744E">
      <w:pPr>
        <w:spacing w:line="360" w:lineRule="auto"/>
        <w:rPr>
          <w:rFonts w:cs="Times New Roman"/>
        </w:rPr>
      </w:pPr>
    </w:p>
    <w:p w:rsidR="002A5985" w:rsidRDefault="002A5985" w:rsidP="006E744E">
      <w:pPr>
        <w:spacing w:line="360" w:lineRule="auto"/>
        <w:rPr>
          <w:rFonts w:cs="Times New Roman"/>
        </w:rPr>
      </w:pPr>
    </w:p>
    <w:p w:rsidR="006C4B1B" w:rsidRDefault="006C4B1B" w:rsidP="006E744E">
      <w:pPr>
        <w:spacing w:line="360" w:lineRule="auto"/>
        <w:rPr>
          <w:rFonts w:cs="Times New Roman"/>
        </w:rPr>
      </w:pPr>
    </w:p>
    <w:p w:rsidR="00046598" w:rsidRDefault="00046598" w:rsidP="006E744E">
      <w:pPr>
        <w:spacing w:line="360" w:lineRule="auto"/>
        <w:rPr>
          <w:rFonts w:cs="Times New Roman"/>
        </w:rPr>
      </w:pPr>
    </w:p>
    <w:p w:rsidR="006C4B1B" w:rsidRDefault="006C4B1B" w:rsidP="006E744E">
      <w:pPr>
        <w:spacing w:line="360" w:lineRule="auto"/>
        <w:rPr>
          <w:rFonts w:cs="Times New Roman"/>
        </w:rPr>
      </w:pPr>
    </w:p>
    <w:p w:rsidR="006C4B1B" w:rsidRDefault="006C4B1B" w:rsidP="006E744E">
      <w:pPr>
        <w:spacing w:line="360" w:lineRule="auto"/>
        <w:rPr>
          <w:rFonts w:cs="Times New Roman"/>
        </w:rPr>
      </w:pPr>
    </w:p>
    <w:p w:rsidR="00DA35CA" w:rsidRPr="00DA35CA" w:rsidRDefault="00CE3367" w:rsidP="006E744E">
      <w:pPr>
        <w:pStyle w:val="Heading1"/>
        <w:spacing w:line="360" w:lineRule="auto"/>
      </w:pPr>
      <w:bookmarkStart w:id="32" w:name="_Toc161871687"/>
      <w:r>
        <w:t>REFERENCES</w:t>
      </w:r>
      <w:bookmarkEnd w:id="32"/>
    </w:p>
    <w:p w:rsidR="00386526" w:rsidRDefault="002B68E5" w:rsidP="00D44B07">
      <w:pPr>
        <w:spacing w:line="360" w:lineRule="auto"/>
        <w:ind w:left="284"/>
      </w:pPr>
      <w:proofErr w:type="spellStart"/>
      <w:r>
        <w:t>Abir</w:t>
      </w:r>
      <w:proofErr w:type="spellEnd"/>
      <w:r>
        <w:t xml:space="preserve"> Roy</w:t>
      </w:r>
      <w:r w:rsidR="00386526">
        <w:t xml:space="preserve"> and </w:t>
      </w:r>
      <w:proofErr w:type="spellStart"/>
      <w:r w:rsidR="00386526">
        <w:t>anindita</w:t>
      </w:r>
      <w:proofErr w:type="spellEnd"/>
      <w:r w:rsidR="0079655E">
        <w:t xml:space="preserve"> </w:t>
      </w:r>
      <w:proofErr w:type="spellStart"/>
      <w:r w:rsidR="0079655E">
        <w:t>mridha</w:t>
      </w:r>
      <w:proofErr w:type="spellEnd"/>
      <w:r w:rsidR="0079655E">
        <w:t xml:space="preserve"> (2024). Programming in </w:t>
      </w:r>
      <w:proofErr w:type="spellStart"/>
      <w:r w:rsidR="0079655E">
        <w:t>D</w:t>
      </w:r>
      <w:r w:rsidR="00386526">
        <w:t>ev</w:t>
      </w:r>
      <w:proofErr w:type="spellEnd"/>
      <w:r w:rsidR="007459B9">
        <w:t xml:space="preserve"> </w:t>
      </w:r>
      <w:r w:rsidR="0079655E">
        <w:t>C</w:t>
      </w:r>
      <w:r w:rsidR="00386526">
        <w:t xml:space="preserve">++ </w:t>
      </w:r>
      <w:proofErr w:type="gramStart"/>
      <w:r w:rsidR="00386526">
        <w:t>C(</w:t>
      </w:r>
      <w:proofErr w:type="gramEnd"/>
      <w:r w:rsidR="00386526">
        <w:t>datim.org.np).BCA student</w:t>
      </w:r>
    </w:p>
    <w:p w:rsidR="004633EC" w:rsidRDefault="00657AD7" w:rsidP="006E744E">
      <w:pPr>
        <w:spacing w:line="360" w:lineRule="auto"/>
        <w:ind w:firstLine="284"/>
        <w:jc w:val="both"/>
        <w:rPr>
          <w:rStyle w:val="Hyperlink"/>
        </w:rPr>
      </w:pPr>
      <w:hyperlink r:id="rId17" w:history="1">
        <w:r w:rsidR="00656102">
          <w:rPr>
            <w:rStyle w:val="Hyperlink"/>
          </w:rPr>
          <w:t>Library Management System Project in Software Development (geeksforgeeks.org)</w:t>
        </w:r>
      </w:hyperlink>
      <w:r w:rsidR="004633EC">
        <w:rPr>
          <w:rStyle w:val="Hyperlink"/>
        </w:rPr>
        <w:t xml:space="preserve">     </w:t>
      </w:r>
    </w:p>
    <w:p w:rsidR="00656102" w:rsidRPr="004633EC" w:rsidRDefault="004633EC" w:rsidP="006E744E">
      <w:pPr>
        <w:spacing w:line="360" w:lineRule="auto"/>
        <w:ind w:firstLine="284"/>
        <w:jc w:val="both"/>
        <w:rPr>
          <w:color w:val="auto"/>
          <w:u w:val="single"/>
        </w:rPr>
      </w:pPr>
      <w:r w:rsidRPr="004633EC">
        <w:rPr>
          <w:rStyle w:val="Hyperlink"/>
          <w:color w:val="auto"/>
        </w:rPr>
        <w:t xml:space="preserve"> [</w:t>
      </w:r>
      <w:r w:rsidR="002B68E5">
        <w:t>Accessed</w:t>
      </w:r>
      <w:r w:rsidR="00615D37" w:rsidRPr="004633EC">
        <w:rPr>
          <w:rStyle w:val="Hyperlink"/>
          <w:color w:val="auto"/>
        </w:rPr>
        <w:t xml:space="preserve"> </w:t>
      </w:r>
      <w:r w:rsidRPr="004633EC">
        <w:rPr>
          <w:rStyle w:val="Hyperlink"/>
          <w:color w:val="auto"/>
        </w:rPr>
        <w:t>17 march]</w:t>
      </w:r>
    </w:p>
    <w:p w:rsidR="00E10269" w:rsidRDefault="000B523C" w:rsidP="006E744E">
      <w:pPr>
        <w:spacing w:line="360" w:lineRule="auto"/>
        <w:ind w:left="284" w:hanging="284"/>
        <w:jc w:val="both"/>
      </w:pPr>
      <w:r>
        <w:t xml:space="preserve">[2] </w:t>
      </w:r>
      <w:proofErr w:type="spellStart"/>
      <w:r w:rsidR="00E10269">
        <w:t>Prabhakar</w:t>
      </w:r>
      <w:proofErr w:type="spellEnd"/>
      <w:r w:rsidR="00E10269">
        <w:t xml:space="preserve"> </w:t>
      </w:r>
      <w:proofErr w:type="spellStart"/>
      <w:r w:rsidR="00E10269">
        <w:t>kumar</w:t>
      </w:r>
      <w:proofErr w:type="spellEnd"/>
      <w:r w:rsidR="00E10269">
        <w:t xml:space="preserve"> and Rahul (2018). Using c programming </w:t>
      </w:r>
      <w:r w:rsidR="007E0C07">
        <w:t>languag</w:t>
      </w:r>
      <w:r w:rsidR="00E10269">
        <w:t>e</w:t>
      </w:r>
      <w:r w:rsidR="007E0C07">
        <w:t xml:space="preserve"> </w:t>
      </w:r>
      <w:r w:rsidR="00E10269">
        <w:t xml:space="preserve">(ACADEMIA). Computer engineering student of </w:t>
      </w:r>
      <w:proofErr w:type="spellStart"/>
      <w:r w:rsidR="0079655E">
        <w:t>Cohin</w:t>
      </w:r>
      <w:proofErr w:type="spellEnd"/>
      <w:r w:rsidR="0079655E">
        <w:t xml:space="preserve"> University</w:t>
      </w:r>
      <w:r w:rsidR="00E10269">
        <w:t xml:space="preserve"> of science and technology</w:t>
      </w:r>
      <w:r w:rsidR="002B68E5">
        <w:t>. [Accessed March</w:t>
      </w:r>
      <w:r w:rsidR="00615D37">
        <w:t xml:space="preserve"> 17</w:t>
      </w:r>
      <w:r w:rsidR="0005042C">
        <w:t>]</w:t>
      </w:r>
    </w:p>
    <w:p w:rsidR="00656102" w:rsidRPr="008764F8" w:rsidRDefault="00657AD7" w:rsidP="006E744E">
      <w:pPr>
        <w:spacing w:line="360" w:lineRule="auto"/>
        <w:ind w:left="240"/>
        <w:jc w:val="both"/>
        <w:rPr>
          <w:color w:val="0563C1" w:themeColor="hyperlink"/>
          <w:u w:val="single"/>
        </w:rPr>
      </w:pPr>
      <w:hyperlink r:id="rId18" w:history="1">
        <w:r w:rsidR="00D44B07">
          <w:t xml:space="preserve">  </w:t>
        </w:r>
        <w:r w:rsidR="00656102">
          <w:rPr>
            <w:rStyle w:val="Hyperlink"/>
          </w:rPr>
          <w:t>(PDF) Library Management System Mini Project Report On LIBRARY</w:t>
        </w:r>
        <w:r w:rsidR="00D44B07">
          <w:rPr>
            <w:rStyle w:val="Hyperlink"/>
          </w:rPr>
          <w:t xml:space="preserve">  </w:t>
        </w:r>
        <w:r w:rsidR="00656102">
          <w:rPr>
            <w:rStyle w:val="Hyperlink"/>
          </w:rPr>
          <w:t xml:space="preserve"> </w:t>
        </w:r>
        <w:r w:rsidR="00D44B07">
          <w:rPr>
            <w:rStyle w:val="Hyperlink"/>
          </w:rPr>
          <w:t xml:space="preserve">    </w:t>
        </w:r>
        <w:r w:rsidR="00656102">
          <w:rPr>
            <w:rStyle w:val="Hyperlink"/>
          </w:rPr>
          <w:t xml:space="preserve">MANAGEMENT SYSTEM | </w:t>
        </w:r>
        <w:proofErr w:type="spellStart"/>
        <w:r w:rsidR="00656102">
          <w:rPr>
            <w:rStyle w:val="Hyperlink"/>
          </w:rPr>
          <w:t>Bibek</w:t>
        </w:r>
        <w:proofErr w:type="spellEnd"/>
        <w:r w:rsidR="00656102">
          <w:rPr>
            <w:rStyle w:val="Hyperlink"/>
          </w:rPr>
          <w:t xml:space="preserve"> </w:t>
        </w:r>
        <w:r w:rsidR="008764F8">
          <w:rPr>
            <w:rStyle w:val="Hyperlink"/>
          </w:rPr>
          <w:t xml:space="preserve">         </w:t>
        </w:r>
        <w:proofErr w:type="spellStart"/>
        <w:r w:rsidR="00656102">
          <w:rPr>
            <w:rStyle w:val="Hyperlink"/>
          </w:rPr>
          <w:t>Chaulagain</w:t>
        </w:r>
        <w:proofErr w:type="spellEnd"/>
        <w:r w:rsidR="00656102">
          <w:rPr>
            <w:rStyle w:val="Hyperlink"/>
          </w:rPr>
          <w:t xml:space="preserve"> and Bilal </w:t>
        </w:r>
        <w:proofErr w:type="spellStart"/>
        <w:r w:rsidR="00656102">
          <w:rPr>
            <w:rStyle w:val="Hyperlink"/>
          </w:rPr>
          <w:t>Awan</w:t>
        </w:r>
        <w:proofErr w:type="spellEnd"/>
        <w:r w:rsidR="00656102">
          <w:rPr>
            <w:rStyle w:val="Hyperlink"/>
          </w:rPr>
          <w:t xml:space="preserve"> - Academia.edu</w:t>
        </w:r>
      </w:hyperlink>
      <w:r w:rsidR="0005042C">
        <w:rPr>
          <w:rStyle w:val="Hyperlink"/>
        </w:rPr>
        <w:t xml:space="preserve"> </w:t>
      </w:r>
      <w:r w:rsidR="00D44B07">
        <w:rPr>
          <w:rStyle w:val="Hyperlink"/>
        </w:rPr>
        <w:t xml:space="preserve">                               </w:t>
      </w:r>
      <w:r w:rsidR="004258C7" w:rsidRPr="004258C7">
        <w:rPr>
          <w:rStyle w:val="Hyperlink"/>
          <w:color w:val="auto"/>
        </w:rPr>
        <w:t>[</w:t>
      </w:r>
      <w:r w:rsidR="002B68E5" w:rsidRPr="004258C7">
        <w:rPr>
          <w:rStyle w:val="Hyperlink"/>
          <w:color w:val="auto"/>
        </w:rPr>
        <w:t>March</w:t>
      </w:r>
      <w:r w:rsidR="004258C7" w:rsidRPr="004258C7">
        <w:rPr>
          <w:rStyle w:val="Hyperlink"/>
          <w:color w:val="auto"/>
        </w:rPr>
        <w:t xml:space="preserve"> 17]</w:t>
      </w:r>
    </w:p>
    <w:p w:rsidR="008764F8" w:rsidRDefault="005214D0" w:rsidP="006E744E">
      <w:pPr>
        <w:spacing w:line="360" w:lineRule="auto"/>
        <w:ind w:left="284" w:hanging="284"/>
        <w:jc w:val="both"/>
      </w:pPr>
      <w:r>
        <w:t>[3]</w:t>
      </w:r>
      <w:r w:rsidR="008764F8" w:rsidRPr="008764F8">
        <w:rPr>
          <w:rFonts w:cs="Times New Roman"/>
          <w:color w:val="000000"/>
          <w:szCs w:val="24"/>
          <w:shd w:val="clear" w:color="auto" w:fill="FFFFFF"/>
        </w:rPr>
        <w:t>GLEVIN STANISLAUS GAGA</w:t>
      </w:r>
      <w:r w:rsidR="002B68E5">
        <w:rPr>
          <w:rFonts w:cs="Times New Roman"/>
          <w:color w:val="000000"/>
          <w:szCs w:val="24"/>
          <w:shd w:val="clear" w:color="auto" w:fill="FFFFFF"/>
        </w:rPr>
        <w:t xml:space="preserve"> </w:t>
      </w:r>
      <w:r w:rsidR="008764F8">
        <w:rPr>
          <w:rFonts w:cs="Times New Roman"/>
          <w:color w:val="000000"/>
          <w:szCs w:val="24"/>
          <w:shd w:val="clear" w:color="auto" w:fill="FFFFFF"/>
        </w:rPr>
        <w:t>(2021)</w:t>
      </w:r>
      <w:r w:rsidR="008764F8">
        <w:t xml:space="preserve">. Using c programming language to </w:t>
      </w:r>
      <w:r w:rsidR="0079655E">
        <w:t>developed</w:t>
      </w:r>
      <w:r w:rsidR="008764F8">
        <w:t xml:space="preserve"> this system</w:t>
      </w:r>
      <w:r w:rsidR="0079655E">
        <w:t>. BIT student of university of Mum</w:t>
      </w:r>
      <w:r w:rsidR="008764F8">
        <w:t>bai.</w:t>
      </w:r>
    </w:p>
    <w:p w:rsidR="005214D0" w:rsidRDefault="008764F8" w:rsidP="006E744E">
      <w:pPr>
        <w:spacing w:line="360" w:lineRule="auto"/>
        <w:ind w:left="284" w:hanging="284"/>
        <w:jc w:val="both"/>
      </w:pPr>
      <w:r>
        <w:t xml:space="preserve">    </w:t>
      </w:r>
      <w:hyperlink r:id="rId19" w:history="1">
        <w:r w:rsidR="00656102">
          <w:rPr>
            <w:rStyle w:val="Hyperlink"/>
          </w:rPr>
          <w:t xml:space="preserve">(PDF) The Digital Library Management System </w:t>
        </w:r>
        <w:r w:rsidR="002B68E5">
          <w:rPr>
            <w:rStyle w:val="Hyperlink"/>
          </w:rPr>
          <w:t>2021:</w:t>
        </w:r>
        <w:r w:rsidR="00656102">
          <w:rPr>
            <w:rStyle w:val="Hyperlink"/>
          </w:rPr>
          <w:t xml:space="preserve"> Design and Implemen</w:t>
        </w:r>
        <w:r>
          <w:rPr>
            <w:rStyle w:val="Hyperlink"/>
          </w:rPr>
          <w:t xml:space="preserve">tation of an </w:t>
        </w:r>
        <w:proofErr w:type="spellStart"/>
        <w:r>
          <w:rPr>
            <w:rStyle w:val="Hyperlink"/>
          </w:rPr>
          <w:t>integratedLibrary</w:t>
        </w:r>
        <w:r w:rsidR="00656102">
          <w:rPr>
            <w:rStyle w:val="Hyperlink"/>
          </w:rPr>
          <w:t>Management</w:t>
        </w:r>
        <w:proofErr w:type="spellEnd"/>
        <w:r w:rsidR="00656102">
          <w:rPr>
            <w:rStyle w:val="Hyperlink"/>
          </w:rPr>
          <w:t xml:space="preserve"> System (researchgate.net)</w:t>
        </w:r>
      </w:hyperlink>
      <w:r w:rsidR="004258C7" w:rsidRPr="004258C7">
        <w:rPr>
          <w:rStyle w:val="Hyperlink"/>
          <w:color w:val="auto"/>
        </w:rPr>
        <w:t xml:space="preserve"> [</w:t>
      </w:r>
      <w:r w:rsidR="00615D37">
        <w:t>accessed</w:t>
      </w:r>
      <w:r w:rsidR="00615D37" w:rsidRPr="004258C7">
        <w:rPr>
          <w:rStyle w:val="Hyperlink"/>
          <w:color w:val="auto"/>
        </w:rPr>
        <w:t xml:space="preserve"> </w:t>
      </w:r>
      <w:r w:rsidR="002B68E5" w:rsidRPr="004258C7">
        <w:rPr>
          <w:rStyle w:val="Hyperlink"/>
          <w:color w:val="auto"/>
        </w:rPr>
        <w:t>March</w:t>
      </w:r>
      <w:r w:rsidR="004258C7" w:rsidRPr="004258C7">
        <w:rPr>
          <w:rStyle w:val="Hyperlink"/>
          <w:color w:val="auto"/>
        </w:rPr>
        <w:t xml:space="preserve"> 17]</w:t>
      </w:r>
    </w:p>
    <w:p w:rsidR="004258C7" w:rsidRPr="004258C7" w:rsidRDefault="00E43525" w:rsidP="006E744E">
      <w:pPr>
        <w:spacing w:line="360" w:lineRule="auto"/>
        <w:ind w:left="284" w:hanging="284"/>
        <w:jc w:val="both"/>
        <w:rPr>
          <w:color w:val="auto"/>
          <w:u w:val="single"/>
        </w:rPr>
      </w:pPr>
      <w:r>
        <w:t>[4]</w:t>
      </w:r>
      <w:r w:rsidR="00384F72">
        <w:t xml:space="preserve"> MRS </w:t>
      </w:r>
      <w:proofErr w:type="spellStart"/>
      <w:r w:rsidR="00384F72">
        <w:t>Swaroop</w:t>
      </w:r>
      <w:proofErr w:type="spellEnd"/>
      <w:r w:rsidR="00384F72">
        <w:t xml:space="preserve"> (2017). Using c </w:t>
      </w:r>
      <w:r w:rsidR="007E0C07">
        <w:t xml:space="preserve">language to develop this system. </w:t>
      </w:r>
      <w:r w:rsidR="002B68E5">
        <w:t>MSc</w:t>
      </w:r>
      <w:r w:rsidR="007E0C07">
        <w:t xml:space="preserve"> computer student </w:t>
      </w:r>
      <w:r w:rsidR="002B68E5">
        <w:t>of “university</w:t>
      </w:r>
      <w:r w:rsidR="007E0C07">
        <w:t xml:space="preserve"> of east </w:t>
      </w:r>
      <w:r w:rsidR="002B68E5">
        <w:t>London</w:t>
      </w:r>
      <w:r w:rsidR="007E0C07">
        <w:t>”.</w:t>
      </w:r>
      <w:r w:rsidR="000850D0">
        <w:t xml:space="preserve"> </w:t>
      </w:r>
      <w:hyperlink r:id="rId20" w:history="1">
        <w:r w:rsidR="008764F8">
          <w:rPr>
            <w:rStyle w:val="Hyperlink"/>
          </w:rPr>
          <w:t xml:space="preserve">Library management system final Report - Project Report </w:t>
        </w:r>
        <w:r w:rsidR="002B68E5">
          <w:rPr>
            <w:rStyle w:val="Hyperlink"/>
          </w:rPr>
          <w:t>on</w:t>
        </w:r>
        <w:r w:rsidR="008764F8">
          <w:rPr>
            <w:rStyle w:val="Hyperlink"/>
          </w:rPr>
          <w:t xml:space="preserve"> ONLINE LIBRARY MANAGEMENT SYSTEM - </w:t>
        </w:r>
        <w:proofErr w:type="spellStart"/>
        <w:r w:rsidR="008764F8">
          <w:rPr>
            <w:rStyle w:val="Hyperlink"/>
          </w:rPr>
          <w:t>Studocu</w:t>
        </w:r>
        <w:proofErr w:type="spellEnd"/>
      </w:hyperlink>
      <w:r w:rsidR="004258C7">
        <w:rPr>
          <w:rStyle w:val="Hyperlink"/>
        </w:rPr>
        <w:t xml:space="preserve">   </w:t>
      </w:r>
      <w:r w:rsidR="004258C7" w:rsidRPr="004258C7">
        <w:rPr>
          <w:rStyle w:val="Hyperlink"/>
          <w:color w:val="auto"/>
        </w:rPr>
        <w:t>[</w:t>
      </w:r>
      <w:r w:rsidR="00615D37">
        <w:t>accessed</w:t>
      </w:r>
      <w:r w:rsidR="00615D37" w:rsidRPr="004258C7">
        <w:rPr>
          <w:rStyle w:val="Hyperlink"/>
          <w:color w:val="auto"/>
        </w:rPr>
        <w:t xml:space="preserve"> </w:t>
      </w:r>
      <w:r w:rsidR="002B68E5" w:rsidRPr="004258C7">
        <w:rPr>
          <w:rStyle w:val="Hyperlink"/>
          <w:color w:val="auto"/>
        </w:rPr>
        <w:t>March</w:t>
      </w:r>
      <w:r w:rsidR="004258C7" w:rsidRPr="004258C7">
        <w:rPr>
          <w:rStyle w:val="Hyperlink"/>
          <w:color w:val="auto"/>
        </w:rPr>
        <w:t xml:space="preserve"> 17]</w:t>
      </w:r>
    </w:p>
    <w:p w:rsidR="002A5985" w:rsidRDefault="002A5985" w:rsidP="006E744E">
      <w:pPr>
        <w:spacing w:line="360" w:lineRule="auto"/>
      </w:pPr>
    </w:p>
    <w:p w:rsidR="002A5985" w:rsidRDefault="002A5985" w:rsidP="006E744E">
      <w:pPr>
        <w:spacing w:line="360" w:lineRule="auto"/>
      </w:pPr>
    </w:p>
    <w:sectPr w:rsidR="002A5985" w:rsidSect="006E744E">
      <w:pgSz w:w="11909" w:h="1756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AD7" w:rsidRDefault="00657AD7" w:rsidP="002114A1">
      <w:pPr>
        <w:spacing w:after="0" w:line="240" w:lineRule="auto"/>
      </w:pPr>
      <w:r>
        <w:separator/>
      </w:r>
    </w:p>
  </w:endnote>
  <w:endnote w:type="continuationSeparator" w:id="0">
    <w:p w:rsidR="00657AD7" w:rsidRDefault="00657AD7" w:rsidP="0021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E7" w:rsidRDefault="00273A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895204"/>
      <w:docPartObj>
        <w:docPartGallery w:val="Page Numbers (Bottom of Page)"/>
        <w:docPartUnique/>
      </w:docPartObj>
    </w:sdtPr>
    <w:sdtEndPr>
      <w:rPr>
        <w:noProof/>
      </w:rPr>
    </w:sdtEndPr>
    <w:sdtContent>
      <w:p w:rsidR="00273AE7" w:rsidRDefault="00273AE7">
        <w:pPr>
          <w:pStyle w:val="Footer"/>
          <w:jc w:val="center"/>
        </w:pPr>
        <w:r>
          <w:fldChar w:fldCharType="begin"/>
        </w:r>
        <w:r>
          <w:instrText xml:space="preserve"> PAGE   \* MERGEFORMAT </w:instrText>
        </w:r>
        <w:r>
          <w:fldChar w:fldCharType="separate"/>
        </w:r>
        <w:r w:rsidR="00DC1658">
          <w:rPr>
            <w:noProof/>
          </w:rPr>
          <w:t>3</w:t>
        </w:r>
        <w:r>
          <w:rPr>
            <w:noProof/>
          </w:rPr>
          <w:fldChar w:fldCharType="end"/>
        </w:r>
      </w:p>
    </w:sdtContent>
  </w:sdt>
  <w:p w:rsidR="00273AE7" w:rsidRDefault="00273A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E7" w:rsidRDefault="00273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AD7" w:rsidRDefault="00657AD7" w:rsidP="002114A1">
      <w:pPr>
        <w:spacing w:after="0" w:line="240" w:lineRule="auto"/>
      </w:pPr>
      <w:r>
        <w:separator/>
      </w:r>
    </w:p>
  </w:footnote>
  <w:footnote w:type="continuationSeparator" w:id="0">
    <w:p w:rsidR="00657AD7" w:rsidRDefault="00657AD7" w:rsidP="00211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E7" w:rsidRDefault="00273A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E7" w:rsidRDefault="00273A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E7" w:rsidRDefault="00273A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48B"/>
    <w:multiLevelType w:val="hybridMultilevel"/>
    <w:tmpl w:val="00BEC494"/>
    <w:lvl w:ilvl="0" w:tplc="0809000F">
      <w:start w:val="6"/>
      <w:numFmt w:val="decimal"/>
      <w:lvlText w:val="%1."/>
      <w:lvlJc w:val="left"/>
      <w:pPr>
        <w:ind w:left="1890" w:hanging="360"/>
      </w:pPr>
      <w:rPr>
        <w:rFonts w:hint="default"/>
      </w:rPr>
    </w:lvl>
    <w:lvl w:ilvl="1" w:tplc="08090019" w:tentative="1">
      <w:start w:val="1"/>
      <w:numFmt w:val="lowerLetter"/>
      <w:lvlText w:val="%2."/>
      <w:lvlJc w:val="left"/>
      <w:pPr>
        <w:ind w:left="2610" w:hanging="360"/>
      </w:pPr>
    </w:lvl>
    <w:lvl w:ilvl="2" w:tplc="0809001B">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1">
    <w:nsid w:val="07101798"/>
    <w:multiLevelType w:val="hybridMultilevel"/>
    <w:tmpl w:val="4128F18A"/>
    <w:lvl w:ilvl="0" w:tplc="0409000B">
      <w:start w:val="1"/>
      <w:numFmt w:val="bullet"/>
      <w:lvlText w:val=""/>
      <w:lvlJc w:val="left"/>
      <w:pPr>
        <w:ind w:left="3600" w:hanging="360"/>
      </w:pPr>
      <w:rPr>
        <w:rFonts w:ascii="Wingdings" w:hAnsi="Wingdings" w:hint="default"/>
      </w:rPr>
    </w:lvl>
    <w:lvl w:ilvl="1" w:tplc="04090001">
      <w:start w:val="1"/>
      <w:numFmt w:val="bullet"/>
      <w:lvlText w:val=""/>
      <w:lvlJc w:val="left"/>
      <w:pPr>
        <w:ind w:left="4320" w:hanging="360"/>
      </w:pPr>
      <w:rPr>
        <w:rFonts w:ascii="Symbol" w:hAnsi="Symbo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94A156A"/>
    <w:multiLevelType w:val="hybridMultilevel"/>
    <w:tmpl w:val="5AB0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4356A5"/>
    <w:multiLevelType w:val="multilevel"/>
    <w:tmpl w:val="7690D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376903"/>
    <w:multiLevelType w:val="hybridMultilevel"/>
    <w:tmpl w:val="C0867C04"/>
    <w:lvl w:ilvl="0" w:tplc="156A0138">
      <w:start w:val="35"/>
      <w:numFmt w:val="low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C7BD5"/>
    <w:multiLevelType w:val="hybridMultilevel"/>
    <w:tmpl w:val="3A7E759C"/>
    <w:lvl w:ilvl="0" w:tplc="7F8A3F3C">
      <w:start w:val="1"/>
      <w:numFmt w:val="lowerRoman"/>
      <w:lvlText w:val="%1."/>
      <w:lvlJc w:val="right"/>
      <w:pPr>
        <w:ind w:left="63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4D27006"/>
    <w:multiLevelType w:val="hybridMultilevel"/>
    <w:tmpl w:val="BFA250A4"/>
    <w:lvl w:ilvl="0" w:tplc="31422A7A">
      <w:start w:val="9"/>
      <w:numFmt w:val="low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11829"/>
    <w:multiLevelType w:val="hybridMultilevel"/>
    <w:tmpl w:val="2D06945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nsid w:val="225B3770"/>
    <w:multiLevelType w:val="hybridMultilevel"/>
    <w:tmpl w:val="09321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46420"/>
    <w:multiLevelType w:val="hybridMultilevel"/>
    <w:tmpl w:val="63DAFA5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23A51F55"/>
    <w:multiLevelType w:val="hybridMultilevel"/>
    <w:tmpl w:val="97B8DFD6"/>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50E3447"/>
    <w:multiLevelType w:val="hybridMultilevel"/>
    <w:tmpl w:val="F4D41904"/>
    <w:lvl w:ilvl="0" w:tplc="774AB00E">
      <w:numFmt w:val="bullet"/>
      <w:lvlText w:val=""/>
      <w:lvlJc w:val="left"/>
      <w:pPr>
        <w:ind w:left="921" w:hanging="360"/>
      </w:pPr>
      <w:rPr>
        <w:rFonts w:ascii="Wingdings" w:eastAsia="Wingdings" w:hAnsi="Wingdings" w:cs="Wingdings" w:hint="default"/>
        <w:w w:val="100"/>
        <w:sz w:val="22"/>
        <w:szCs w:val="22"/>
        <w:lang w:val="en-US" w:eastAsia="en-US" w:bidi="ar-SA"/>
      </w:rPr>
    </w:lvl>
    <w:lvl w:ilvl="1" w:tplc="7A0CC088">
      <w:numFmt w:val="bullet"/>
      <w:lvlText w:val="•"/>
      <w:lvlJc w:val="left"/>
      <w:pPr>
        <w:ind w:left="1332" w:hanging="360"/>
      </w:pPr>
      <w:rPr>
        <w:rFonts w:hint="default"/>
        <w:lang w:val="en-US" w:eastAsia="en-US" w:bidi="ar-SA"/>
      </w:rPr>
    </w:lvl>
    <w:lvl w:ilvl="2" w:tplc="9D2ACBC4">
      <w:numFmt w:val="bullet"/>
      <w:lvlText w:val="•"/>
      <w:lvlJc w:val="left"/>
      <w:pPr>
        <w:ind w:left="1745" w:hanging="360"/>
      </w:pPr>
      <w:rPr>
        <w:rFonts w:hint="default"/>
        <w:lang w:val="en-US" w:eastAsia="en-US" w:bidi="ar-SA"/>
      </w:rPr>
    </w:lvl>
    <w:lvl w:ilvl="3" w:tplc="B76EA7D0">
      <w:numFmt w:val="bullet"/>
      <w:lvlText w:val="•"/>
      <w:lvlJc w:val="left"/>
      <w:pPr>
        <w:ind w:left="2158" w:hanging="360"/>
      </w:pPr>
      <w:rPr>
        <w:rFonts w:hint="default"/>
        <w:lang w:val="en-US" w:eastAsia="en-US" w:bidi="ar-SA"/>
      </w:rPr>
    </w:lvl>
    <w:lvl w:ilvl="4" w:tplc="703C0CE8">
      <w:numFmt w:val="bullet"/>
      <w:lvlText w:val="•"/>
      <w:lvlJc w:val="left"/>
      <w:pPr>
        <w:ind w:left="2571" w:hanging="360"/>
      </w:pPr>
      <w:rPr>
        <w:rFonts w:hint="default"/>
        <w:lang w:val="en-US" w:eastAsia="en-US" w:bidi="ar-SA"/>
      </w:rPr>
    </w:lvl>
    <w:lvl w:ilvl="5" w:tplc="7D20A3A2">
      <w:numFmt w:val="bullet"/>
      <w:lvlText w:val="•"/>
      <w:lvlJc w:val="left"/>
      <w:pPr>
        <w:ind w:left="2984" w:hanging="360"/>
      </w:pPr>
      <w:rPr>
        <w:rFonts w:hint="default"/>
        <w:lang w:val="en-US" w:eastAsia="en-US" w:bidi="ar-SA"/>
      </w:rPr>
    </w:lvl>
    <w:lvl w:ilvl="6" w:tplc="26CA669C">
      <w:numFmt w:val="bullet"/>
      <w:lvlText w:val="•"/>
      <w:lvlJc w:val="left"/>
      <w:pPr>
        <w:ind w:left="3397" w:hanging="360"/>
      </w:pPr>
      <w:rPr>
        <w:rFonts w:hint="default"/>
        <w:lang w:val="en-US" w:eastAsia="en-US" w:bidi="ar-SA"/>
      </w:rPr>
    </w:lvl>
    <w:lvl w:ilvl="7" w:tplc="D8BE81E4">
      <w:numFmt w:val="bullet"/>
      <w:lvlText w:val="•"/>
      <w:lvlJc w:val="left"/>
      <w:pPr>
        <w:ind w:left="3810" w:hanging="360"/>
      </w:pPr>
      <w:rPr>
        <w:rFonts w:hint="default"/>
        <w:lang w:val="en-US" w:eastAsia="en-US" w:bidi="ar-SA"/>
      </w:rPr>
    </w:lvl>
    <w:lvl w:ilvl="8" w:tplc="943E95C6">
      <w:numFmt w:val="bullet"/>
      <w:lvlText w:val="•"/>
      <w:lvlJc w:val="left"/>
      <w:pPr>
        <w:ind w:left="4223" w:hanging="360"/>
      </w:pPr>
      <w:rPr>
        <w:rFonts w:hint="default"/>
        <w:lang w:val="en-US" w:eastAsia="en-US" w:bidi="ar-SA"/>
      </w:rPr>
    </w:lvl>
  </w:abstractNum>
  <w:abstractNum w:abstractNumId="12">
    <w:nsid w:val="264845D1"/>
    <w:multiLevelType w:val="hybridMultilevel"/>
    <w:tmpl w:val="EB6879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B">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nsid w:val="265535E8"/>
    <w:multiLevelType w:val="hybridMultilevel"/>
    <w:tmpl w:val="8DAA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A93E18"/>
    <w:multiLevelType w:val="hybridMultilevel"/>
    <w:tmpl w:val="2CAACEF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500B1F"/>
    <w:multiLevelType w:val="hybridMultilevel"/>
    <w:tmpl w:val="8AC2CAAC"/>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6">
    <w:nsid w:val="2DB7043C"/>
    <w:multiLevelType w:val="hybridMultilevel"/>
    <w:tmpl w:val="379EEF2E"/>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7">
    <w:nsid w:val="3738192C"/>
    <w:multiLevelType w:val="multilevel"/>
    <w:tmpl w:val="C426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835201"/>
    <w:multiLevelType w:val="hybridMultilevel"/>
    <w:tmpl w:val="7ADEFC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3DDE1CCB"/>
    <w:multiLevelType w:val="hybridMultilevel"/>
    <w:tmpl w:val="AA5C11C4"/>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20">
    <w:nsid w:val="40676915"/>
    <w:multiLevelType w:val="multilevel"/>
    <w:tmpl w:val="18BC53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2167B59"/>
    <w:multiLevelType w:val="hybridMultilevel"/>
    <w:tmpl w:val="8DA8E5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4AB12D37"/>
    <w:multiLevelType w:val="hybridMultilevel"/>
    <w:tmpl w:val="1EE2396A"/>
    <w:lvl w:ilvl="0" w:tplc="0409000D">
      <w:start w:val="1"/>
      <w:numFmt w:val="bullet"/>
      <w:lvlText w:val=""/>
      <w:lvlJc w:val="left"/>
      <w:pPr>
        <w:ind w:left="921" w:hanging="360"/>
      </w:pPr>
      <w:rPr>
        <w:rFonts w:ascii="Wingdings" w:hAnsi="Wingdings" w:hint="default"/>
        <w:w w:val="100"/>
        <w:sz w:val="22"/>
        <w:szCs w:val="22"/>
        <w:lang w:val="en-US" w:eastAsia="en-US" w:bidi="ar-SA"/>
      </w:rPr>
    </w:lvl>
    <w:lvl w:ilvl="1" w:tplc="23BA0226">
      <w:numFmt w:val="bullet"/>
      <w:lvlText w:val="•"/>
      <w:lvlJc w:val="left"/>
      <w:pPr>
        <w:ind w:left="1332" w:hanging="360"/>
      </w:pPr>
      <w:rPr>
        <w:rFonts w:hint="default"/>
        <w:lang w:val="en-US" w:eastAsia="en-US" w:bidi="ar-SA"/>
      </w:rPr>
    </w:lvl>
    <w:lvl w:ilvl="2" w:tplc="BF14D354">
      <w:numFmt w:val="bullet"/>
      <w:lvlText w:val="•"/>
      <w:lvlJc w:val="left"/>
      <w:pPr>
        <w:ind w:left="1745" w:hanging="360"/>
      </w:pPr>
      <w:rPr>
        <w:rFonts w:hint="default"/>
        <w:lang w:val="en-US" w:eastAsia="en-US" w:bidi="ar-SA"/>
      </w:rPr>
    </w:lvl>
    <w:lvl w:ilvl="3" w:tplc="D6F4EB40">
      <w:numFmt w:val="bullet"/>
      <w:lvlText w:val="•"/>
      <w:lvlJc w:val="left"/>
      <w:pPr>
        <w:ind w:left="2158" w:hanging="360"/>
      </w:pPr>
      <w:rPr>
        <w:rFonts w:hint="default"/>
        <w:lang w:val="en-US" w:eastAsia="en-US" w:bidi="ar-SA"/>
      </w:rPr>
    </w:lvl>
    <w:lvl w:ilvl="4" w:tplc="B4A0D85E">
      <w:numFmt w:val="bullet"/>
      <w:lvlText w:val="•"/>
      <w:lvlJc w:val="left"/>
      <w:pPr>
        <w:ind w:left="2571" w:hanging="360"/>
      </w:pPr>
      <w:rPr>
        <w:rFonts w:hint="default"/>
        <w:lang w:val="en-US" w:eastAsia="en-US" w:bidi="ar-SA"/>
      </w:rPr>
    </w:lvl>
    <w:lvl w:ilvl="5" w:tplc="3AB20D1A">
      <w:numFmt w:val="bullet"/>
      <w:lvlText w:val="•"/>
      <w:lvlJc w:val="left"/>
      <w:pPr>
        <w:ind w:left="2984" w:hanging="360"/>
      </w:pPr>
      <w:rPr>
        <w:rFonts w:hint="default"/>
        <w:lang w:val="en-US" w:eastAsia="en-US" w:bidi="ar-SA"/>
      </w:rPr>
    </w:lvl>
    <w:lvl w:ilvl="6" w:tplc="F162E4E8">
      <w:numFmt w:val="bullet"/>
      <w:lvlText w:val="•"/>
      <w:lvlJc w:val="left"/>
      <w:pPr>
        <w:ind w:left="3397" w:hanging="360"/>
      </w:pPr>
      <w:rPr>
        <w:rFonts w:hint="default"/>
        <w:lang w:val="en-US" w:eastAsia="en-US" w:bidi="ar-SA"/>
      </w:rPr>
    </w:lvl>
    <w:lvl w:ilvl="7" w:tplc="1CA2F5EA">
      <w:numFmt w:val="bullet"/>
      <w:lvlText w:val="•"/>
      <w:lvlJc w:val="left"/>
      <w:pPr>
        <w:ind w:left="3810" w:hanging="360"/>
      </w:pPr>
      <w:rPr>
        <w:rFonts w:hint="default"/>
        <w:lang w:val="en-US" w:eastAsia="en-US" w:bidi="ar-SA"/>
      </w:rPr>
    </w:lvl>
    <w:lvl w:ilvl="8" w:tplc="BFFEED5A">
      <w:numFmt w:val="bullet"/>
      <w:lvlText w:val="•"/>
      <w:lvlJc w:val="left"/>
      <w:pPr>
        <w:ind w:left="4223" w:hanging="360"/>
      </w:pPr>
      <w:rPr>
        <w:rFonts w:hint="default"/>
        <w:lang w:val="en-US" w:eastAsia="en-US" w:bidi="ar-SA"/>
      </w:rPr>
    </w:lvl>
  </w:abstractNum>
  <w:abstractNum w:abstractNumId="23">
    <w:nsid w:val="4E9D2EFF"/>
    <w:multiLevelType w:val="hybridMultilevel"/>
    <w:tmpl w:val="A1B67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1CC4C51"/>
    <w:multiLevelType w:val="hybridMultilevel"/>
    <w:tmpl w:val="07AA5582"/>
    <w:lvl w:ilvl="0" w:tplc="4AD672E8">
      <w:start w:val="61"/>
      <w:numFmt w:val="low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9779C"/>
    <w:multiLevelType w:val="hybridMultilevel"/>
    <w:tmpl w:val="C2BAD4C4"/>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26">
    <w:nsid w:val="5B4071CD"/>
    <w:multiLevelType w:val="hybridMultilevel"/>
    <w:tmpl w:val="51E67D6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C6D00CA"/>
    <w:multiLevelType w:val="hybridMultilevel"/>
    <w:tmpl w:val="D52EE2F6"/>
    <w:lvl w:ilvl="0" w:tplc="04090001">
      <w:start w:val="1"/>
      <w:numFmt w:val="bullet"/>
      <w:lvlText w:val=""/>
      <w:lvlJc w:val="left"/>
      <w:pPr>
        <w:ind w:left="4410" w:hanging="360"/>
      </w:pPr>
      <w:rPr>
        <w:rFonts w:ascii="Symbol" w:hAnsi="Symbol" w:hint="default"/>
      </w:rPr>
    </w:lvl>
    <w:lvl w:ilvl="1" w:tplc="04090001">
      <w:start w:val="1"/>
      <w:numFmt w:val="bullet"/>
      <w:lvlText w:val=""/>
      <w:lvlJc w:val="left"/>
      <w:pPr>
        <w:ind w:left="5130" w:hanging="360"/>
      </w:pPr>
      <w:rPr>
        <w:rFonts w:ascii="Symbol" w:hAnsi="Symbol" w:hint="default"/>
      </w:rPr>
    </w:lvl>
    <w:lvl w:ilvl="2" w:tplc="04090001">
      <w:start w:val="1"/>
      <w:numFmt w:val="bullet"/>
      <w:lvlText w:val=""/>
      <w:lvlJc w:val="left"/>
      <w:pPr>
        <w:ind w:left="5850" w:hanging="360"/>
      </w:pPr>
      <w:rPr>
        <w:rFonts w:ascii="Symbol" w:hAnsi="Symbol"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28">
    <w:nsid w:val="61D317BF"/>
    <w:multiLevelType w:val="hybridMultilevel"/>
    <w:tmpl w:val="6C98828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nsid w:val="643331BE"/>
    <w:multiLevelType w:val="multilevel"/>
    <w:tmpl w:val="2F66A6B2"/>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133646"/>
    <w:multiLevelType w:val="hybridMultilevel"/>
    <w:tmpl w:val="AD426D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6EDE7DBA"/>
    <w:multiLevelType w:val="hybridMultilevel"/>
    <w:tmpl w:val="5C5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3D6F46"/>
    <w:multiLevelType w:val="hybridMultilevel"/>
    <w:tmpl w:val="1A5E0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A4680E"/>
    <w:multiLevelType w:val="hybridMultilevel"/>
    <w:tmpl w:val="38A0D878"/>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34">
    <w:nsid w:val="79D47CC7"/>
    <w:multiLevelType w:val="hybridMultilevel"/>
    <w:tmpl w:val="7D12AA6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nsid w:val="7A8A5A6D"/>
    <w:multiLevelType w:val="hybridMultilevel"/>
    <w:tmpl w:val="87A0A540"/>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9"/>
  </w:num>
  <w:num w:numId="2">
    <w:abstractNumId w:val="3"/>
  </w:num>
  <w:num w:numId="3">
    <w:abstractNumId w:val="20"/>
  </w:num>
  <w:num w:numId="4">
    <w:abstractNumId w:val="21"/>
  </w:num>
  <w:num w:numId="5">
    <w:abstractNumId w:val="35"/>
  </w:num>
  <w:num w:numId="6">
    <w:abstractNumId w:val="11"/>
  </w:num>
  <w:num w:numId="7">
    <w:abstractNumId w:val="22"/>
  </w:num>
  <w:num w:numId="8">
    <w:abstractNumId w:val="25"/>
  </w:num>
  <w:num w:numId="9">
    <w:abstractNumId w:val="19"/>
  </w:num>
  <w:num w:numId="10">
    <w:abstractNumId w:val="16"/>
  </w:num>
  <w:num w:numId="11">
    <w:abstractNumId w:val="15"/>
  </w:num>
  <w:num w:numId="12">
    <w:abstractNumId w:val="33"/>
  </w:num>
  <w:num w:numId="13">
    <w:abstractNumId w:val="13"/>
  </w:num>
  <w:num w:numId="14">
    <w:abstractNumId w:val="0"/>
  </w:num>
  <w:num w:numId="15">
    <w:abstractNumId w:val="17"/>
  </w:num>
  <w:num w:numId="16">
    <w:abstractNumId w:val="2"/>
  </w:num>
  <w:num w:numId="17">
    <w:abstractNumId w:val="23"/>
  </w:num>
  <w:num w:numId="18">
    <w:abstractNumId w:val="12"/>
  </w:num>
  <w:num w:numId="19">
    <w:abstractNumId w:val="1"/>
  </w:num>
  <w:num w:numId="20">
    <w:abstractNumId w:val="28"/>
  </w:num>
  <w:num w:numId="21">
    <w:abstractNumId w:val="27"/>
  </w:num>
  <w:num w:numId="22">
    <w:abstractNumId w:val="10"/>
  </w:num>
  <w:num w:numId="23">
    <w:abstractNumId w:val="9"/>
  </w:num>
  <w:num w:numId="24">
    <w:abstractNumId w:val="34"/>
  </w:num>
  <w:num w:numId="25">
    <w:abstractNumId w:val="31"/>
  </w:num>
  <w:num w:numId="26">
    <w:abstractNumId w:val="7"/>
  </w:num>
  <w:num w:numId="27">
    <w:abstractNumId w:val="32"/>
  </w:num>
  <w:num w:numId="28">
    <w:abstractNumId w:val="8"/>
  </w:num>
  <w:num w:numId="29">
    <w:abstractNumId w:val="6"/>
  </w:num>
  <w:num w:numId="30">
    <w:abstractNumId w:val="18"/>
  </w:num>
  <w:num w:numId="31">
    <w:abstractNumId w:val="26"/>
  </w:num>
  <w:num w:numId="32">
    <w:abstractNumId w:val="14"/>
  </w:num>
  <w:num w:numId="33">
    <w:abstractNumId w:val="30"/>
  </w:num>
  <w:num w:numId="34">
    <w:abstractNumId w:val="5"/>
  </w:num>
  <w:num w:numId="35">
    <w:abstractNumId w:val="4"/>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E6"/>
    <w:rsid w:val="000042A9"/>
    <w:rsid w:val="00004C95"/>
    <w:rsid w:val="00011736"/>
    <w:rsid w:val="0001429F"/>
    <w:rsid w:val="00014571"/>
    <w:rsid w:val="00023860"/>
    <w:rsid w:val="00025ACB"/>
    <w:rsid w:val="000260D2"/>
    <w:rsid w:val="00027E4F"/>
    <w:rsid w:val="00027EE7"/>
    <w:rsid w:val="00035375"/>
    <w:rsid w:val="000458D2"/>
    <w:rsid w:val="00046598"/>
    <w:rsid w:val="00046805"/>
    <w:rsid w:val="0005042C"/>
    <w:rsid w:val="000571D7"/>
    <w:rsid w:val="00057F01"/>
    <w:rsid w:val="00063ACC"/>
    <w:rsid w:val="00070AE5"/>
    <w:rsid w:val="00074163"/>
    <w:rsid w:val="00075F9A"/>
    <w:rsid w:val="00083683"/>
    <w:rsid w:val="000850D0"/>
    <w:rsid w:val="00092E18"/>
    <w:rsid w:val="00093F7B"/>
    <w:rsid w:val="000A2A01"/>
    <w:rsid w:val="000A5789"/>
    <w:rsid w:val="000A5FAD"/>
    <w:rsid w:val="000A642E"/>
    <w:rsid w:val="000A7EB0"/>
    <w:rsid w:val="000B22C3"/>
    <w:rsid w:val="000B523C"/>
    <w:rsid w:val="000B5BAE"/>
    <w:rsid w:val="000C13E6"/>
    <w:rsid w:val="000C14C3"/>
    <w:rsid w:val="000C581C"/>
    <w:rsid w:val="000C70FB"/>
    <w:rsid w:val="000D3884"/>
    <w:rsid w:val="000D534A"/>
    <w:rsid w:val="000D5C5A"/>
    <w:rsid w:val="000D73B1"/>
    <w:rsid w:val="000D7A39"/>
    <w:rsid w:val="000D7EFC"/>
    <w:rsid w:val="000E47A9"/>
    <w:rsid w:val="000E62F5"/>
    <w:rsid w:val="000E6B4B"/>
    <w:rsid w:val="00100EAD"/>
    <w:rsid w:val="00101D93"/>
    <w:rsid w:val="00111A6E"/>
    <w:rsid w:val="00131E91"/>
    <w:rsid w:val="001321B8"/>
    <w:rsid w:val="00135DB0"/>
    <w:rsid w:val="00137553"/>
    <w:rsid w:val="0013763F"/>
    <w:rsid w:val="001402BE"/>
    <w:rsid w:val="00146046"/>
    <w:rsid w:val="00147C26"/>
    <w:rsid w:val="0015285F"/>
    <w:rsid w:val="00153778"/>
    <w:rsid w:val="00157668"/>
    <w:rsid w:val="00165D49"/>
    <w:rsid w:val="0017502C"/>
    <w:rsid w:val="0018327E"/>
    <w:rsid w:val="00191E60"/>
    <w:rsid w:val="00196FEF"/>
    <w:rsid w:val="001A171D"/>
    <w:rsid w:val="001A451C"/>
    <w:rsid w:val="001A4F14"/>
    <w:rsid w:val="001A5408"/>
    <w:rsid w:val="001B44AF"/>
    <w:rsid w:val="001C2A7E"/>
    <w:rsid w:val="001C2E11"/>
    <w:rsid w:val="001C3575"/>
    <w:rsid w:val="001C58CF"/>
    <w:rsid w:val="001D3F6E"/>
    <w:rsid w:val="001D78D7"/>
    <w:rsid w:val="001F55E9"/>
    <w:rsid w:val="001F5E68"/>
    <w:rsid w:val="00205DBD"/>
    <w:rsid w:val="00205F36"/>
    <w:rsid w:val="002070E7"/>
    <w:rsid w:val="002114A1"/>
    <w:rsid w:val="0021402F"/>
    <w:rsid w:val="002212AC"/>
    <w:rsid w:val="00223565"/>
    <w:rsid w:val="0022516B"/>
    <w:rsid w:val="002261BE"/>
    <w:rsid w:val="00231F43"/>
    <w:rsid w:val="00250DA7"/>
    <w:rsid w:val="00253078"/>
    <w:rsid w:val="00271AAC"/>
    <w:rsid w:val="00271BCF"/>
    <w:rsid w:val="00273239"/>
    <w:rsid w:val="00273AE7"/>
    <w:rsid w:val="002742BF"/>
    <w:rsid w:val="002766D3"/>
    <w:rsid w:val="00277499"/>
    <w:rsid w:val="00282138"/>
    <w:rsid w:val="0028768F"/>
    <w:rsid w:val="002930ED"/>
    <w:rsid w:val="002956AF"/>
    <w:rsid w:val="0029661D"/>
    <w:rsid w:val="002A2E10"/>
    <w:rsid w:val="002A5985"/>
    <w:rsid w:val="002A7EBB"/>
    <w:rsid w:val="002B68E5"/>
    <w:rsid w:val="002B793C"/>
    <w:rsid w:val="002C5D29"/>
    <w:rsid w:val="002D048D"/>
    <w:rsid w:val="002D2FC5"/>
    <w:rsid w:val="002D363E"/>
    <w:rsid w:val="002E2170"/>
    <w:rsid w:val="002E2AFA"/>
    <w:rsid w:val="002F02C2"/>
    <w:rsid w:val="002F765D"/>
    <w:rsid w:val="00311D3B"/>
    <w:rsid w:val="0031225E"/>
    <w:rsid w:val="00323FD0"/>
    <w:rsid w:val="00324918"/>
    <w:rsid w:val="00325093"/>
    <w:rsid w:val="00325147"/>
    <w:rsid w:val="00332124"/>
    <w:rsid w:val="0033489B"/>
    <w:rsid w:val="00334A32"/>
    <w:rsid w:val="00336310"/>
    <w:rsid w:val="00336430"/>
    <w:rsid w:val="003418D6"/>
    <w:rsid w:val="003461C3"/>
    <w:rsid w:val="0035091D"/>
    <w:rsid w:val="00352432"/>
    <w:rsid w:val="00355545"/>
    <w:rsid w:val="00356064"/>
    <w:rsid w:val="003573B8"/>
    <w:rsid w:val="003617B3"/>
    <w:rsid w:val="003639E4"/>
    <w:rsid w:val="003657FB"/>
    <w:rsid w:val="003718E8"/>
    <w:rsid w:val="003723F3"/>
    <w:rsid w:val="00373B5B"/>
    <w:rsid w:val="00376846"/>
    <w:rsid w:val="003815D9"/>
    <w:rsid w:val="00384F72"/>
    <w:rsid w:val="00386526"/>
    <w:rsid w:val="00394CD5"/>
    <w:rsid w:val="003A21BB"/>
    <w:rsid w:val="003A2302"/>
    <w:rsid w:val="003B672B"/>
    <w:rsid w:val="003B7F4E"/>
    <w:rsid w:val="003D10EA"/>
    <w:rsid w:val="003D3B6C"/>
    <w:rsid w:val="003D685A"/>
    <w:rsid w:val="003D75D7"/>
    <w:rsid w:val="003E4507"/>
    <w:rsid w:val="003E7CCC"/>
    <w:rsid w:val="003F7158"/>
    <w:rsid w:val="003F7BE6"/>
    <w:rsid w:val="004020C9"/>
    <w:rsid w:val="00404D33"/>
    <w:rsid w:val="00406959"/>
    <w:rsid w:val="00412B7B"/>
    <w:rsid w:val="00421705"/>
    <w:rsid w:val="00422B5C"/>
    <w:rsid w:val="004258C7"/>
    <w:rsid w:val="004343FB"/>
    <w:rsid w:val="00443378"/>
    <w:rsid w:val="00452EF6"/>
    <w:rsid w:val="00453D8A"/>
    <w:rsid w:val="00454542"/>
    <w:rsid w:val="00454E7D"/>
    <w:rsid w:val="0046154C"/>
    <w:rsid w:val="004623E4"/>
    <w:rsid w:val="004633EC"/>
    <w:rsid w:val="00463E44"/>
    <w:rsid w:val="0046445B"/>
    <w:rsid w:val="004731A6"/>
    <w:rsid w:val="00473A20"/>
    <w:rsid w:val="00480304"/>
    <w:rsid w:val="0048656A"/>
    <w:rsid w:val="00486C62"/>
    <w:rsid w:val="004927D8"/>
    <w:rsid w:val="00493E5A"/>
    <w:rsid w:val="00495836"/>
    <w:rsid w:val="004A3C4D"/>
    <w:rsid w:val="004A4B2B"/>
    <w:rsid w:val="004A7018"/>
    <w:rsid w:val="004A76F4"/>
    <w:rsid w:val="004A7B17"/>
    <w:rsid w:val="004B1B30"/>
    <w:rsid w:val="004C31F1"/>
    <w:rsid w:val="004D1CE3"/>
    <w:rsid w:val="004D304C"/>
    <w:rsid w:val="004D3A9C"/>
    <w:rsid w:val="004D3E81"/>
    <w:rsid w:val="004E09D1"/>
    <w:rsid w:val="004E0B5F"/>
    <w:rsid w:val="004E5BEC"/>
    <w:rsid w:val="004F0AD9"/>
    <w:rsid w:val="004F2C73"/>
    <w:rsid w:val="004F3810"/>
    <w:rsid w:val="004F3BCA"/>
    <w:rsid w:val="00503324"/>
    <w:rsid w:val="00506755"/>
    <w:rsid w:val="00507C8C"/>
    <w:rsid w:val="005124B6"/>
    <w:rsid w:val="00512714"/>
    <w:rsid w:val="005214D0"/>
    <w:rsid w:val="00523393"/>
    <w:rsid w:val="0053104A"/>
    <w:rsid w:val="00541E0D"/>
    <w:rsid w:val="00543A0A"/>
    <w:rsid w:val="0054703B"/>
    <w:rsid w:val="0054768E"/>
    <w:rsid w:val="00551F69"/>
    <w:rsid w:val="005536D7"/>
    <w:rsid w:val="00554216"/>
    <w:rsid w:val="005552D5"/>
    <w:rsid w:val="005557ED"/>
    <w:rsid w:val="0055740D"/>
    <w:rsid w:val="0056749A"/>
    <w:rsid w:val="00576857"/>
    <w:rsid w:val="005808F7"/>
    <w:rsid w:val="005866F3"/>
    <w:rsid w:val="005A63D8"/>
    <w:rsid w:val="005B785F"/>
    <w:rsid w:val="005C08BA"/>
    <w:rsid w:val="005C2800"/>
    <w:rsid w:val="005C4B3E"/>
    <w:rsid w:val="005C771B"/>
    <w:rsid w:val="005D1130"/>
    <w:rsid w:val="005D1C15"/>
    <w:rsid w:val="005D7BEE"/>
    <w:rsid w:val="005D7FCD"/>
    <w:rsid w:val="005E0EC3"/>
    <w:rsid w:val="005E68D3"/>
    <w:rsid w:val="005F0273"/>
    <w:rsid w:val="005F28FA"/>
    <w:rsid w:val="005F4BBA"/>
    <w:rsid w:val="006000CB"/>
    <w:rsid w:val="0060750F"/>
    <w:rsid w:val="00611C1F"/>
    <w:rsid w:val="00613427"/>
    <w:rsid w:val="00614781"/>
    <w:rsid w:val="00615D37"/>
    <w:rsid w:val="00620F5D"/>
    <w:rsid w:val="00621597"/>
    <w:rsid w:val="00630014"/>
    <w:rsid w:val="006322A1"/>
    <w:rsid w:val="00637601"/>
    <w:rsid w:val="00652AD2"/>
    <w:rsid w:val="00652F3B"/>
    <w:rsid w:val="00656102"/>
    <w:rsid w:val="00657773"/>
    <w:rsid w:val="00657AD7"/>
    <w:rsid w:val="006612C0"/>
    <w:rsid w:val="00665A33"/>
    <w:rsid w:val="006709AD"/>
    <w:rsid w:val="00687BA0"/>
    <w:rsid w:val="006906DD"/>
    <w:rsid w:val="006B0EB1"/>
    <w:rsid w:val="006B42BB"/>
    <w:rsid w:val="006C06E8"/>
    <w:rsid w:val="006C4B1B"/>
    <w:rsid w:val="006D7CC3"/>
    <w:rsid w:val="006E0DDD"/>
    <w:rsid w:val="006E18AC"/>
    <w:rsid w:val="006E2C37"/>
    <w:rsid w:val="006E689B"/>
    <w:rsid w:val="006E744E"/>
    <w:rsid w:val="006E7738"/>
    <w:rsid w:val="006F4477"/>
    <w:rsid w:val="00704DE8"/>
    <w:rsid w:val="00706479"/>
    <w:rsid w:val="007217E5"/>
    <w:rsid w:val="00724E56"/>
    <w:rsid w:val="00733709"/>
    <w:rsid w:val="00741A52"/>
    <w:rsid w:val="007459B9"/>
    <w:rsid w:val="00747927"/>
    <w:rsid w:val="00751874"/>
    <w:rsid w:val="00756B7C"/>
    <w:rsid w:val="00756D33"/>
    <w:rsid w:val="007573F1"/>
    <w:rsid w:val="00761440"/>
    <w:rsid w:val="00762F5E"/>
    <w:rsid w:val="007719CA"/>
    <w:rsid w:val="00771F81"/>
    <w:rsid w:val="00776D0A"/>
    <w:rsid w:val="00777250"/>
    <w:rsid w:val="00780403"/>
    <w:rsid w:val="0078174B"/>
    <w:rsid w:val="007833F7"/>
    <w:rsid w:val="007840AE"/>
    <w:rsid w:val="007840B8"/>
    <w:rsid w:val="00784892"/>
    <w:rsid w:val="0078497C"/>
    <w:rsid w:val="007869B6"/>
    <w:rsid w:val="00791A6B"/>
    <w:rsid w:val="007922E5"/>
    <w:rsid w:val="007952A3"/>
    <w:rsid w:val="007961EF"/>
    <w:rsid w:val="0079655E"/>
    <w:rsid w:val="007A0144"/>
    <w:rsid w:val="007A22B6"/>
    <w:rsid w:val="007A38FB"/>
    <w:rsid w:val="007A4FC2"/>
    <w:rsid w:val="007A518B"/>
    <w:rsid w:val="007B0137"/>
    <w:rsid w:val="007B3DCD"/>
    <w:rsid w:val="007B5C6C"/>
    <w:rsid w:val="007C5E8C"/>
    <w:rsid w:val="007C7993"/>
    <w:rsid w:val="007D02F2"/>
    <w:rsid w:val="007D419D"/>
    <w:rsid w:val="007D58DA"/>
    <w:rsid w:val="007D62FD"/>
    <w:rsid w:val="007E0C07"/>
    <w:rsid w:val="007E2934"/>
    <w:rsid w:val="007E394E"/>
    <w:rsid w:val="007E3E59"/>
    <w:rsid w:val="007E721C"/>
    <w:rsid w:val="007F12C1"/>
    <w:rsid w:val="007F62E6"/>
    <w:rsid w:val="00804DA0"/>
    <w:rsid w:val="00806FF3"/>
    <w:rsid w:val="008121C3"/>
    <w:rsid w:val="0081371F"/>
    <w:rsid w:val="00814BC1"/>
    <w:rsid w:val="00815719"/>
    <w:rsid w:val="0082168C"/>
    <w:rsid w:val="00824D6A"/>
    <w:rsid w:val="00824F47"/>
    <w:rsid w:val="0082515A"/>
    <w:rsid w:val="00825455"/>
    <w:rsid w:val="00834BFB"/>
    <w:rsid w:val="00843783"/>
    <w:rsid w:val="00844DDC"/>
    <w:rsid w:val="00845AE4"/>
    <w:rsid w:val="00856A0E"/>
    <w:rsid w:val="00860869"/>
    <w:rsid w:val="00861B1D"/>
    <w:rsid w:val="008658A4"/>
    <w:rsid w:val="00872ED4"/>
    <w:rsid w:val="008764F8"/>
    <w:rsid w:val="0088487F"/>
    <w:rsid w:val="00892DF7"/>
    <w:rsid w:val="00893290"/>
    <w:rsid w:val="0089451C"/>
    <w:rsid w:val="00895A03"/>
    <w:rsid w:val="00896534"/>
    <w:rsid w:val="008A137C"/>
    <w:rsid w:val="008B0BD1"/>
    <w:rsid w:val="008B11AB"/>
    <w:rsid w:val="008B1A9A"/>
    <w:rsid w:val="008B297D"/>
    <w:rsid w:val="008B35F0"/>
    <w:rsid w:val="008B66A1"/>
    <w:rsid w:val="008C2DD9"/>
    <w:rsid w:val="008D0F95"/>
    <w:rsid w:val="008D15D9"/>
    <w:rsid w:val="008D62F4"/>
    <w:rsid w:val="008D75FD"/>
    <w:rsid w:val="00901D11"/>
    <w:rsid w:val="00903EB5"/>
    <w:rsid w:val="0090461B"/>
    <w:rsid w:val="00912660"/>
    <w:rsid w:val="009164C9"/>
    <w:rsid w:val="00923785"/>
    <w:rsid w:val="0092746B"/>
    <w:rsid w:val="00934DD3"/>
    <w:rsid w:val="00954FF9"/>
    <w:rsid w:val="00956FE1"/>
    <w:rsid w:val="00961100"/>
    <w:rsid w:val="00962681"/>
    <w:rsid w:val="0096409B"/>
    <w:rsid w:val="00965C65"/>
    <w:rsid w:val="009730EB"/>
    <w:rsid w:val="00973D46"/>
    <w:rsid w:val="0097619C"/>
    <w:rsid w:val="00980F92"/>
    <w:rsid w:val="009815A8"/>
    <w:rsid w:val="00985AAC"/>
    <w:rsid w:val="009A438C"/>
    <w:rsid w:val="009A4C2D"/>
    <w:rsid w:val="009A5B4C"/>
    <w:rsid w:val="009A75BA"/>
    <w:rsid w:val="009B3ED0"/>
    <w:rsid w:val="009B4189"/>
    <w:rsid w:val="009C0A97"/>
    <w:rsid w:val="009C0F90"/>
    <w:rsid w:val="009C250F"/>
    <w:rsid w:val="009C395D"/>
    <w:rsid w:val="009C76E8"/>
    <w:rsid w:val="009D0C96"/>
    <w:rsid w:val="009D40E2"/>
    <w:rsid w:val="009D4869"/>
    <w:rsid w:val="009D58EB"/>
    <w:rsid w:val="009D7FD8"/>
    <w:rsid w:val="009E16DE"/>
    <w:rsid w:val="009E6D62"/>
    <w:rsid w:val="009F0107"/>
    <w:rsid w:val="009F1AE5"/>
    <w:rsid w:val="009F253A"/>
    <w:rsid w:val="009F28C6"/>
    <w:rsid w:val="009F5230"/>
    <w:rsid w:val="00A02DA4"/>
    <w:rsid w:val="00A043AB"/>
    <w:rsid w:val="00A05623"/>
    <w:rsid w:val="00A0672F"/>
    <w:rsid w:val="00A10CFB"/>
    <w:rsid w:val="00A149CB"/>
    <w:rsid w:val="00A21982"/>
    <w:rsid w:val="00A228E4"/>
    <w:rsid w:val="00A25E2C"/>
    <w:rsid w:val="00A26F21"/>
    <w:rsid w:val="00A30DF8"/>
    <w:rsid w:val="00A316C1"/>
    <w:rsid w:val="00A35DDC"/>
    <w:rsid w:val="00A41215"/>
    <w:rsid w:val="00A4144F"/>
    <w:rsid w:val="00A41C7C"/>
    <w:rsid w:val="00A43475"/>
    <w:rsid w:val="00A52680"/>
    <w:rsid w:val="00A54F1D"/>
    <w:rsid w:val="00A61A86"/>
    <w:rsid w:val="00A61D11"/>
    <w:rsid w:val="00A6230C"/>
    <w:rsid w:val="00A6612F"/>
    <w:rsid w:val="00A70DFF"/>
    <w:rsid w:val="00A74FD4"/>
    <w:rsid w:val="00A761E6"/>
    <w:rsid w:val="00A76534"/>
    <w:rsid w:val="00A82E32"/>
    <w:rsid w:val="00A83022"/>
    <w:rsid w:val="00A84854"/>
    <w:rsid w:val="00A859F9"/>
    <w:rsid w:val="00A91190"/>
    <w:rsid w:val="00A94BB7"/>
    <w:rsid w:val="00AA1926"/>
    <w:rsid w:val="00AA21A1"/>
    <w:rsid w:val="00AA2458"/>
    <w:rsid w:val="00AA4D18"/>
    <w:rsid w:val="00AB2601"/>
    <w:rsid w:val="00AB44EC"/>
    <w:rsid w:val="00AB5020"/>
    <w:rsid w:val="00AB6E57"/>
    <w:rsid w:val="00AC1D20"/>
    <w:rsid w:val="00AC3527"/>
    <w:rsid w:val="00AC59FE"/>
    <w:rsid w:val="00AD5D35"/>
    <w:rsid w:val="00AE2E93"/>
    <w:rsid w:val="00AE36B9"/>
    <w:rsid w:val="00AE5D38"/>
    <w:rsid w:val="00AE68E8"/>
    <w:rsid w:val="00AF05A8"/>
    <w:rsid w:val="00AF5D36"/>
    <w:rsid w:val="00AF702A"/>
    <w:rsid w:val="00B11D3E"/>
    <w:rsid w:val="00B17202"/>
    <w:rsid w:val="00B2306F"/>
    <w:rsid w:val="00B23153"/>
    <w:rsid w:val="00B33AA3"/>
    <w:rsid w:val="00B34199"/>
    <w:rsid w:val="00B36DE5"/>
    <w:rsid w:val="00B3783D"/>
    <w:rsid w:val="00B43BD4"/>
    <w:rsid w:val="00B44C9A"/>
    <w:rsid w:val="00B50D38"/>
    <w:rsid w:val="00B53373"/>
    <w:rsid w:val="00B53F71"/>
    <w:rsid w:val="00B66EAB"/>
    <w:rsid w:val="00B675BB"/>
    <w:rsid w:val="00B80EAE"/>
    <w:rsid w:val="00B81F58"/>
    <w:rsid w:val="00B8494A"/>
    <w:rsid w:val="00B87283"/>
    <w:rsid w:val="00B90999"/>
    <w:rsid w:val="00B97F34"/>
    <w:rsid w:val="00BA069B"/>
    <w:rsid w:val="00BB1552"/>
    <w:rsid w:val="00BB5DED"/>
    <w:rsid w:val="00BC3E57"/>
    <w:rsid w:val="00BD0FC8"/>
    <w:rsid w:val="00BE19A5"/>
    <w:rsid w:val="00BE2134"/>
    <w:rsid w:val="00BE29B3"/>
    <w:rsid w:val="00BE7029"/>
    <w:rsid w:val="00BF148F"/>
    <w:rsid w:val="00C01B9B"/>
    <w:rsid w:val="00C1566E"/>
    <w:rsid w:val="00C3122D"/>
    <w:rsid w:val="00C36493"/>
    <w:rsid w:val="00C51EB4"/>
    <w:rsid w:val="00C52178"/>
    <w:rsid w:val="00C56D69"/>
    <w:rsid w:val="00C5710E"/>
    <w:rsid w:val="00C601D0"/>
    <w:rsid w:val="00C61778"/>
    <w:rsid w:val="00C66E97"/>
    <w:rsid w:val="00C703D0"/>
    <w:rsid w:val="00C70865"/>
    <w:rsid w:val="00C74C68"/>
    <w:rsid w:val="00C75295"/>
    <w:rsid w:val="00C8094B"/>
    <w:rsid w:val="00C824CB"/>
    <w:rsid w:val="00C835DE"/>
    <w:rsid w:val="00C86799"/>
    <w:rsid w:val="00C92CF9"/>
    <w:rsid w:val="00CA15E0"/>
    <w:rsid w:val="00CD0E68"/>
    <w:rsid w:val="00CD1685"/>
    <w:rsid w:val="00CE06EE"/>
    <w:rsid w:val="00CE3367"/>
    <w:rsid w:val="00CE5F7D"/>
    <w:rsid w:val="00CE7419"/>
    <w:rsid w:val="00CF03E9"/>
    <w:rsid w:val="00CF0A76"/>
    <w:rsid w:val="00CF1FEA"/>
    <w:rsid w:val="00CF256F"/>
    <w:rsid w:val="00CF333C"/>
    <w:rsid w:val="00CF5728"/>
    <w:rsid w:val="00D122DF"/>
    <w:rsid w:val="00D146FB"/>
    <w:rsid w:val="00D1670A"/>
    <w:rsid w:val="00D25102"/>
    <w:rsid w:val="00D27CCF"/>
    <w:rsid w:val="00D311D4"/>
    <w:rsid w:val="00D35A88"/>
    <w:rsid w:val="00D37153"/>
    <w:rsid w:val="00D413B8"/>
    <w:rsid w:val="00D44B07"/>
    <w:rsid w:val="00D62622"/>
    <w:rsid w:val="00D66794"/>
    <w:rsid w:val="00D66926"/>
    <w:rsid w:val="00D70A15"/>
    <w:rsid w:val="00D73113"/>
    <w:rsid w:val="00D75438"/>
    <w:rsid w:val="00D7747B"/>
    <w:rsid w:val="00D812FD"/>
    <w:rsid w:val="00D902F3"/>
    <w:rsid w:val="00D90E8D"/>
    <w:rsid w:val="00D91800"/>
    <w:rsid w:val="00D918A9"/>
    <w:rsid w:val="00D93994"/>
    <w:rsid w:val="00D93CF6"/>
    <w:rsid w:val="00D94F2C"/>
    <w:rsid w:val="00DA19A7"/>
    <w:rsid w:val="00DA1F26"/>
    <w:rsid w:val="00DA2C5F"/>
    <w:rsid w:val="00DA2D5E"/>
    <w:rsid w:val="00DA35CA"/>
    <w:rsid w:val="00DA604E"/>
    <w:rsid w:val="00DA6EB1"/>
    <w:rsid w:val="00DA76AB"/>
    <w:rsid w:val="00DB0B94"/>
    <w:rsid w:val="00DB1666"/>
    <w:rsid w:val="00DB198A"/>
    <w:rsid w:val="00DB2CFE"/>
    <w:rsid w:val="00DC1658"/>
    <w:rsid w:val="00DD299C"/>
    <w:rsid w:val="00DD32A3"/>
    <w:rsid w:val="00DD74C2"/>
    <w:rsid w:val="00DE21CA"/>
    <w:rsid w:val="00DE5555"/>
    <w:rsid w:val="00DE5C4F"/>
    <w:rsid w:val="00DE66CD"/>
    <w:rsid w:val="00DE77BF"/>
    <w:rsid w:val="00DF04BF"/>
    <w:rsid w:val="00DF23D8"/>
    <w:rsid w:val="00DF57D4"/>
    <w:rsid w:val="00DF6787"/>
    <w:rsid w:val="00DF7286"/>
    <w:rsid w:val="00DF7CA8"/>
    <w:rsid w:val="00E0068F"/>
    <w:rsid w:val="00E03B66"/>
    <w:rsid w:val="00E10269"/>
    <w:rsid w:val="00E11B66"/>
    <w:rsid w:val="00E22E5E"/>
    <w:rsid w:val="00E23E65"/>
    <w:rsid w:val="00E274EF"/>
    <w:rsid w:val="00E36C6E"/>
    <w:rsid w:val="00E42282"/>
    <w:rsid w:val="00E43525"/>
    <w:rsid w:val="00E51D9B"/>
    <w:rsid w:val="00E56538"/>
    <w:rsid w:val="00E57696"/>
    <w:rsid w:val="00E57AD0"/>
    <w:rsid w:val="00E614FD"/>
    <w:rsid w:val="00E65B37"/>
    <w:rsid w:val="00E65C00"/>
    <w:rsid w:val="00E66694"/>
    <w:rsid w:val="00E708CC"/>
    <w:rsid w:val="00E7756D"/>
    <w:rsid w:val="00E825FD"/>
    <w:rsid w:val="00E948EC"/>
    <w:rsid w:val="00EA3CA7"/>
    <w:rsid w:val="00EA55FF"/>
    <w:rsid w:val="00EB292C"/>
    <w:rsid w:val="00EB3677"/>
    <w:rsid w:val="00EB5723"/>
    <w:rsid w:val="00EB74F8"/>
    <w:rsid w:val="00EC3916"/>
    <w:rsid w:val="00EC5160"/>
    <w:rsid w:val="00ED2988"/>
    <w:rsid w:val="00ED7973"/>
    <w:rsid w:val="00EE22C5"/>
    <w:rsid w:val="00EE43E3"/>
    <w:rsid w:val="00EF2D43"/>
    <w:rsid w:val="00EF5DF9"/>
    <w:rsid w:val="00EF5E1E"/>
    <w:rsid w:val="00F005E4"/>
    <w:rsid w:val="00F04960"/>
    <w:rsid w:val="00F1170E"/>
    <w:rsid w:val="00F12848"/>
    <w:rsid w:val="00F1622A"/>
    <w:rsid w:val="00F21B37"/>
    <w:rsid w:val="00F264C5"/>
    <w:rsid w:val="00F35206"/>
    <w:rsid w:val="00F53849"/>
    <w:rsid w:val="00F56986"/>
    <w:rsid w:val="00F621AA"/>
    <w:rsid w:val="00F64701"/>
    <w:rsid w:val="00F70434"/>
    <w:rsid w:val="00F73EB0"/>
    <w:rsid w:val="00F95F7B"/>
    <w:rsid w:val="00FA1964"/>
    <w:rsid w:val="00FA2970"/>
    <w:rsid w:val="00FA4928"/>
    <w:rsid w:val="00FB0FFC"/>
    <w:rsid w:val="00FB26A6"/>
    <w:rsid w:val="00FB3463"/>
    <w:rsid w:val="00FB4DF9"/>
    <w:rsid w:val="00FC1432"/>
    <w:rsid w:val="00FC2754"/>
    <w:rsid w:val="00FC7403"/>
    <w:rsid w:val="00FD1B77"/>
    <w:rsid w:val="00FD1D30"/>
    <w:rsid w:val="00FE29B3"/>
    <w:rsid w:val="00FE3409"/>
    <w:rsid w:val="00FE6393"/>
    <w:rsid w:val="00FE7162"/>
    <w:rsid w:val="00FF327D"/>
    <w:rsid w:val="00FF4C2D"/>
    <w:rsid w:val="00FF66C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13286-345F-4F69-A9D6-590671C4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05"/>
    <w:rPr>
      <w:rFonts w:ascii="Times New Roman" w:hAnsi="Times New Roman" w:cs="Mangal"/>
      <w:color w:val="000000" w:themeColor="text1"/>
      <w:sz w:val="24"/>
    </w:rPr>
  </w:style>
  <w:style w:type="paragraph" w:styleId="Heading1">
    <w:name w:val="heading 1"/>
    <w:basedOn w:val="Normal"/>
    <w:next w:val="Normal"/>
    <w:link w:val="Heading1Char"/>
    <w:uiPriority w:val="9"/>
    <w:qFormat/>
    <w:rsid w:val="00196FEF"/>
    <w:pPr>
      <w:keepNext/>
      <w:keepLines/>
      <w:spacing w:before="240" w:after="0"/>
      <w:jc w:val="center"/>
      <w:outlineLvl w:val="0"/>
    </w:pPr>
    <w:rPr>
      <w:rFonts w:eastAsiaTheme="majorEastAsia" w:cstheme="majorBidi"/>
      <w:b/>
      <w:sz w:val="28"/>
      <w:szCs w:val="29"/>
    </w:rPr>
  </w:style>
  <w:style w:type="paragraph" w:styleId="Heading2">
    <w:name w:val="heading 2"/>
    <w:basedOn w:val="Normal"/>
    <w:next w:val="Normal"/>
    <w:link w:val="Heading2Char"/>
    <w:uiPriority w:val="9"/>
    <w:unhideWhenUsed/>
    <w:qFormat/>
    <w:rsid w:val="00A84854"/>
    <w:pPr>
      <w:keepNext/>
      <w:keepLines/>
      <w:spacing w:before="40" w:after="0"/>
      <w:outlineLvl w:val="1"/>
    </w:pPr>
    <w:rPr>
      <w:rFonts w:eastAsiaTheme="majorEastAsia" w:cstheme="majorBidi"/>
      <w:b/>
      <w:szCs w:val="23"/>
    </w:rPr>
  </w:style>
  <w:style w:type="paragraph" w:styleId="Heading3">
    <w:name w:val="heading 3"/>
    <w:basedOn w:val="Normal"/>
    <w:next w:val="Normal"/>
    <w:link w:val="Heading3Char"/>
    <w:uiPriority w:val="9"/>
    <w:unhideWhenUsed/>
    <w:qFormat/>
    <w:rsid w:val="00543A0A"/>
    <w:pPr>
      <w:keepNext/>
      <w:keepLines/>
      <w:spacing w:before="40" w:after="0"/>
      <w:ind w:left="720"/>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543A0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47B"/>
    <w:pPr>
      <w:ind w:left="720"/>
      <w:contextualSpacing/>
    </w:pPr>
  </w:style>
  <w:style w:type="character" w:customStyle="1" w:styleId="Heading1Char">
    <w:name w:val="Heading 1 Char"/>
    <w:basedOn w:val="DefaultParagraphFont"/>
    <w:link w:val="Heading1"/>
    <w:uiPriority w:val="9"/>
    <w:rsid w:val="00196FEF"/>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A84854"/>
    <w:rPr>
      <w:rFonts w:ascii="Times New Roman" w:eastAsiaTheme="majorEastAsia" w:hAnsi="Times New Roman" w:cstheme="majorBidi"/>
      <w:b/>
      <w:color w:val="000000" w:themeColor="text1"/>
      <w:sz w:val="24"/>
      <w:szCs w:val="23"/>
    </w:rPr>
  </w:style>
  <w:style w:type="character" w:customStyle="1" w:styleId="Heading3Char">
    <w:name w:val="Heading 3 Char"/>
    <w:basedOn w:val="DefaultParagraphFont"/>
    <w:link w:val="Heading3"/>
    <w:uiPriority w:val="9"/>
    <w:rsid w:val="00543A0A"/>
    <w:rPr>
      <w:rFonts w:ascii="Times New Roman" w:eastAsiaTheme="majorEastAsia" w:hAnsi="Times New Roman" w:cstheme="majorBidi"/>
      <w:b/>
      <w:color w:val="000000" w:themeColor="text1"/>
      <w:sz w:val="24"/>
      <w:szCs w:val="21"/>
    </w:rPr>
  </w:style>
  <w:style w:type="paragraph" w:styleId="TOCHeading">
    <w:name w:val="TOC Heading"/>
    <w:basedOn w:val="Heading1"/>
    <w:next w:val="Normal"/>
    <w:uiPriority w:val="39"/>
    <w:unhideWhenUsed/>
    <w:qFormat/>
    <w:rsid w:val="00A84854"/>
    <w:pPr>
      <w:jc w:val="left"/>
      <w:outlineLvl w:val="9"/>
    </w:pPr>
    <w:rPr>
      <w:rFonts w:asciiTheme="majorHAnsi" w:hAnsiTheme="majorHAnsi"/>
      <w:b w:val="0"/>
      <w:color w:val="2E74B5" w:themeColor="accent1" w:themeShade="BF"/>
      <w:sz w:val="32"/>
      <w:szCs w:val="32"/>
      <w:lang w:bidi="ar-SA"/>
    </w:rPr>
  </w:style>
  <w:style w:type="paragraph" w:styleId="TOC1">
    <w:name w:val="toc 1"/>
    <w:basedOn w:val="Normal"/>
    <w:next w:val="Normal"/>
    <w:autoRedefine/>
    <w:uiPriority w:val="39"/>
    <w:unhideWhenUsed/>
    <w:rsid w:val="00454542"/>
    <w:pPr>
      <w:tabs>
        <w:tab w:val="right" w:leader="dot" w:pos="8630"/>
      </w:tabs>
      <w:spacing w:before="120" w:after="120" w:line="276" w:lineRule="auto"/>
    </w:pPr>
  </w:style>
  <w:style w:type="paragraph" w:styleId="TOC2">
    <w:name w:val="toc 2"/>
    <w:basedOn w:val="Normal"/>
    <w:next w:val="Normal"/>
    <w:autoRedefine/>
    <w:uiPriority w:val="39"/>
    <w:unhideWhenUsed/>
    <w:rsid w:val="007C7993"/>
    <w:pPr>
      <w:tabs>
        <w:tab w:val="right" w:leader="dot" w:pos="8630"/>
      </w:tabs>
      <w:spacing w:after="100"/>
      <w:ind w:left="220"/>
    </w:pPr>
  </w:style>
  <w:style w:type="paragraph" w:styleId="TOC3">
    <w:name w:val="toc 3"/>
    <w:basedOn w:val="Normal"/>
    <w:next w:val="Normal"/>
    <w:autoRedefine/>
    <w:uiPriority w:val="39"/>
    <w:unhideWhenUsed/>
    <w:rsid w:val="00A84854"/>
    <w:pPr>
      <w:spacing w:after="100"/>
      <w:ind w:left="440"/>
    </w:pPr>
  </w:style>
  <w:style w:type="character" w:styleId="Hyperlink">
    <w:name w:val="Hyperlink"/>
    <w:basedOn w:val="DefaultParagraphFont"/>
    <w:uiPriority w:val="99"/>
    <w:unhideWhenUsed/>
    <w:rsid w:val="00A84854"/>
    <w:rPr>
      <w:color w:val="0563C1" w:themeColor="hyperlink"/>
      <w:u w:val="single"/>
    </w:rPr>
  </w:style>
  <w:style w:type="table" w:styleId="TableGrid">
    <w:name w:val="Table Grid"/>
    <w:basedOn w:val="TableNormal"/>
    <w:uiPriority w:val="39"/>
    <w:rsid w:val="008D0F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aliases w:val="Figure"/>
    <w:basedOn w:val="TableofFigures"/>
    <w:next w:val="TableofFigures"/>
    <w:uiPriority w:val="35"/>
    <w:unhideWhenUsed/>
    <w:qFormat/>
    <w:rsid w:val="00421705"/>
    <w:pPr>
      <w:spacing w:after="200" w:line="240" w:lineRule="auto"/>
      <w:jc w:val="center"/>
    </w:pPr>
    <w:rPr>
      <w:iCs/>
      <w:szCs w:val="16"/>
    </w:rPr>
  </w:style>
  <w:style w:type="paragraph" w:styleId="TableofFigures">
    <w:name w:val="table of figures"/>
    <w:basedOn w:val="Normal"/>
    <w:next w:val="Normal"/>
    <w:uiPriority w:val="99"/>
    <w:unhideWhenUsed/>
    <w:rsid w:val="004D304C"/>
    <w:pPr>
      <w:spacing w:after="0"/>
    </w:pPr>
  </w:style>
  <w:style w:type="paragraph" w:styleId="Header">
    <w:name w:val="header"/>
    <w:basedOn w:val="Normal"/>
    <w:link w:val="HeaderChar"/>
    <w:uiPriority w:val="99"/>
    <w:unhideWhenUsed/>
    <w:rsid w:val="00211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4A1"/>
    <w:rPr>
      <w:rFonts w:cs="Mangal"/>
    </w:rPr>
  </w:style>
  <w:style w:type="paragraph" w:styleId="Footer">
    <w:name w:val="footer"/>
    <w:basedOn w:val="Normal"/>
    <w:link w:val="FooterChar"/>
    <w:uiPriority w:val="99"/>
    <w:unhideWhenUsed/>
    <w:rsid w:val="00211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4A1"/>
    <w:rPr>
      <w:rFonts w:cs="Mangal"/>
    </w:rPr>
  </w:style>
  <w:style w:type="paragraph" w:styleId="NoSpacing">
    <w:name w:val="No Spacing"/>
    <w:link w:val="NoSpacingChar"/>
    <w:uiPriority w:val="1"/>
    <w:qFormat/>
    <w:rsid w:val="00AF05A8"/>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F05A8"/>
    <w:rPr>
      <w:rFonts w:eastAsiaTheme="minorEastAsia"/>
      <w:szCs w:val="22"/>
      <w:lang w:bidi="ar-SA"/>
    </w:rPr>
  </w:style>
  <w:style w:type="paragraph" w:styleId="Bibliography">
    <w:name w:val="Bibliography"/>
    <w:basedOn w:val="Normal"/>
    <w:next w:val="Normal"/>
    <w:uiPriority w:val="37"/>
    <w:unhideWhenUsed/>
    <w:rsid w:val="008D75FD"/>
  </w:style>
  <w:style w:type="table" w:styleId="TableGridLight">
    <w:name w:val="Grid Table Light"/>
    <w:basedOn w:val="TableNormal"/>
    <w:uiPriority w:val="40"/>
    <w:rsid w:val="000C581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7573F1"/>
    <w:pPr>
      <w:spacing w:before="100" w:beforeAutospacing="1" w:after="100" w:afterAutospacing="1" w:line="240" w:lineRule="auto"/>
    </w:pPr>
    <w:rPr>
      <w:rFonts w:eastAsia="Times New Roman" w:cs="Times New Roman"/>
      <w:color w:val="auto"/>
      <w:szCs w:val="24"/>
      <w:lang w:val="en-GB" w:eastAsia="en-GB"/>
    </w:rPr>
  </w:style>
  <w:style w:type="character" w:customStyle="1" w:styleId="Heading4Char">
    <w:name w:val="Heading 4 Char"/>
    <w:basedOn w:val="DefaultParagraphFont"/>
    <w:link w:val="Heading4"/>
    <w:uiPriority w:val="9"/>
    <w:rsid w:val="00543A0A"/>
    <w:rPr>
      <w:rFonts w:ascii="Times New Roman" w:eastAsiaTheme="majorEastAsia" w:hAnsi="Times New Roman" w:cstheme="majorBidi"/>
      <w:b/>
      <w:iCs/>
      <w:color w:val="000000" w:themeColor="text1"/>
      <w:sz w:val="24"/>
    </w:rPr>
  </w:style>
  <w:style w:type="character" w:styleId="Strong">
    <w:name w:val="Strong"/>
    <w:basedOn w:val="DefaultParagraphFont"/>
    <w:uiPriority w:val="22"/>
    <w:qFormat/>
    <w:rsid w:val="000A5FAD"/>
    <w:rPr>
      <w:b/>
      <w:bCs/>
    </w:rPr>
  </w:style>
  <w:style w:type="paragraph" w:styleId="BodyText">
    <w:name w:val="Body Text"/>
    <w:basedOn w:val="Normal"/>
    <w:link w:val="BodyTextChar"/>
    <w:uiPriority w:val="1"/>
    <w:qFormat/>
    <w:rsid w:val="00652F3B"/>
    <w:pPr>
      <w:widowControl w:val="0"/>
      <w:autoSpaceDE w:val="0"/>
      <w:autoSpaceDN w:val="0"/>
      <w:spacing w:after="0" w:line="240" w:lineRule="auto"/>
    </w:pPr>
    <w:rPr>
      <w:rFonts w:eastAsia="Times New Roman" w:cs="Times New Roman"/>
      <w:color w:val="auto"/>
      <w:szCs w:val="24"/>
      <w:lang w:bidi="ar-SA"/>
    </w:rPr>
  </w:style>
  <w:style w:type="character" w:customStyle="1" w:styleId="BodyTextChar">
    <w:name w:val="Body Text Char"/>
    <w:basedOn w:val="DefaultParagraphFont"/>
    <w:link w:val="BodyText"/>
    <w:uiPriority w:val="1"/>
    <w:rsid w:val="00652F3B"/>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652F3B"/>
    <w:pPr>
      <w:widowControl w:val="0"/>
      <w:autoSpaceDE w:val="0"/>
      <w:autoSpaceDN w:val="0"/>
      <w:spacing w:after="0" w:line="249" w:lineRule="exact"/>
      <w:ind w:left="105"/>
    </w:pPr>
    <w:rPr>
      <w:rFonts w:eastAsia="Times New Roman" w:cs="Times New Roman"/>
      <w:color w:val="auto"/>
      <w:sz w:val="22"/>
      <w:szCs w:val="22"/>
      <w:lang w:bidi="ar-SA"/>
    </w:rPr>
  </w:style>
  <w:style w:type="character" w:styleId="Emphasis">
    <w:name w:val="Emphasis"/>
    <w:basedOn w:val="DefaultParagraphFont"/>
    <w:uiPriority w:val="20"/>
    <w:qFormat/>
    <w:rsid w:val="00CE3367"/>
    <w:rPr>
      <w:i/>
      <w:iCs/>
    </w:rPr>
  </w:style>
  <w:style w:type="character" w:styleId="FollowedHyperlink">
    <w:name w:val="FollowedHyperlink"/>
    <w:basedOn w:val="DefaultParagraphFont"/>
    <w:uiPriority w:val="99"/>
    <w:semiHidden/>
    <w:unhideWhenUsed/>
    <w:rsid w:val="0054703B"/>
    <w:rPr>
      <w:color w:val="954F72" w:themeColor="followedHyperlink"/>
      <w:u w:val="single"/>
    </w:rPr>
  </w:style>
  <w:style w:type="character" w:styleId="CommentReference">
    <w:name w:val="annotation reference"/>
    <w:basedOn w:val="DefaultParagraphFont"/>
    <w:uiPriority w:val="99"/>
    <w:semiHidden/>
    <w:unhideWhenUsed/>
    <w:rsid w:val="003723F3"/>
    <w:rPr>
      <w:sz w:val="16"/>
      <w:szCs w:val="16"/>
    </w:rPr>
  </w:style>
  <w:style w:type="paragraph" w:styleId="CommentText">
    <w:name w:val="annotation text"/>
    <w:basedOn w:val="Normal"/>
    <w:link w:val="CommentTextChar"/>
    <w:uiPriority w:val="99"/>
    <w:semiHidden/>
    <w:unhideWhenUsed/>
    <w:rsid w:val="003723F3"/>
    <w:pPr>
      <w:spacing w:line="240" w:lineRule="auto"/>
    </w:pPr>
    <w:rPr>
      <w:sz w:val="20"/>
      <w:szCs w:val="18"/>
    </w:rPr>
  </w:style>
  <w:style w:type="character" w:customStyle="1" w:styleId="CommentTextChar">
    <w:name w:val="Comment Text Char"/>
    <w:basedOn w:val="DefaultParagraphFont"/>
    <w:link w:val="CommentText"/>
    <w:uiPriority w:val="99"/>
    <w:semiHidden/>
    <w:rsid w:val="003723F3"/>
    <w:rPr>
      <w:rFonts w:ascii="Times New Roman" w:hAnsi="Times New Roman" w:cs="Mangal"/>
      <w:color w:val="000000" w:themeColor="text1"/>
      <w:sz w:val="20"/>
      <w:szCs w:val="18"/>
    </w:rPr>
  </w:style>
  <w:style w:type="paragraph" w:styleId="CommentSubject">
    <w:name w:val="annotation subject"/>
    <w:basedOn w:val="CommentText"/>
    <w:next w:val="CommentText"/>
    <w:link w:val="CommentSubjectChar"/>
    <w:uiPriority w:val="99"/>
    <w:semiHidden/>
    <w:unhideWhenUsed/>
    <w:rsid w:val="003723F3"/>
    <w:rPr>
      <w:b/>
      <w:bCs/>
    </w:rPr>
  </w:style>
  <w:style w:type="character" w:customStyle="1" w:styleId="CommentSubjectChar">
    <w:name w:val="Comment Subject Char"/>
    <w:basedOn w:val="CommentTextChar"/>
    <w:link w:val="CommentSubject"/>
    <w:uiPriority w:val="99"/>
    <w:semiHidden/>
    <w:rsid w:val="003723F3"/>
    <w:rPr>
      <w:rFonts w:ascii="Times New Roman" w:hAnsi="Times New Roman" w:cs="Mangal"/>
      <w:b/>
      <w:bCs/>
      <w:color w:val="000000" w:themeColor="text1"/>
      <w:sz w:val="20"/>
      <w:szCs w:val="18"/>
    </w:rPr>
  </w:style>
  <w:style w:type="paragraph" w:styleId="BalloonText">
    <w:name w:val="Balloon Text"/>
    <w:basedOn w:val="Normal"/>
    <w:link w:val="BalloonTextChar"/>
    <w:uiPriority w:val="99"/>
    <w:semiHidden/>
    <w:unhideWhenUsed/>
    <w:rsid w:val="003723F3"/>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723F3"/>
    <w:rPr>
      <w:rFonts w:ascii="Segoe UI" w:hAnsi="Segoe UI" w:cs="Segoe UI"/>
      <w:color w:val="000000" w:themeColor="text1"/>
      <w:sz w:val="18"/>
      <w:szCs w:val="16"/>
    </w:rPr>
  </w:style>
  <w:style w:type="character" w:customStyle="1" w:styleId="a">
    <w:name w:val="a"/>
    <w:basedOn w:val="DefaultParagraphFont"/>
    <w:rsid w:val="009730EB"/>
  </w:style>
  <w:style w:type="character" w:customStyle="1" w:styleId="l6">
    <w:name w:val="l6"/>
    <w:basedOn w:val="DefaultParagraphFont"/>
    <w:rsid w:val="006E18AC"/>
  </w:style>
  <w:style w:type="character" w:customStyle="1" w:styleId="l8">
    <w:name w:val="l8"/>
    <w:basedOn w:val="DefaultParagraphFont"/>
    <w:rsid w:val="006E18AC"/>
  </w:style>
  <w:style w:type="character" w:customStyle="1" w:styleId="l11">
    <w:name w:val="l11"/>
    <w:basedOn w:val="DefaultParagraphFont"/>
    <w:rsid w:val="006E18AC"/>
  </w:style>
  <w:style w:type="character" w:customStyle="1" w:styleId="l12">
    <w:name w:val="l12"/>
    <w:basedOn w:val="DefaultParagraphFont"/>
    <w:rsid w:val="006E18AC"/>
  </w:style>
  <w:style w:type="character" w:customStyle="1" w:styleId="l7">
    <w:name w:val="l7"/>
    <w:basedOn w:val="DefaultParagraphFont"/>
    <w:rsid w:val="006E18AC"/>
  </w:style>
  <w:style w:type="character" w:customStyle="1" w:styleId="ff1">
    <w:name w:val="ff1"/>
    <w:basedOn w:val="DefaultParagraphFont"/>
    <w:rsid w:val="00DF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3180">
      <w:bodyDiv w:val="1"/>
      <w:marLeft w:val="0"/>
      <w:marRight w:val="0"/>
      <w:marTop w:val="0"/>
      <w:marBottom w:val="0"/>
      <w:divBdr>
        <w:top w:val="none" w:sz="0" w:space="0" w:color="auto"/>
        <w:left w:val="none" w:sz="0" w:space="0" w:color="auto"/>
        <w:bottom w:val="none" w:sz="0" w:space="0" w:color="auto"/>
        <w:right w:val="none" w:sz="0" w:space="0" w:color="auto"/>
      </w:divBdr>
    </w:div>
    <w:div w:id="76367343">
      <w:bodyDiv w:val="1"/>
      <w:marLeft w:val="0"/>
      <w:marRight w:val="0"/>
      <w:marTop w:val="0"/>
      <w:marBottom w:val="0"/>
      <w:divBdr>
        <w:top w:val="none" w:sz="0" w:space="0" w:color="auto"/>
        <w:left w:val="none" w:sz="0" w:space="0" w:color="auto"/>
        <w:bottom w:val="none" w:sz="0" w:space="0" w:color="auto"/>
        <w:right w:val="none" w:sz="0" w:space="0" w:color="auto"/>
      </w:divBdr>
    </w:div>
    <w:div w:id="77682422">
      <w:bodyDiv w:val="1"/>
      <w:marLeft w:val="0"/>
      <w:marRight w:val="0"/>
      <w:marTop w:val="0"/>
      <w:marBottom w:val="0"/>
      <w:divBdr>
        <w:top w:val="none" w:sz="0" w:space="0" w:color="auto"/>
        <w:left w:val="none" w:sz="0" w:space="0" w:color="auto"/>
        <w:bottom w:val="none" w:sz="0" w:space="0" w:color="auto"/>
        <w:right w:val="none" w:sz="0" w:space="0" w:color="auto"/>
      </w:divBdr>
      <w:divsChild>
        <w:div w:id="1700276221">
          <w:marLeft w:val="0"/>
          <w:marRight w:val="0"/>
          <w:marTop w:val="0"/>
          <w:marBottom w:val="0"/>
          <w:divBdr>
            <w:top w:val="none" w:sz="0" w:space="0" w:color="auto"/>
            <w:left w:val="none" w:sz="0" w:space="0" w:color="auto"/>
            <w:bottom w:val="none" w:sz="0" w:space="0" w:color="auto"/>
            <w:right w:val="none" w:sz="0" w:space="0" w:color="auto"/>
          </w:divBdr>
        </w:div>
        <w:div w:id="677660340">
          <w:marLeft w:val="0"/>
          <w:marRight w:val="0"/>
          <w:marTop w:val="0"/>
          <w:marBottom w:val="0"/>
          <w:divBdr>
            <w:top w:val="none" w:sz="0" w:space="0" w:color="auto"/>
            <w:left w:val="none" w:sz="0" w:space="0" w:color="auto"/>
            <w:bottom w:val="none" w:sz="0" w:space="0" w:color="auto"/>
            <w:right w:val="none" w:sz="0" w:space="0" w:color="auto"/>
          </w:divBdr>
        </w:div>
        <w:div w:id="2074162513">
          <w:marLeft w:val="0"/>
          <w:marRight w:val="0"/>
          <w:marTop w:val="0"/>
          <w:marBottom w:val="0"/>
          <w:divBdr>
            <w:top w:val="none" w:sz="0" w:space="0" w:color="auto"/>
            <w:left w:val="none" w:sz="0" w:space="0" w:color="auto"/>
            <w:bottom w:val="none" w:sz="0" w:space="0" w:color="auto"/>
            <w:right w:val="none" w:sz="0" w:space="0" w:color="auto"/>
          </w:divBdr>
        </w:div>
      </w:divsChild>
    </w:div>
    <w:div w:id="95710517">
      <w:bodyDiv w:val="1"/>
      <w:marLeft w:val="0"/>
      <w:marRight w:val="0"/>
      <w:marTop w:val="0"/>
      <w:marBottom w:val="0"/>
      <w:divBdr>
        <w:top w:val="none" w:sz="0" w:space="0" w:color="auto"/>
        <w:left w:val="none" w:sz="0" w:space="0" w:color="auto"/>
        <w:bottom w:val="none" w:sz="0" w:space="0" w:color="auto"/>
        <w:right w:val="none" w:sz="0" w:space="0" w:color="auto"/>
      </w:divBdr>
    </w:div>
    <w:div w:id="110437699">
      <w:bodyDiv w:val="1"/>
      <w:marLeft w:val="0"/>
      <w:marRight w:val="0"/>
      <w:marTop w:val="0"/>
      <w:marBottom w:val="0"/>
      <w:divBdr>
        <w:top w:val="none" w:sz="0" w:space="0" w:color="auto"/>
        <w:left w:val="none" w:sz="0" w:space="0" w:color="auto"/>
        <w:bottom w:val="none" w:sz="0" w:space="0" w:color="auto"/>
        <w:right w:val="none" w:sz="0" w:space="0" w:color="auto"/>
      </w:divBdr>
    </w:div>
    <w:div w:id="143013232">
      <w:bodyDiv w:val="1"/>
      <w:marLeft w:val="0"/>
      <w:marRight w:val="0"/>
      <w:marTop w:val="0"/>
      <w:marBottom w:val="0"/>
      <w:divBdr>
        <w:top w:val="none" w:sz="0" w:space="0" w:color="auto"/>
        <w:left w:val="none" w:sz="0" w:space="0" w:color="auto"/>
        <w:bottom w:val="none" w:sz="0" w:space="0" w:color="auto"/>
        <w:right w:val="none" w:sz="0" w:space="0" w:color="auto"/>
      </w:divBdr>
    </w:div>
    <w:div w:id="190069611">
      <w:bodyDiv w:val="1"/>
      <w:marLeft w:val="0"/>
      <w:marRight w:val="0"/>
      <w:marTop w:val="0"/>
      <w:marBottom w:val="0"/>
      <w:divBdr>
        <w:top w:val="none" w:sz="0" w:space="0" w:color="auto"/>
        <w:left w:val="none" w:sz="0" w:space="0" w:color="auto"/>
        <w:bottom w:val="none" w:sz="0" w:space="0" w:color="auto"/>
        <w:right w:val="none" w:sz="0" w:space="0" w:color="auto"/>
      </w:divBdr>
      <w:divsChild>
        <w:div w:id="1924878850">
          <w:marLeft w:val="0"/>
          <w:marRight w:val="0"/>
          <w:marTop w:val="0"/>
          <w:marBottom w:val="0"/>
          <w:divBdr>
            <w:top w:val="none" w:sz="0" w:space="0" w:color="auto"/>
            <w:left w:val="none" w:sz="0" w:space="0" w:color="auto"/>
            <w:bottom w:val="none" w:sz="0" w:space="0" w:color="auto"/>
            <w:right w:val="none" w:sz="0" w:space="0" w:color="auto"/>
          </w:divBdr>
        </w:div>
        <w:div w:id="761997451">
          <w:marLeft w:val="0"/>
          <w:marRight w:val="0"/>
          <w:marTop w:val="0"/>
          <w:marBottom w:val="0"/>
          <w:divBdr>
            <w:top w:val="none" w:sz="0" w:space="0" w:color="auto"/>
            <w:left w:val="none" w:sz="0" w:space="0" w:color="auto"/>
            <w:bottom w:val="none" w:sz="0" w:space="0" w:color="auto"/>
            <w:right w:val="none" w:sz="0" w:space="0" w:color="auto"/>
          </w:divBdr>
        </w:div>
        <w:div w:id="1594439334">
          <w:marLeft w:val="0"/>
          <w:marRight w:val="0"/>
          <w:marTop w:val="0"/>
          <w:marBottom w:val="0"/>
          <w:divBdr>
            <w:top w:val="none" w:sz="0" w:space="0" w:color="auto"/>
            <w:left w:val="none" w:sz="0" w:space="0" w:color="auto"/>
            <w:bottom w:val="none" w:sz="0" w:space="0" w:color="auto"/>
            <w:right w:val="none" w:sz="0" w:space="0" w:color="auto"/>
          </w:divBdr>
        </w:div>
      </w:divsChild>
    </w:div>
    <w:div w:id="230889723">
      <w:bodyDiv w:val="1"/>
      <w:marLeft w:val="0"/>
      <w:marRight w:val="0"/>
      <w:marTop w:val="0"/>
      <w:marBottom w:val="0"/>
      <w:divBdr>
        <w:top w:val="none" w:sz="0" w:space="0" w:color="auto"/>
        <w:left w:val="none" w:sz="0" w:space="0" w:color="auto"/>
        <w:bottom w:val="none" w:sz="0" w:space="0" w:color="auto"/>
        <w:right w:val="none" w:sz="0" w:space="0" w:color="auto"/>
      </w:divBdr>
    </w:div>
    <w:div w:id="259143505">
      <w:bodyDiv w:val="1"/>
      <w:marLeft w:val="0"/>
      <w:marRight w:val="0"/>
      <w:marTop w:val="0"/>
      <w:marBottom w:val="0"/>
      <w:divBdr>
        <w:top w:val="none" w:sz="0" w:space="0" w:color="auto"/>
        <w:left w:val="none" w:sz="0" w:space="0" w:color="auto"/>
        <w:bottom w:val="none" w:sz="0" w:space="0" w:color="auto"/>
        <w:right w:val="none" w:sz="0" w:space="0" w:color="auto"/>
      </w:divBdr>
      <w:divsChild>
        <w:div w:id="916087620">
          <w:marLeft w:val="0"/>
          <w:marRight w:val="0"/>
          <w:marTop w:val="0"/>
          <w:marBottom w:val="0"/>
          <w:divBdr>
            <w:top w:val="none" w:sz="0" w:space="0" w:color="auto"/>
            <w:left w:val="none" w:sz="0" w:space="0" w:color="auto"/>
            <w:bottom w:val="none" w:sz="0" w:space="0" w:color="auto"/>
            <w:right w:val="none" w:sz="0" w:space="0" w:color="auto"/>
          </w:divBdr>
        </w:div>
        <w:div w:id="978998174">
          <w:marLeft w:val="0"/>
          <w:marRight w:val="0"/>
          <w:marTop w:val="0"/>
          <w:marBottom w:val="0"/>
          <w:divBdr>
            <w:top w:val="none" w:sz="0" w:space="0" w:color="auto"/>
            <w:left w:val="none" w:sz="0" w:space="0" w:color="auto"/>
            <w:bottom w:val="none" w:sz="0" w:space="0" w:color="auto"/>
            <w:right w:val="none" w:sz="0" w:space="0" w:color="auto"/>
          </w:divBdr>
        </w:div>
        <w:div w:id="1850410682">
          <w:marLeft w:val="0"/>
          <w:marRight w:val="0"/>
          <w:marTop w:val="0"/>
          <w:marBottom w:val="0"/>
          <w:divBdr>
            <w:top w:val="none" w:sz="0" w:space="0" w:color="auto"/>
            <w:left w:val="none" w:sz="0" w:space="0" w:color="auto"/>
            <w:bottom w:val="none" w:sz="0" w:space="0" w:color="auto"/>
            <w:right w:val="none" w:sz="0" w:space="0" w:color="auto"/>
          </w:divBdr>
        </w:div>
      </w:divsChild>
    </w:div>
    <w:div w:id="332496686">
      <w:bodyDiv w:val="1"/>
      <w:marLeft w:val="0"/>
      <w:marRight w:val="0"/>
      <w:marTop w:val="0"/>
      <w:marBottom w:val="0"/>
      <w:divBdr>
        <w:top w:val="none" w:sz="0" w:space="0" w:color="auto"/>
        <w:left w:val="none" w:sz="0" w:space="0" w:color="auto"/>
        <w:bottom w:val="none" w:sz="0" w:space="0" w:color="auto"/>
        <w:right w:val="none" w:sz="0" w:space="0" w:color="auto"/>
      </w:divBdr>
    </w:div>
    <w:div w:id="355471620">
      <w:bodyDiv w:val="1"/>
      <w:marLeft w:val="0"/>
      <w:marRight w:val="0"/>
      <w:marTop w:val="0"/>
      <w:marBottom w:val="0"/>
      <w:divBdr>
        <w:top w:val="none" w:sz="0" w:space="0" w:color="auto"/>
        <w:left w:val="none" w:sz="0" w:space="0" w:color="auto"/>
        <w:bottom w:val="none" w:sz="0" w:space="0" w:color="auto"/>
        <w:right w:val="none" w:sz="0" w:space="0" w:color="auto"/>
      </w:divBdr>
      <w:divsChild>
        <w:div w:id="1898277838">
          <w:marLeft w:val="0"/>
          <w:marRight w:val="0"/>
          <w:marTop w:val="0"/>
          <w:marBottom w:val="0"/>
          <w:divBdr>
            <w:top w:val="none" w:sz="0" w:space="0" w:color="auto"/>
            <w:left w:val="none" w:sz="0" w:space="0" w:color="auto"/>
            <w:bottom w:val="none" w:sz="0" w:space="0" w:color="auto"/>
            <w:right w:val="none" w:sz="0" w:space="0" w:color="auto"/>
          </w:divBdr>
        </w:div>
        <w:div w:id="1859343177">
          <w:marLeft w:val="0"/>
          <w:marRight w:val="0"/>
          <w:marTop w:val="0"/>
          <w:marBottom w:val="0"/>
          <w:divBdr>
            <w:top w:val="none" w:sz="0" w:space="0" w:color="auto"/>
            <w:left w:val="none" w:sz="0" w:space="0" w:color="auto"/>
            <w:bottom w:val="none" w:sz="0" w:space="0" w:color="auto"/>
            <w:right w:val="none" w:sz="0" w:space="0" w:color="auto"/>
          </w:divBdr>
        </w:div>
        <w:div w:id="1216889477">
          <w:marLeft w:val="0"/>
          <w:marRight w:val="0"/>
          <w:marTop w:val="0"/>
          <w:marBottom w:val="0"/>
          <w:divBdr>
            <w:top w:val="none" w:sz="0" w:space="0" w:color="auto"/>
            <w:left w:val="none" w:sz="0" w:space="0" w:color="auto"/>
            <w:bottom w:val="none" w:sz="0" w:space="0" w:color="auto"/>
            <w:right w:val="none" w:sz="0" w:space="0" w:color="auto"/>
          </w:divBdr>
        </w:div>
      </w:divsChild>
    </w:div>
    <w:div w:id="378895632">
      <w:bodyDiv w:val="1"/>
      <w:marLeft w:val="0"/>
      <w:marRight w:val="0"/>
      <w:marTop w:val="0"/>
      <w:marBottom w:val="0"/>
      <w:divBdr>
        <w:top w:val="none" w:sz="0" w:space="0" w:color="auto"/>
        <w:left w:val="none" w:sz="0" w:space="0" w:color="auto"/>
        <w:bottom w:val="none" w:sz="0" w:space="0" w:color="auto"/>
        <w:right w:val="none" w:sz="0" w:space="0" w:color="auto"/>
      </w:divBdr>
    </w:div>
    <w:div w:id="400367714">
      <w:bodyDiv w:val="1"/>
      <w:marLeft w:val="0"/>
      <w:marRight w:val="0"/>
      <w:marTop w:val="0"/>
      <w:marBottom w:val="0"/>
      <w:divBdr>
        <w:top w:val="none" w:sz="0" w:space="0" w:color="auto"/>
        <w:left w:val="none" w:sz="0" w:space="0" w:color="auto"/>
        <w:bottom w:val="none" w:sz="0" w:space="0" w:color="auto"/>
        <w:right w:val="none" w:sz="0" w:space="0" w:color="auto"/>
      </w:divBdr>
    </w:div>
    <w:div w:id="498883031">
      <w:bodyDiv w:val="1"/>
      <w:marLeft w:val="0"/>
      <w:marRight w:val="0"/>
      <w:marTop w:val="0"/>
      <w:marBottom w:val="0"/>
      <w:divBdr>
        <w:top w:val="none" w:sz="0" w:space="0" w:color="auto"/>
        <w:left w:val="none" w:sz="0" w:space="0" w:color="auto"/>
        <w:bottom w:val="none" w:sz="0" w:space="0" w:color="auto"/>
        <w:right w:val="none" w:sz="0" w:space="0" w:color="auto"/>
      </w:divBdr>
    </w:div>
    <w:div w:id="541213238">
      <w:bodyDiv w:val="1"/>
      <w:marLeft w:val="0"/>
      <w:marRight w:val="0"/>
      <w:marTop w:val="0"/>
      <w:marBottom w:val="0"/>
      <w:divBdr>
        <w:top w:val="none" w:sz="0" w:space="0" w:color="auto"/>
        <w:left w:val="none" w:sz="0" w:space="0" w:color="auto"/>
        <w:bottom w:val="none" w:sz="0" w:space="0" w:color="auto"/>
        <w:right w:val="none" w:sz="0" w:space="0" w:color="auto"/>
      </w:divBdr>
    </w:div>
    <w:div w:id="591158293">
      <w:bodyDiv w:val="1"/>
      <w:marLeft w:val="0"/>
      <w:marRight w:val="0"/>
      <w:marTop w:val="0"/>
      <w:marBottom w:val="0"/>
      <w:divBdr>
        <w:top w:val="none" w:sz="0" w:space="0" w:color="auto"/>
        <w:left w:val="none" w:sz="0" w:space="0" w:color="auto"/>
        <w:bottom w:val="none" w:sz="0" w:space="0" w:color="auto"/>
        <w:right w:val="none" w:sz="0" w:space="0" w:color="auto"/>
      </w:divBdr>
      <w:divsChild>
        <w:div w:id="1161891966">
          <w:marLeft w:val="0"/>
          <w:marRight w:val="0"/>
          <w:marTop w:val="0"/>
          <w:marBottom w:val="0"/>
          <w:divBdr>
            <w:top w:val="none" w:sz="0" w:space="0" w:color="auto"/>
            <w:left w:val="none" w:sz="0" w:space="0" w:color="auto"/>
            <w:bottom w:val="none" w:sz="0" w:space="0" w:color="auto"/>
            <w:right w:val="none" w:sz="0" w:space="0" w:color="auto"/>
          </w:divBdr>
        </w:div>
        <w:div w:id="837505402">
          <w:marLeft w:val="0"/>
          <w:marRight w:val="0"/>
          <w:marTop w:val="0"/>
          <w:marBottom w:val="0"/>
          <w:divBdr>
            <w:top w:val="none" w:sz="0" w:space="0" w:color="auto"/>
            <w:left w:val="none" w:sz="0" w:space="0" w:color="auto"/>
            <w:bottom w:val="none" w:sz="0" w:space="0" w:color="auto"/>
            <w:right w:val="none" w:sz="0" w:space="0" w:color="auto"/>
          </w:divBdr>
        </w:div>
        <w:div w:id="1359044732">
          <w:marLeft w:val="0"/>
          <w:marRight w:val="0"/>
          <w:marTop w:val="0"/>
          <w:marBottom w:val="0"/>
          <w:divBdr>
            <w:top w:val="none" w:sz="0" w:space="0" w:color="auto"/>
            <w:left w:val="none" w:sz="0" w:space="0" w:color="auto"/>
            <w:bottom w:val="none" w:sz="0" w:space="0" w:color="auto"/>
            <w:right w:val="none" w:sz="0" w:space="0" w:color="auto"/>
          </w:divBdr>
        </w:div>
      </w:divsChild>
    </w:div>
    <w:div w:id="610010079">
      <w:bodyDiv w:val="1"/>
      <w:marLeft w:val="0"/>
      <w:marRight w:val="0"/>
      <w:marTop w:val="0"/>
      <w:marBottom w:val="0"/>
      <w:divBdr>
        <w:top w:val="none" w:sz="0" w:space="0" w:color="auto"/>
        <w:left w:val="none" w:sz="0" w:space="0" w:color="auto"/>
        <w:bottom w:val="none" w:sz="0" w:space="0" w:color="auto"/>
        <w:right w:val="none" w:sz="0" w:space="0" w:color="auto"/>
      </w:divBdr>
      <w:divsChild>
        <w:div w:id="1724597581">
          <w:marLeft w:val="0"/>
          <w:marRight w:val="0"/>
          <w:marTop w:val="0"/>
          <w:marBottom w:val="0"/>
          <w:divBdr>
            <w:top w:val="none" w:sz="0" w:space="0" w:color="auto"/>
            <w:left w:val="none" w:sz="0" w:space="0" w:color="auto"/>
            <w:bottom w:val="none" w:sz="0" w:space="0" w:color="auto"/>
            <w:right w:val="none" w:sz="0" w:space="0" w:color="auto"/>
          </w:divBdr>
        </w:div>
        <w:div w:id="708919151">
          <w:marLeft w:val="0"/>
          <w:marRight w:val="0"/>
          <w:marTop w:val="0"/>
          <w:marBottom w:val="0"/>
          <w:divBdr>
            <w:top w:val="none" w:sz="0" w:space="0" w:color="auto"/>
            <w:left w:val="none" w:sz="0" w:space="0" w:color="auto"/>
            <w:bottom w:val="none" w:sz="0" w:space="0" w:color="auto"/>
            <w:right w:val="none" w:sz="0" w:space="0" w:color="auto"/>
          </w:divBdr>
        </w:div>
        <w:div w:id="226190844">
          <w:marLeft w:val="0"/>
          <w:marRight w:val="0"/>
          <w:marTop w:val="0"/>
          <w:marBottom w:val="0"/>
          <w:divBdr>
            <w:top w:val="none" w:sz="0" w:space="0" w:color="auto"/>
            <w:left w:val="none" w:sz="0" w:space="0" w:color="auto"/>
            <w:bottom w:val="none" w:sz="0" w:space="0" w:color="auto"/>
            <w:right w:val="none" w:sz="0" w:space="0" w:color="auto"/>
          </w:divBdr>
        </w:div>
      </w:divsChild>
    </w:div>
    <w:div w:id="617836319">
      <w:bodyDiv w:val="1"/>
      <w:marLeft w:val="0"/>
      <w:marRight w:val="0"/>
      <w:marTop w:val="0"/>
      <w:marBottom w:val="0"/>
      <w:divBdr>
        <w:top w:val="none" w:sz="0" w:space="0" w:color="auto"/>
        <w:left w:val="none" w:sz="0" w:space="0" w:color="auto"/>
        <w:bottom w:val="none" w:sz="0" w:space="0" w:color="auto"/>
        <w:right w:val="none" w:sz="0" w:space="0" w:color="auto"/>
      </w:divBdr>
    </w:div>
    <w:div w:id="658458707">
      <w:bodyDiv w:val="1"/>
      <w:marLeft w:val="0"/>
      <w:marRight w:val="0"/>
      <w:marTop w:val="0"/>
      <w:marBottom w:val="0"/>
      <w:divBdr>
        <w:top w:val="none" w:sz="0" w:space="0" w:color="auto"/>
        <w:left w:val="none" w:sz="0" w:space="0" w:color="auto"/>
        <w:bottom w:val="none" w:sz="0" w:space="0" w:color="auto"/>
        <w:right w:val="none" w:sz="0" w:space="0" w:color="auto"/>
      </w:divBdr>
    </w:div>
    <w:div w:id="674922337">
      <w:bodyDiv w:val="1"/>
      <w:marLeft w:val="0"/>
      <w:marRight w:val="0"/>
      <w:marTop w:val="0"/>
      <w:marBottom w:val="0"/>
      <w:divBdr>
        <w:top w:val="none" w:sz="0" w:space="0" w:color="auto"/>
        <w:left w:val="none" w:sz="0" w:space="0" w:color="auto"/>
        <w:bottom w:val="none" w:sz="0" w:space="0" w:color="auto"/>
        <w:right w:val="none" w:sz="0" w:space="0" w:color="auto"/>
      </w:divBdr>
    </w:div>
    <w:div w:id="684017063">
      <w:bodyDiv w:val="1"/>
      <w:marLeft w:val="0"/>
      <w:marRight w:val="0"/>
      <w:marTop w:val="0"/>
      <w:marBottom w:val="0"/>
      <w:divBdr>
        <w:top w:val="none" w:sz="0" w:space="0" w:color="auto"/>
        <w:left w:val="none" w:sz="0" w:space="0" w:color="auto"/>
        <w:bottom w:val="none" w:sz="0" w:space="0" w:color="auto"/>
        <w:right w:val="none" w:sz="0" w:space="0" w:color="auto"/>
      </w:divBdr>
      <w:divsChild>
        <w:div w:id="104544845">
          <w:marLeft w:val="0"/>
          <w:marRight w:val="0"/>
          <w:marTop w:val="0"/>
          <w:marBottom w:val="0"/>
          <w:divBdr>
            <w:top w:val="none" w:sz="0" w:space="0" w:color="auto"/>
            <w:left w:val="none" w:sz="0" w:space="0" w:color="auto"/>
            <w:bottom w:val="none" w:sz="0" w:space="0" w:color="auto"/>
            <w:right w:val="none" w:sz="0" w:space="0" w:color="auto"/>
          </w:divBdr>
        </w:div>
        <w:div w:id="935744574">
          <w:marLeft w:val="0"/>
          <w:marRight w:val="0"/>
          <w:marTop w:val="0"/>
          <w:marBottom w:val="0"/>
          <w:divBdr>
            <w:top w:val="none" w:sz="0" w:space="0" w:color="auto"/>
            <w:left w:val="none" w:sz="0" w:space="0" w:color="auto"/>
            <w:bottom w:val="none" w:sz="0" w:space="0" w:color="auto"/>
            <w:right w:val="none" w:sz="0" w:space="0" w:color="auto"/>
          </w:divBdr>
        </w:div>
        <w:div w:id="1787385436">
          <w:marLeft w:val="0"/>
          <w:marRight w:val="0"/>
          <w:marTop w:val="0"/>
          <w:marBottom w:val="0"/>
          <w:divBdr>
            <w:top w:val="none" w:sz="0" w:space="0" w:color="auto"/>
            <w:left w:val="none" w:sz="0" w:space="0" w:color="auto"/>
            <w:bottom w:val="none" w:sz="0" w:space="0" w:color="auto"/>
            <w:right w:val="none" w:sz="0" w:space="0" w:color="auto"/>
          </w:divBdr>
        </w:div>
      </w:divsChild>
    </w:div>
    <w:div w:id="701789057">
      <w:bodyDiv w:val="1"/>
      <w:marLeft w:val="0"/>
      <w:marRight w:val="0"/>
      <w:marTop w:val="0"/>
      <w:marBottom w:val="0"/>
      <w:divBdr>
        <w:top w:val="none" w:sz="0" w:space="0" w:color="auto"/>
        <w:left w:val="none" w:sz="0" w:space="0" w:color="auto"/>
        <w:bottom w:val="none" w:sz="0" w:space="0" w:color="auto"/>
        <w:right w:val="none" w:sz="0" w:space="0" w:color="auto"/>
      </w:divBdr>
      <w:divsChild>
        <w:div w:id="1762483870">
          <w:marLeft w:val="0"/>
          <w:marRight w:val="0"/>
          <w:marTop w:val="0"/>
          <w:marBottom w:val="0"/>
          <w:divBdr>
            <w:top w:val="none" w:sz="0" w:space="0" w:color="auto"/>
            <w:left w:val="none" w:sz="0" w:space="0" w:color="auto"/>
            <w:bottom w:val="none" w:sz="0" w:space="0" w:color="auto"/>
            <w:right w:val="none" w:sz="0" w:space="0" w:color="auto"/>
          </w:divBdr>
        </w:div>
        <w:div w:id="96295740">
          <w:marLeft w:val="0"/>
          <w:marRight w:val="0"/>
          <w:marTop w:val="0"/>
          <w:marBottom w:val="0"/>
          <w:divBdr>
            <w:top w:val="none" w:sz="0" w:space="0" w:color="auto"/>
            <w:left w:val="none" w:sz="0" w:space="0" w:color="auto"/>
            <w:bottom w:val="none" w:sz="0" w:space="0" w:color="auto"/>
            <w:right w:val="none" w:sz="0" w:space="0" w:color="auto"/>
          </w:divBdr>
        </w:div>
        <w:div w:id="874737983">
          <w:marLeft w:val="0"/>
          <w:marRight w:val="0"/>
          <w:marTop w:val="0"/>
          <w:marBottom w:val="0"/>
          <w:divBdr>
            <w:top w:val="none" w:sz="0" w:space="0" w:color="auto"/>
            <w:left w:val="none" w:sz="0" w:space="0" w:color="auto"/>
            <w:bottom w:val="none" w:sz="0" w:space="0" w:color="auto"/>
            <w:right w:val="none" w:sz="0" w:space="0" w:color="auto"/>
          </w:divBdr>
        </w:div>
      </w:divsChild>
    </w:div>
    <w:div w:id="755055190">
      <w:bodyDiv w:val="1"/>
      <w:marLeft w:val="0"/>
      <w:marRight w:val="0"/>
      <w:marTop w:val="0"/>
      <w:marBottom w:val="0"/>
      <w:divBdr>
        <w:top w:val="none" w:sz="0" w:space="0" w:color="auto"/>
        <w:left w:val="none" w:sz="0" w:space="0" w:color="auto"/>
        <w:bottom w:val="none" w:sz="0" w:space="0" w:color="auto"/>
        <w:right w:val="none" w:sz="0" w:space="0" w:color="auto"/>
      </w:divBdr>
      <w:divsChild>
        <w:div w:id="42102798">
          <w:marLeft w:val="0"/>
          <w:marRight w:val="0"/>
          <w:marTop w:val="0"/>
          <w:marBottom w:val="0"/>
          <w:divBdr>
            <w:top w:val="none" w:sz="0" w:space="0" w:color="auto"/>
            <w:left w:val="none" w:sz="0" w:space="0" w:color="auto"/>
            <w:bottom w:val="none" w:sz="0" w:space="0" w:color="auto"/>
            <w:right w:val="none" w:sz="0" w:space="0" w:color="auto"/>
          </w:divBdr>
          <w:divsChild>
            <w:div w:id="1782728449">
              <w:marLeft w:val="0"/>
              <w:marRight w:val="0"/>
              <w:marTop w:val="0"/>
              <w:marBottom w:val="0"/>
              <w:divBdr>
                <w:top w:val="none" w:sz="0" w:space="0" w:color="auto"/>
                <w:left w:val="none" w:sz="0" w:space="0" w:color="auto"/>
                <w:bottom w:val="none" w:sz="0" w:space="0" w:color="auto"/>
                <w:right w:val="none" w:sz="0" w:space="0" w:color="auto"/>
              </w:divBdr>
              <w:divsChild>
                <w:div w:id="7466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3953">
          <w:marLeft w:val="0"/>
          <w:marRight w:val="0"/>
          <w:marTop w:val="0"/>
          <w:marBottom w:val="0"/>
          <w:divBdr>
            <w:top w:val="none" w:sz="0" w:space="0" w:color="auto"/>
            <w:left w:val="none" w:sz="0" w:space="0" w:color="auto"/>
            <w:bottom w:val="none" w:sz="0" w:space="0" w:color="auto"/>
            <w:right w:val="none" w:sz="0" w:space="0" w:color="auto"/>
          </w:divBdr>
          <w:divsChild>
            <w:div w:id="17972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5929">
      <w:bodyDiv w:val="1"/>
      <w:marLeft w:val="0"/>
      <w:marRight w:val="0"/>
      <w:marTop w:val="0"/>
      <w:marBottom w:val="0"/>
      <w:divBdr>
        <w:top w:val="none" w:sz="0" w:space="0" w:color="auto"/>
        <w:left w:val="none" w:sz="0" w:space="0" w:color="auto"/>
        <w:bottom w:val="none" w:sz="0" w:space="0" w:color="auto"/>
        <w:right w:val="none" w:sz="0" w:space="0" w:color="auto"/>
      </w:divBdr>
    </w:div>
    <w:div w:id="812798511">
      <w:bodyDiv w:val="1"/>
      <w:marLeft w:val="0"/>
      <w:marRight w:val="0"/>
      <w:marTop w:val="0"/>
      <w:marBottom w:val="0"/>
      <w:divBdr>
        <w:top w:val="none" w:sz="0" w:space="0" w:color="auto"/>
        <w:left w:val="none" w:sz="0" w:space="0" w:color="auto"/>
        <w:bottom w:val="none" w:sz="0" w:space="0" w:color="auto"/>
        <w:right w:val="none" w:sz="0" w:space="0" w:color="auto"/>
      </w:divBdr>
      <w:divsChild>
        <w:div w:id="849416534">
          <w:marLeft w:val="0"/>
          <w:marRight w:val="0"/>
          <w:marTop w:val="0"/>
          <w:marBottom w:val="0"/>
          <w:divBdr>
            <w:top w:val="none" w:sz="0" w:space="0" w:color="auto"/>
            <w:left w:val="none" w:sz="0" w:space="0" w:color="auto"/>
            <w:bottom w:val="none" w:sz="0" w:space="0" w:color="auto"/>
            <w:right w:val="none" w:sz="0" w:space="0" w:color="auto"/>
          </w:divBdr>
        </w:div>
        <w:div w:id="234585495">
          <w:marLeft w:val="0"/>
          <w:marRight w:val="0"/>
          <w:marTop w:val="0"/>
          <w:marBottom w:val="0"/>
          <w:divBdr>
            <w:top w:val="none" w:sz="0" w:space="0" w:color="auto"/>
            <w:left w:val="none" w:sz="0" w:space="0" w:color="auto"/>
            <w:bottom w:val="none" w:sz="0" w:space="0" w:color="auto"/>
            <w:right w:val="none" w:sz="0" w:space="0" w:color="auto"/>
          </w:divBdr>
        </w:div>
        <w:div w:id="1134520482">
          <w:marLeft w:val="0"/>
          <w:marRight w:val="0"/>
          <w:marTop w:val="0"/>
          <w:marBottom w:val="0"/>
          <w:divBdr>
            <w:top w:val="none" w:sz="0" w:space="0" w:color="auto"/>
            <w:left w:val="none" w:sz="0" w:space="0" w:color="auto"/>
            <w:bottom w:val="none" w:sz="0" w:space="0" w:color="auto"/>
            <w:right w:val="none" w:sz="0" w:space="0" w:color="auto"/>
          </w:divBdr>
        </w:div>
      </w:divsChild>
    </w:div>
    <w:div w:id="816186917">
      <w:bodyDiv w:val="1"/>
      <w:marLeft w:val="0"/>
      <w:marRight w:val="0"/>
      <w:marTop w:val="0"/>
      <w:marBottom w:val="0"/>
      <w:divBdr>
        <w:top w:val="none" w:sz="0" w:space="0" w:color="auto"/>
        <w:left w:val="none" w:sz="0" w:space="0" w:color="auto"/>
        <w:bottom w:val="none" w:sz="0" w:space="0" w:color="auto"/>
        <w:right w:val="none" w:sz="0" w:space="0" w:color="auto"/>
      </w:divBdr>
    </w:div>
    <w:div w:id="825319723">
      <w:bodyDiv w:val="1"/>
      <w:marLeft w:val="0"/>
      <w:marRight w:val="0"/>
      <w:marTop w:val="0"/>
      <w:marBottom w:val="0"/>
      <w:divBdr>
        <w:top w:val="none" w:sz="0" w:space="0" w:color="auto"/>
        <w:left w:val="none" w:sz="0" w:space="0" w:color="auto"/>
        <w:bottom w:val="none" w:sz="0" w:space="0" w:color="auto"/>
        <w:right w:val="none" w:sz="0" w:space="0" w:color="auto"/>
      </w:divBdr>
    </w:div>
    <w:div w:id="849177210">
      <w:bodyDiv w:val="1"/>
      <w:marLeft w:val="0"/>
      <w:marRight w:val="0"/>
      <w:marTop w:val="0"/>
      <w:marBottom w:val="0"/>
      <w:divBdr>
        <w:top w:val="none" w:sz="0" w:space="0" w:color="auto"/>
        <w:left w:val="none" w:sz="0" w:space="0" w:color="auto"/>
        <w:bottom w:val="none" w:sz="0" w:space="0" w:color="auto"/>
        <w:right w:val="none" w:sz="0" w:space="0" w:color="auto"/>
      </w:divBdr>
      <w:divsChild>
        <w:div w:id="466514951">
          <w:marLeft w:val="0"/>
          <w:marRight w:val="0"/>
          <w:marTop w:val="0"/>
          <w:marBottom w:val="0"/>
          <w:divBdr>
            <w:top w:val="none" w:sz="0" w:space="0" w:color="auto"/>
            <w:left w:val="none" w:sz="0" w:space="0" w:color="auto"/>
            <w:bottom w:val="none" w:sz="0" w:space="0" w:color="auto"/>
            <w:right w:val="none" w:sz="0" w:space="0" w:color="auto"/>
          </w:divBdr>
        </w:div>
        <w:div w:id="1287152536">
          <w:marLeft w:val="0"/>
          <w:marRight w:val="0"/>
          <w:marTop w:val="0"/>
          <w:marBottom w:val="0"/>
          <w:divBdr>
            <w:top w:val="none" w:sz="0" w:space="0" w:color="auto"/>
            <w:left w:val="none" w:sz="0" w:space="0" w:color="auto"/>
            <w:bottom w:val="none" w:sz="0" w:space="0" w:color="auto"/>
            <w:right w:val="none" w:sz="0" w:space="0" w:color="auto"/>
          </w:divBdr>
        </w:div>
        <w:div w:id="1494830520">
          <w:marLeft w:val="0"/>
          <w:marRight w:val="0"/>
          <w:marTop w:val="0"/>
          <w:marBottom w:val="0"/>
          <w:divBdr>
            <w:top w:val="none" w:sz="0" w:space="0" w:color="auto"/>
            <w:left w:val="none" w:sz="0" w:space="0" w:color="auto"/>
            <w:bottom w:val="none" w:sz="0" w:space="0" w:color="auto"/>
            <w:right w:val="none" w:sz="0" w:space="0" w:color="auto"/>
          </w:divBdr>
        </w:div>
      </w:divsChild>
    </w:div>
    <w:div w:id="912200045">
      <w:bodyDiv w:val="1"/>
      <w:marLeft w:val="0"/>
      <w:marRight w:val="0"/>
      <w:marTop w:val="0"/>
      <w:marBottom w:val="0"/>
      <w:divBdr>
        <w:top w:val="none" w:sz="0" w:space="0" w:color="auto"/>
        <w:left w:val="none" w:sz="0" w:space="0" w:color="auto"/>
        <w:bottom w:val="none" w:sz="0" w:space="0" w:color="auto"/>
        <w:right w:val="none" w:sz="0" w:space="0" w:color="auto"/>
      </w:divBdr>
    </w:div>
    <w:div w:id="920530364">
      <w:bodyDiv w:val="1"/>
      <w:marLeft w:val="0"/>
      <w:marRight w:val="0"/>
      <w:marTop w:val="0"/>
      <w:marBottom w:val="0"/>
      <w:divBdr>
        <w:top w:val="none" w:sz="0" w:space="0" w:color="auto"/>
        <w:left w:val="none" w:sz="0" w:space="0" w:color="auto"/>
        <w:bottom w:val="none" w:sz="0" w:space="0" w:color="auto"/>
        <w:right w:val="none" w:sz="0" w:space="0" w:color="auto"/>
      </w:divBdr>
    </w:div>
    <w:div w:id="925461953">
      <w:bodyDiv w:val="1"/>
      <w:marLeft w:val="0"/>
      <w:marRight w:val="0"/>
      <w:marTop w:val="0"/>
      <w:marBottom w:val="0"/>
      <w:divBdr>
        <w:top w:val="none" w:sz="0" w:space="0" w:color="auto"/>
        <w:left w:val="none" w:sz="0" w:space="0" w:color="auto"/>
        <w:bottom w:val="none" w:sz="0" w:space="0" w:color="auto"/>
        <w:right w:val="none" w:sz="0" w:space="0" w:color="auto"/>
      </w:divBdr>
    </w:div>
    <w:div w:id="957493973">
      <w:bodyDiv w:val="1"/>
      <w:marLeft w:val="0"/>
      <w:marRight w:val="0"/>
      <w:marTop w:val="0"/>
      <w:marBottom w:val="0"/>
      <w:divBdr>
        <w:top w:val="none" w:sz="0" w:space="0" w:color="auto"/>
        <w:left w:val="none" w:sz="0" w:space="0" w:color="auto"/>
        <w:bottom w:val="none" w:sz="0" w:space="0" w:color="auto"/>
        <w:right w:val="none" w:sz="0" w:space="0" w:color="auto"/>
      </w:divBdr>
    </w:div>
    <w:div w:id="965308413">
      <w:bodyDiv w:val="1"/>
      <w:marLeft w:val="0"/>
      <w:marRight w:val="0"/>
      <w:marTop w:val="0"/>
      <w:marBottom w:val="0"/>
      <w:divBdr>
        <w:top w:val="none" w:sz="0" w:space="0" w:color="auto"/>
        <w:left w:val="none" w:sz="0" w:space="0" w:color="auto"/>
        <w:bottom w:val="none" w:sz="0" w:space="0" w:color="auto"/>
        <w:right w:val="none" w:sz="0" w:space="0" w:color="auto"/>
      </w:divBdr>
    </w:div>
    <w:div w:id="972565380">
      <w:bodyDiv w:val="1"/>
      <w:marLeft w:val="0"/>
      <w:marRight w:val="0"/>
      <w:marTop w:val="0"/>
      <w:marBottom w:val="0"/>
      <w:divBdr>
        <w:top w:val="none" w:sz="0" w:space="0" w:color="auto"/>
        <w:left w:val="none" w:sz="0" w:space="0" w:color="auto"/>
        <w:bottom w:val="none" w:sz="0" w:space="0" w:color="auto"/>
        <w:right w:val="none" w:sz="0" w:space="0" w:color="auto"/>
      </w:divBdr>
    </w:div>
    <w:div w:id="1056664030">
      <w:bodyDiv w:val="1"/>
      <w:marLeft w:val="0"/>
      <w:marRight w:val="0"/>
      <w:marTop w:val="0"/>
      <w:marBottom w:val="0"/>
      <w:divBdr>
        <w:top w:val="none" w:sz="0" w:space="0" w:color="auto"/>
        <w:left w:val="none" w:sz="0" w:space="0" w:color="auto"/>
        <w:bottom w:val="none" w:sz="0" w:space="0" w:color="auto"/>
        <w:right w:val="none" w:sz="0" w:space="0" w:color="auto"/>
      </w:divBdr>
      <w:divsChild>
        <w:div w:id="1118261272">
          <w:marLeft w:val="0"/>
          <w:marRight w:val="0"/>
          <w:marTop w:val="0"/>
          <w:marBottom w:val="0"/>
          <w:divBdr>
            <w:top w:val="none" w:sz="0" w:space="0" w:color="auto"/>
            <w:left w:val="none" w:sz="0" w:space="0" w:color="auto"/>
            <w:bottom w:val="none" w:sz="0" w:space="0" w:color="auto"/>
            <w:right w:val="none" w:sz="0" w:space="0" w:color="auto"/>
          </w:divBdr>
        </w:div>
        <w:div w:id="1260017654">
          <w:marLeft w:val="0"/>
          <w:marRight w:val="0"/>
          <w:marTop w:val="0"/>
          <w:marBottom w:val="0"/>
          <w:divBdr>
            <w:top w:val="none" w:sz="0" w:space="0" w:color="auto"/>
            <w:left w:val="none" w:sz="0" w:space="0" w:color="auto"/>
            <w:bottom w:val="none" w:sz="0" w:space="0" w:color="auto"/>
            <w:right w:val="none" w:sz="0" w:space="0" w:color="auto"/>
          </w:divBdr>
        </w:div>
        <w:div w:id="289677586">
          <w:marLeft w:val="0"/>
          <w:marRight w:val="0"/>
          <w:marTop w:val="0"/>
          <w:marBottom w:val="0"/>
          <w:divBdr>
            <w:top w:val="none" w:sz="0" w:space="0" w:color="auto"/>
            <w:left w:val="none" w:sz="0" w:space="0" w:color="auto"/>
            <w:bottom w:val="none" w:sz="0" w:space="0" w:color="auto"/>
            <w:right w:val="none" w:sz="0" w:space="0" w:color="auto"/>
          </w:divBdr>
        </w:div>
      </w:divsChild>
    </w:div>
    <w:div w:id="1061295977">
      <w:bodyDiv w:val="1"/>
      <w:marLeft w:val="0"/>
      <w:marRight w:val="0"/>
      <w:marTop w:val="0"/>
      <w:marBottom w:val="0"/>
      <w:divBdr>
        <w:top w:val="none" w:sz="0" w:space="0" w:color="auto"/>
        <w:left w:val="none" w:sz="0" w:space="0" w:color="auto"/>
        <w:bottom w:val="none" w:sz="0" w:space="0" w:color="auto"/>
        <w:right w:val="none" w:sz="0" w:space="0" w:color="auto"/>
      </w:divBdr>
      <w:divsChild>
        <w:div w:id="324432187">
          <w:marLeft w:val="0"/>
          <w:marRight w:val="0"/>
          <w:marTop w:val="0"/>
          <w:marBottom w:val="0"/>
          <w:divBdr>
            <w:top w:val="none" w:sz="0" w:space="0" w:color="auto"/>
            <w:left w:val="none" w:sz="0" w:space="0" w:color="auto"/>
            <w:bottom w:val="none" w:sz="0" w:space="0" w:color="auto"/>
            <w:right w:val="none" w:sz="0" w:space="0" w:color="auto"/>
          </w:divBdr>
        </w:div>
        <w:div w:id="2100519393">
          <w:marLeft w:val="0"/>
          <w:marRight w:val="0"/>
          <w:marTop w:val="0"/>
          <w:marBottom w:val="0"/>
          <w:divBdr>
            <w:top w:val="none" w:sz="0" w:space="0" w:color="auto"/>
            <w:left w:val="none" w:sz="0" w:space="0" w:color="auto"/>
            <w:bottom w:val="none" w:sz="0" w:space="0" w:color="auto"/>
            <w:right w:val="none" w:sz="0" w:space="0" w:color="auto"/>
          </w:divBdr>
        </w:div>
        <w:div w:id="622075814">
          <w:marLeft w:val="0"/>
          <w:marRight w:val="0"/>
          <w:marTop w:val="0"/>
          <w:marBottom w:val="0"/>
          <w:divBdr>
            <w:top w:val="none" w:sz="0" w:space="0" w:color="auto"/>
            <w:left w:val="none" w:sz="0" w:space="0" w:color="auto"/>
            <w:bottom w:val="none" w:sz="0" w:space="0" w:color="auto"/>
            <w:right w:val="none" w:sz="0" w:space="0" w:color="auto"/>
          </w:divBdr>
        </w:div>
      </w:divsChild>
    </w:div>
    <w:div w:id="1068528709">
      <w:bodyDiv w:val="1"/>
      <w:marLeft w:val="0"/>
      <w:marRight w:val="0"/>
      <w:marTop w:val="0"/>
      <w:marBottom w:val="0"/>
      <w:divBdr>
        <w:top w:val="none" w:sz="0" w:space="0" w:color="auto"/>
        <w:left w:val="none" w:sz="0" w:space="0" w:color="auto"/>
        <w:bottom w:val="none" w:sz="0" w:space="0" w:color="auto"/>
        <w:right w:val="none" w:sz="0" w:space="0" w:color="auto"/>
      </w:divBdr>
    </w:div>
    <w:div w:id="1070889007">
      <w:bodyDiv w:val="1"/>
      <w:marLeft w:val="0"/>
      <w:marRight w:val="0"/>
      <w:marTop w:val="0"/>
      <w:marBottom w:val="0"/>
      <w:divBdr>
        <w:top w:val="none" w:sz="0" w:space="0" w:color="auto"/>
        <w:left w:val="none" w:sz="0" w:space="0" w:color="auto"/>
        <w:bottom w:val="none" w:sz="0" w:space="0" w:color="auto"/>
        <w:right w:val="none" w:sz="0" w:space="0" w:color="auto"/>
      </w:divBdr>
      <w:divsChild>
        <w:div w:id="1559317764">
          <w:marLeft w:val="0"/>
          <w:marRight w:val="0"/>
          <w:marTop w:val="0"/>
          <w:marBottom w:val="0"/>
          <w:divBdr>
            <w:top w:val="none" w:sz="0" w:space="0" w:color="auto"/>
            <w:left w:val="none" w:sz="0" w:space="0" w:color="auto"/>
            <w:bottom w:val="none" w:sz="0" w:space="0" w:color="auto"/>
            <w:right w:val="none" w:sz="0" w:space="0" w:color="auto"/>
          </w:divBdr>
        </w:div>
        <w:div w:id="1028334349">
          <w:marLeft w:val="0"/>
          <w:marRight w:val="0"/>
          <w:marTop w:val="0"/>
          <w:marBottom w:val="0"/>
          <w:divBdr>
            <w:top w:val="none" w:sz="0" w:space="0" w:color="auto"/>
            <w:left w:val="none" w:sz="0" w:space="0" w:color="auto"/>
            <w:bottom w:val="none" w:sz="0" w:space="0" w:color="auto"/>
            <w:right w:val="none" w:sz="0" w:space="0" w:color="auto"/>
          </w:divBdr>
        </w:div>
      </w:divsChild>
    </w:div>
    <w:div w:id="1100643950">
      <w:bodyDiv w:val="1"/>
      <w:marLeft w:val="0"/>
      <w:marRight w:val="0"/>
      <w:marTop w:val="0"/>
      <w:marBottom w:val="0"/>
      <w:divBdr>
        <w:top w:val="none" w:sz="0" w:space="0" w:color="auto"/>
        <w:left w:val="none" w:sz="0" w:space="0" w:color="auto"/>
        <w:bottom w:val="none" w:sz="0" w:space="0" w:color="auto"/>
        <w:right w:val="none" w:sz="0" w:space="0" w:color="auto"/>
      </w:divBdr>
    </w:div>
    <w:div w:id="1163856454">
      <w:bodyDiv w:val="1"/>
      <w:marLeft w:val="0"/>
      <w:marRight w:val="0"/>
      <w:marTop w:val="0"/>
      <w:marBottom w:val="0"/>
      <w:divBdr>
        <w:top w:val="none" w:sz="0" w:space="0" w:color="auto"/>
        <w:left w:val="none" w:sz="0" w:space="0" w:color="auto"/>
        <w:bottom w:val="none" w:sz="0" w:space="0" w:color="auto"/>
        <w:right w:val="none" w:sz="0" w:space="0" w:color="auto"/>
      </w:divBdr>
    </w:div>
    <w:div w:id="1182626593">
      <w:bodyDiv w:val="1"/>
      <w:marLeft w:val="0"/>
      <w:marRight w:val="0"/>
      <w:marTop w:val="0"/>
      <w:marBottom w:val="0"/>
      <w:divBdr>
        <w:top w:val="none" w:sz="0" w:space="0" w:color="auto"/>
        <w:left w:val="none" w:sz="0" w:space="0" w:color="auto"/>
        <w:bottom w:val="none" w:sz="0" w:space="0" w:color="auto"/>
        <w:right w:val="none" w:sz="0" w:space="0" w:color="auto"/>
      </w:divBdr>
    </w:div>
    <w:div w:id="1199197791">
      <w:bodyDiv w:val="1"/>
      <w:marLeft w:val="0"/>
      <w:marRight w:val="0"/>
      <w:marTop w:val="0"/>
      <w:marBottom w:val="0"/>
      <w:divBdr>
        <w:top w:val="none" w:sz="0" w:space="0" w:color="auto"/>
        <w:left w:val="none" w:sz="0" w:space="0" w:color="auto"/>
        <w:bottom w:val="none" w:sz="0" w:space="0" w:color="auto"/>
        <w:right w:val="none" w:sz="0" w:space="0" w:color="auto"/>
      </w:divBdr>
    </w:div>
    <w:div w:id="1207568768">
      <w:bodyDiv w:val="1"/>
      <w:marLeft w:val="0"/>
      <w:marRight w:val="0"/>
      <w:marTop w:val="0"/>
      <w:marBottom w:val="0"/>
      <w:divBdr>
        <w:top w:val="none" w:sz="0" w:space="0" w:color="auto"/>
        <w:left w:val="none" w:sz="0" w:space="0" w:color="auto"/>
        <w:bottom w:val="none" w:sz="0" w:space="0" w:color="auto"/>
        <w:right w:val="none" w:sz="0" w:space="0" w:color="auto"/>
      </w:divBdr>
    </w:div>
    <w:div w:id="1211570163">
      <w:bodyDiv w:val="1"/>
      <w:marLeft w:val="0"/>
      <w:marRight w:val="0"/>
      <w:marTop w:val="0"/>
      <w:marBottom w:val="0"/>
      <w:divBdr>
        <w:top w:val="none" w:sz="0" w:space="0" w:color="auto"/>
        <w:left w:val="none" w:sz="0" w:space="0" w:color="auto"/>
        <w:bottom w:val="none" w:sz="0" w:space="0" w:color="auto"/>
        <w:right w:val="none" w:sz="0" w:space="0" w:color="auto"/>
      </w:divBdr>
    </w:div>
    <w:div w:id="1235506415">
      <w:bodyDiv w:val="1"/>
      <w:marLeft w:val="0"/>
      <w:marRight w:val="0"/>
      <w:marTop w:val="0"/>
      <w:marBottom w:val="0"/>
      <w:divBdr>
        <w:top w:val="none" w:sz="0" w:space="0" w:color="auto"/>
        <w:left w:val="none" w:sz="0" w:space="0" w:color="auto"/>
        <w:bottom w:val="none" w:sz="0" w:space="0" w:color="auto"/>
        <w:right w:val="none" w:sz="0" w:space="0" w:color="auto"/>
      </w:divBdr>
    </w:div>
    <w:div w:id="1245529257">
      <w:bodyDiv w:val="1"/>
      <w:marLeft w:val="0"/>
      <w:marRight w:val="0"/>
      <w:marTop w:val="0"/>
      <w:marBottom w:val="0"/>
      <w:divBdr>
        <w:top w:val="none" w:sz="0" w:space="0" w:color="auto"/>
        <w:left w:val="none" w:sz="0" w:space="0" w:color="auto"/>
        <w:bottom w:val="none" w:sz="0" w:space="0" w:color="auto"/>
        <w:right w:val="none" w:sz="0" w:space="0" w:color="auto"/>
      </w:divBdr>
    </w:div>
    <w:div w:id="1274631312">
      <w:bodyDiv w:val="1"/>
      <w:marLeft w:val="0"/>
      <w:marRight w:val="0"/>
      <w:marTop w:val="0"/>
      <w:marBottom w:val="0"/>
      <w:divBdr>
        <w:top w:val="none" w:sz="0" w:space="0" w:color="auto"/>
        <w:left w:val="none" w:sz="0" w:space="0" w:color="auto"/>
        <w:bottom w:val="none" w:sz="0" w:space="0" w:color="auto"/>
        <w:right w:val="none" w:sz="0" w:space="0" w:color="auto"/>
      </w:divBdr>
    </w:div>
    <w:div w:id="1302885387">
      <w:bodyDiv w:val="1"/>
      <w:marLeft w:val="0"/>
      <w:marRight w:val="0"/>
      <w:marTop w:val="0"/>
      <w:marBottom w:val="0"/>
      <w:divBdr>
        <w:top w:val="none" w:sz="0" w:space="0" w:color="auto"/>
        <w:left w:val="none" w:sz="0" w:space="0" w:color="auto"/>
        <w:bottom w:val="none" w:sz="0" w:space="0" w:color="auto"/>
        <w:right w:val="none" w:sz="0" w:space="0" w:color="auto"/>
      </w:divBdr>
      <w:divsChild>
        <w:div w:id="1883790401">
          <w:marLeft w:val="0"/>
          <w:marRight w:val="0"/>
          <w:marTop w:val="0"/>
          <w:marBottom w:val="0"/>
          <w:divBdr>
            <w:top w:val="none" w:sz="0" w:space="0" w:color="auto"/>
            <w:left w:val="none" w:sz="0" w:space="0" w:color="auto"/>
            <w:bottom w:val="none" w:sz="0" w:space="0" w:color="auto"/>
            <w:right w:val="none" w:sz="0" w:space="0" w:color="auto"/>
          </w:divBdr>
        </w:div>
        <w:div w:id="1149402567">
          <w:marLeft w:val="0"/>
          <w:marRight w:val="0"/>
          <w:marTop w:val="0"/>
          <w:marBottom w:val="0"/>
          <w:divBdr>
            <w:top w:val="none" w:sz="0" w:space="0" w:color="auto"/>
            <w:left w:val="none" w:sz="0" w:space="0" w:color="auto"/>
            <w:bottom w:val="none" w:sz="0" w:space="0" w:color="auto"/>
            <w:right w:val="none" w:sz="0" w:space="0" w:color="auto"/>
          </w:divBdr>
        </w:div>
        <w:div w:id="1664580512">
          <w:marLeft w:val="0"/>
          <w:marRight w:val="0"/>
          <w:marTop w:val="0"/>
          <w:marBottom w:val="0"/>
          <w:divBdr>
            <w:top w:val="none" w:sz="0" w:space="0" w:color="auto"/>
            <w:left w:val="none" w:sz="0" w:space="0" w:color="auto"/>
            <w:bottom w:val="none" w:sz="0" w:space="0" w:color="auto"/>
            <w:right w:val="none" w:sz="0" w:space="0" w:color="auto"/>
          </w:divBdr>
        </w:div>
      </w:divsChild>
    </w:div>
    <w:div w:id="1360855542">
      <w:bodyDiv w:val="1"/>
      <w:marLeft w:val="0"/>
      <w:marRight w:val="0"/>
      <w:marTop w:val="0"/>
      <w:marBottom w:val="0"/>
      <w:divBdr>
        <w:top w:val="none" w:sz="0" w:space="0" w:color="auto"/>
        <w:left w:val="none" w:sz="0" w:space="0" w:color="auto"/>
        <w:bottom w:val="none" w:sz="0" w:space="0" w:color="auto"/>
        <w:right w:val="none" w:sz="0" w:space="0" w:color="auto"/>
      </w:divBdr>
    </w:div>
    <w:div w:id="1362168316">
      <w:bodyDiv w:val="1"/>
      <w:marLeft w:val="0"/>
      <w:marRight w:val="0"/>
      <w:marTop w:val="0"/>
      <w:marBottom w:val="0"/>
      <w:divBdr>
        <w:top w:val="none" w:sz="0" w:space="0" w:color="auto"/>
        <w:left w:val="none" w:sz="0" w:space="0" w:color="auto"/>
        <w:bottom w:val="none" w:sz="0" w:space="0" w:color="auto"/>
        <w:right w:val="none" w:sz="0" w:space="0" w:color="auto"/>
      </w:divBdr>
      <w:divsChild>
        <w:div w:id="534732975">
          <w:marLeft w:val="0"/>
          <w:marRight w:val="0"/>
          <w:marTop w:val="0"/>
          <w:marBottom w:val="0"/>
          <w:divBdr>
            <w:top w:val="none" w:sz="0" w:space="0" w:color="auto"/>
            <w:left w:val="none" w:sz="0" w:space="0" w:color="auto"/>
            <w:bottom w:val="none" w:sz="0" w:space="0" w:color="auto"/>
            <w:right w:val="none" w:sz="0" w:space="0" w:color="auto"/>
          </w:divBdr>
        </w:div>
        <w:div w:id="934745577">
          <w:marLeft w:val="0"/>
          <w:marRight w:val="0"/>
          <w:marTop w:val="0"/>
          <w:marBottom w:val="0"/>
          <w:divBdr>
            <w:top w:val="none" w:sz="0" w:space="0" w:color="auto"/>
            <w:left w:val="none" w:sz="0" w:space="0" w:color="auto"/>
            <w:bottom w:val="none" w:sz="0" w:space="0" w:color="auto"/>
            <w:right w:val="none" w:sz="0" w:space="0" w:color="auto"/>
          </w:divBdr>
        </w:div>
        <w:div w:id="474638639">
          <w:marLeft w:val="0"/>
          <w:marRight w:val="0"/>
          <w:marTop w:val="0"/>
          <w:marBottom w:val="0"/>
          <w:divBdr>
            <w:top w:val="none" w:sz="0" w:space="0" w:color="auto"/>
            <w:left w:val="none" w:sz="0" w:space="0" w:color="auto"/>
            <w:bottom w:val="none" w:sz="0" w:space="0" w:color="auto"/>
            <w:right w:val="none" w:sz="0" w:space="0" w:color="auto"/>
          </w:divBdr>
        </w:div>
      </w:divsChild>
    </w:div>
    <w:div w:id="1384716170">
      <w:bodyDiv w:val="1"/>
      <w:marLeft w:val="0"/>
      <w:marRight w:val="0"/>
      <w:marTop w:val="0"/>
      <w:marBottom w:val="0"/>
      <w:divBdr>
        <w:top w:val="none" w:sz="0" w:space="0" w:color="auto"/>
        <w:left w:val="none" w:sz="0" w:space="0" w:color="auto"/>
        <w:bottom w:val="none" w:sz="0" w:space="0" w:color="auto"/>
        <w:right w:val="none" w:sz="0" w:space="0" w:color="auto"/>
      </w:divBdr>
      <w:divsChild>
        <w:div w:id="1396322666">
          <w:marLeft w:val="0"/>
          <w:marRight w:val="0"/>
          <w:marTop w:val="0"/>
          <w:marBottom w:val="0"/>
          <w:divBdr>
            <w:top w:val="none" w:sz="0" w:space="0" w:color="auto"/>
            <w:left w:val="none" w:sz="0" w:space="0" w:color="auto"/>
            <w:bottom w:val="none" w:sz="0" w:space="0" w:color="auto"/>
            <w:right w:val="none" w:sz="0" w:space="0" w:color="auto"/>
          </w:divBdr>
        </w:div>
        <w:div w:id="1462571041">
          <w:marLeft w:val="0"/>
          <w:marRight w:val="0"/>
          <w:marTop w:val="0"/>
          <w:marBottom w:val="0"/>
          <w:divBdr>
            <w:top w:val="none" w:sz="0" w:space="0" w:color="auto"/>
            <w:left w:val="none" w:sz="0" w:space="0" w:color="auto"/>
            <w:bottom w:val="none" w:sz="0" w:space="0" w:color="auto"/>
            <w:right w:val="none" w:sz="0" w:space="0" w:color="auto"/>
          </w:divBdr>
        </w:div>
        <w:div w:id="1335916581">
          <w:marLeft w:val="0"/>
          <w:marRight w:val="0"/>
          <w:marTop w:val="0"/>
          <w:marBottom w:val="0"/>
          <w:divBdr>
            <w:top w:val="none" w:sz="0" w:space="0" w:color="auto"/>
            <w:left w:val="none" w:sz="0" w:space="0" w:color="auto"/>
            <w:bottom w:val="none" w:sz="0" w:space="0" w:color="auto"/>
            <w:right w:val="none" w:sz="0" w:space="0" w:color="auto"/>
          </w:divBdr>
        </w:div>
      </w:divsChild>
    </w:div>
    <w:div w:id="1398895076">
      <w:bodyDiv w:val="1"/>
      <w:marLeft w:val="0"/>
      <w:marRight w:val="0"/>
      <w:marTop w:val="0"/>
      <w:marBottom w:val="0"/>
      <w:divBdr>
        <w:top w:val="none" w:sz="0" w:space="0" w:color="auto"/>
        <w:left w:val="none" w:sz="0" w:space="0" w:color="auto"/>
        <w:bottom w:val="none" w:sz="0" w:space="0" w:color="auto"/>
        <w:right w:val="none" w:sz="0" w:space="0" w:color="auto"/>
      </w:divBdr>
    </w:div>
    <w:div w:id="1399474967">
      <w:bodyDiv w:val="1"/>
      <w:marLeft w:val="0"/>
      <w:marRight w:val="0"/>
      <w:marTop w:val="0"/>
      <w:marBottom w:val="0"/>
      <w:divBdr>
        <w:top w:val="none" w:sz="0" w:space="0" w:color="auto"/>
        <w:left w:val="none" w:sz="0" w:space="0" w:color="auto"/>
        <w:bottom w:val="none" w:sz="0" w:space="0" w:color="auto"/>
        <w:right w:val="none" w:sz="0" w:space="0" w:color="auto"/>
      </w:divBdr>
    </w:div>
    <w:div w:id="1448622473">
      <w:bodyDiv w:val="1"/>
      <w:marLeft w:val="0"/>
      <w:marRight w:val="0"/>
      <w:marTop w:val="0"/>
      <w:marBottom w:val="0"/>
      <w:divBdr>
        <w:top w:val="none" w:sz="0" w:space="0" w:color="auto"/>
        <w:left w:val="none" w:sz="0" w:space="0" w:color="auto"/>
        <w:bottom w:val="none" w:sz="0" w:space="0" w:color="auto"/>
        <w:right w:val="none" w:sz="0" w:space="0" w:color="auto"/>
      </w:divBdr>
    </w:div>
    <w:div w:id="1467351834">
      <w:bodyDiv w:val="1"/>
      <w:marLeft w:val="0"/>
      <w:marRight w:val="0"/>
      <w:marTop w:val="0"/>
      <w:marBottom w:val="0"/>
      <w:divBdr>
        <w:top w:val="none" w:sz="0" w:space="0" w:color="auto"/>
        <w:left w:val="none" w:sz="0" w:space="0" w:color="auto"/>
        <w:bottom w:val="none" w:sz="0" w:space="0" w:color="auto"/>
        <w:right w:val="none" w:sz="0" w:space="0" w:color="auto"/>
      </w:divBdr>
    </w:div>
    <w:div w:id="1564292300">
      <w:bodyDiv w:val="1"/>
      <w:marLeft w:val="0"/>
      <w:marRight w:val="0"/>
      <w:marTop w:val="0"/>
      <w:marBottom w:val="0"/>
      <w:divBdr>
        <w:top w:val="none" w:sz="0" w:space="0" w:color="auto"/>
        <w:left w:val="none" w:sz="0" w:space="0" w:color="auto"/>
        <w:bottom w:val="none" w:sz="0" w:space="0" w:color="auto"/>
        <w:right w:val="none" w:sz="0" w:space="0" w:color="auto"/>
      </w:divBdr>
    </w:div>
    <w:div w:id="1565875710">
      <w:bodyDiv w:val="1"/>
      <w:marLeft w:val="0"/>
      <w:marRight w:val="0"/>
      <w:marTop w:val="0"/>
      <w:marBottom w:val="0"/>
      <w:divBdr>
        <w:top w:val="none" w:sz="0" w:space="0" w:color="auto"/>
        <w:left w:val="none" w:sz="0" w:space="0" w:color="auto"/>
        <w:bottom w:val="none" w:sz="0" w:space="0" w:color="auto"/>
        <w:right w:val="none" w:sz="0" w:space="0" w:color="auto"/>
      </w:divBdr>
    </w:div>
    <w:div w:id="1603612431">
      <w:bodyDiv w:val="1"/>
      <w:marLeft w:val="0"/>
      <w:marRight w:val="0"/>
      <w:marTop w:val="0"/>
      <w:marBottom w:val="0"/>
      <w:divBdr>
        <w:top w:val="none" w:sz="0" w:space="0" w:color="auto"/>
        <w:left w:val="none" w:sz="0" w:space="0" w:color="auto"/>
        <w:bottom w:val="none" w:sz="0" w:space="0" w:color="auto"/>
        <w:right w:val="none" w:sz="0" w:space="0" w:color="auto"/>
      </w:divBdr>
      <w:divsChild>
        <w:div w:id="21327836">
          <w:marLeft w:val="0"/>
          <w:marRight w:val="0"/>
          <w:marTop w:val="0"/>
          <w:marBottom w:val="0"/>
          <w:divBdr>
            <w:top w:val="none" w:sz="0" w:space="0" w:color="auto"/>
            <w:left w:val="none" w:sz="0" w:space="0" w:color="auto"/>
            <w:bottom w:val="none" w:sz="0" w:space="0" w:color="auto"/>
            <w:right w:val="none" w:sz="0" w:space="0" w:color="auto"/>
          </w:divBdr>
        </w:div>
        <w:div w:id="1965379157">
          <w:marLeft w:val="0"/>
          <w:marRight w:val="0"/>
          <w:marTop w:val="0"/>
          <w:marBottom w:val="0"/>
          <w:divBdr>
            <w:top w:val="none" w:sz="0" w:space="0" w:color="auto"/>
            <w:left w:val="none" w:sz="0" w:space="0" w:color="auto"/>
            <w:bottom w:val="none" w:sz="0" w:space="0" w:color="auto"/>
            <w:right w:val="none" w:sz="0" w:space="0" w:color="auto"/>
          </w:divBdr>
        </w:div>
        <w:div w:id="542132128">
          <w:marLeft w:val="0"/>
          <w:marRight w:val="0"/>
          <w:marTop w:val="0"/>
          <w:marBottom w:val="0"/>
          <w:divBdr>
            <w:top w:val="none" w:sz="0" w:space="0" w:color="auto"/>
            <w:left w:val="none" w:sz="0" w:space="0" w:color="auto"/>
            <w:bottom w:val="none" w:sz="0" w:space="0" w:color="auto"/>
            <w:right w:val="none" w:sz="0" w:space="0" w:color="auto"/>
          </w:divBdr>
        </w:div>
      </w:divsChild>
    </w:div>
    <w:div w:id="1683126600">
      <w:bodyDiv w:val="1"/>
      <w:marLeft w:val="0"/>
      <w:marRight w:val="0"/>
      <w:marTop w:val="0"/>
      <w:marBottom w:val="0"/>
      <w:divBdr>
        <w:top w:val="none" w:sz="0" w:space="0" w:color="auto"/>
        <w:left w:val="none" w:sz="0" w:space="0" w:color="auto"/>
        <w:bottom w:val="none" w:sz="0" w:space="0" w:color="auto"/>
        <w:right w:val="none" w:sz="0" w:space="0" w:color="auto"/>
      </w:divBdr>
      <w:divsChild>
        <w:div w:id="300038326">
          <w:marLeft w:val="0"/>
          <w:marRight w:val="0"/>
          <w:marTop w:val="0"/>
          <w:marBottom w:val="0"/>
          <w:divBdr>
            <w:top w:val="none" w:sz="0" w:space="0" w:color="auto"/>
            <w:left w:val="none" w:sz="0" w:space="0" w:color="auto"/>
            <w:bottom w:val="none" w:sz="0" w:space="0" w:color="auto"/>
            <w:right w:val="none" w:sz="0" w:space="0" w:color="auto"/>
          </w:divBdr>
        </w:div>
        <w:div w:id="670452125">
          <w:marLeft w:val="0"/>
          <w:marRight w:val="0"/>
          <w:marTop w:val="0"/>
          <w:marBottom w:val="0"/>
          <w:divBdr>
            <w:top w:val="none" w:sz="0" w:space="0" w:color="auto"/>
            <w:left w:val="none" w:sz="0" w:space="0" w:color="auto"/>
            <w:bottom w:val="none" w:sz="0" w:space="0" w:color="auto"/>
            <w:right w:val="none" w:sz="0" w:space="0" w:color="auto"/>
          </w:divBdr>
        </w:div>
        <w:div w:id="714357920">
          <w:marLeft w:val="0"/>
          <w:marRight w:val="0"/>
          <w:marTop w:val="0"/>
          <w:marBottom w:val="0"/>
          <w:divBdr>
            <w:top w:val="none" w:sz="0" w:space="0" w:color="auto"/>
            <w:left w:val="none" w:sz="0" w:space="0" w:color="auto"/>
            <w:bottom w:val="none" w:sz="0" w:space="0" w:color="auto"/>
            <w:right w:val="none" w:sz="0" w:space="0" w:color="auto"/>
          </w:divBdr>
        </w:div>
      </w:divsChild>
    </w:div>
    <w:div w:id="1714108865">
      <w:bodyDiv w:val="1"/>
      <w:marLeft w:val="0"/>
      <w:marRight w:val="0"/>
      <w:marTop w:val="0"/>
      <w:marBottom w:val="0"/>
      <w:divBdr>
        <w:top w:val="none" w:sz="0" w:space="0" w:color="auto"/>
        <w:left w:val="none" w:sz="0" w:space="0" w:color="auto"/>
        <w:bottom w:val="none" w:sz="0" w:space="0" w:color="auto"/>
        <w:right w:val="none" w:sz="0" w:space="0" w:color="auto"/>
      </w:divBdr>
    </w:div>
    <w:div w:id="1730610278">
      <w:bodyDiv w:val="1"/>
      <w:marLeft w:val="0"/>
      <w:marRight w:val="0"/>
      <w:marTop w:val="0"/>
      <w:marBottom w:val="0"/>
      <w:divBdr>
        <w:top w:val="none" w:sz="0" w:space="0" w:color="auto"/>
        <w:left w:val="none" w:sz="0" w:space="0" w:color="auto"/>
        <w:bottom w:val="none" w:sz="0" w:space="0" w:color="auto"/>
        <w:right w:val="none" w:sz="0" w:space="0" w:color="auto"/>
      </w:divBdr>
    </w:div>
    <w:div w:id="1794443598">
      <w:bodyDiv w:val="1"/>
      <w:marLeft w:val="0"/>
      <w:marRight w:val="0"/>
      <w:marTop w:val="0"/>
      <w:marBottom w:val="0"/>
      <w:divBdr>
        <w:top w:val="none" w:sz="0" w:space="0" w:color="auto"/>
        <w:left w:val="none" w:sz="0" w:space="0" w:color="auto"/>
        <w:bottom w:val="none" w:sz="0" w:space="0" w:color="auto"/>
        <w:right w:val="none" w:sz="0" w:space="0" w:color="auto"/>
      </w:divBdr>
    </w:div>
    <w:div w:id="1846087456">
      <w:bodyDiv w:val="1"/>
      <w:marLeft w:val="0"/>
      <w:marRight w:val="0"/>
      <w:marTop w:val="0"/>
      <w:marBottom w:val="0"/>
      <w:divBdr>
        <w:top w:val="none" w:sz="0" w:space="0" w:color="auto"/>
        <w:left w:val="none" w:sz="0" w:space="0" w:color="auto"/>
        <w:bottom w:val="none" w:sz="0" w:space="0" w:color="auto"/>
        <w:right w:val="none" w:sz="0" w:space="0" w:color="auto"/>
      </w:divBdr>
    </w:div>
    <w:div w:id="1902280352">
      <w:bodyDiv w:val="1"/>
      <w:marLeft w:val="0"/>
      <w:marRight w:val="0"/>
      <w:marTop w:val="0"/>
      <w:marBottom w:val="0"/>
      <w:divBdr>
        <w:top w:val="none" w:sz="0" w:space="0" w:color="auto"/>
        <w:left w:val="none" w:sz="0" w:space="0" w:color="auto"/>
        <w:bottom w:val="none" w:sz="0" w:space="0" w:color="auto"/>
        <w:right w:val="none" w:sz="0" w:space="0" w:color="auto"/>
      </w:divBdr>
    </w:div>
    <w:div w:id="1945266144">
      <w:bodyDiv w:val="1"/>
      <w:marLeft w:val="0"/>
      <w:marRight w:val="0"/>
      <w:marTop w:val="0"/>
      <w:marBottom w:val="0"/>
      <w:divBdr>
        <w:top w:val="none" w:sz="0" w:space="0" w:color="auto"/>
        <w:left w:val="none" w:sz="0" w:space="0" w:color="auto"/>
        <w:bottom w:val="none" w:sz="0" w:space="0" w:color="auto"/>
        <w:right w:val="none" w:sz="0" w:space="0" w:color="auto"/>
      </w:divBdr>
      <w:divsChild>
        <w:div w:id="468130289">
          <w:marLeft w:val="0"/>
          <w:marRight w:val="0"/>
          <w:marTop w:val="0"/>
          <w:marBottom w:val="0"/>
          <w:divBdr>
            <w:top w:val="none" w:sz="0" w:space="0" w:color="auto"/>
            <w:left w:val="none" w:sz="0" w:space="0" w:color="auto"/>
            <w:bottom w:val="none" w:sz="0" w:space="0" w:color="auto"/>
            <w:right w:val="none" w:sz="0" w:space="0" w:color="auto"/>
          </w:divBdr>
        </w:div>
        <w:div w:id="1385761429">
          <w:marLeft w:val="0"/>
          <w:marRight w:val="0"/>
          <w:marTop w:val="0"/>
          <w:marBottom w:val="0"/>
          <w:divBdr>
            <w:top w:val="none" w:sz="0" w:space="0" w:color="auto"/>
            <w:left w:val="none" w:sz="0" w:space="0" w:color="auto"/>
            <w:bottom w:val="none" w:sz="0" w:space="0" w:color="auto"/>
            <w:right w:val="none" w:sz="0" w:space="0" w:color="auto"/>
          </w:divBdr>
        </w:div>
        <w:div w:id="318920550">
          <w:marLeft w:val="0"/>
          <w:marRight w:val="0"/>
          <w:marTop w:val="0"/>
          <w:marBottom w:val="0"/>
          <w:divBdr>
            <w:top w:val="none" w:sz="0" w:space="0" w:color="auto"/>
            <w:left w:val="none" w:sz="0" w:space="0" w:color="auto"/>
            <w:bottom w:val="none" w:sz="0" w:space="0" w:color="auto"/>
            <w:right w:val="none" w:sz="0" w:space="0" w:color="auto"/>
          </w:divBdr>
        </w:div>
      </w:divsChild>
    </w:div>
    <w:div w:id="1983151986">
      <w:bodyDiv w:val="1"/>
      <w:marLeft w:val="0"/>
      <w:marRight w:val="0"/>
      <w:marTop w:val="0"/>
      <w:marBottom w:val="0"/>
      <w:divBdr>
        <w:top w:val="none" w:sz="0" w:space="0" w:color="auto"/>
        <w:left w:val="none" w:sz="0" w:space="0" w:color="auto"/>
        <w:bottom w:val="none" w:sz="0" w:space="0" w:color="auto"/>
        <w:right w:val="none" w:sz="0" w:space="0" w:color="auto"/>
      </w:divBdr>
    </w:div>
    <w:div w:id="1996567270">
      <w:bodyDiv w:val="1"/>
      <w:marLeft w:val="0"/>
      <w:marRight w:val="0"/>
      <w:marTop w:val="0"/>
      <w:marBottom w:val="0"/>
      <w:divBdr>
        <w:top w:val="none" w:sz="0" w:space="0" w:color="auto"/>
        <w:left w:val="none" w:sz="0" w:space="0" w:color="auto"/>
        <w:bottom w:val="none" w:sz="0" w:space="0" w:color="auto"/>
        <w:right w:val="none" w:sz="0" w:space="0" w:color="auto"/>
      </w:divBdr>
    </w:div>
    <w:div w:id="2038508001">
      <w:bodyDiv w:val="1"/>
      <w:marLeft w:val="0"/>
      <w:marRight w:val="0"/>
      <w:marTop w:val="0"/>
      <w:marBottom w:val="0"/>
      <w:divBdr>
        <w:top w:val="none" w:sz="0" w:space="0" w:color="auto"/>
        <w:left w:val="none" w:sz="0" w:space="0" w:color="auto"/>
        <w:bottom w:val="none" w:sz="0" w:space="0" w:color="auto"/>
        <w:right w:val="none" w:sz="0" w:space="0" w:color="auto"/>
      </w:divBdr>
    </w:div>
    <w:div w:id="2050373981">
      <w:bodyDiv w:val="1"/>
      <w:marLeft w:val="0"/>
      <w:marRight w:val="0"/>
      <w:marTop w:val="0"/>
      <w:marBottom w:val="0"/>
      <w:divBdr>
        <w:top w:val="none" w:sz="0" w:space="0" w:color="auto"/>
        <w:left w:val="none" w:sz="0" w:space="0" w:color="auto"/>
        <w:bottom w:val="none" w:sz="0" w:space="0" w:color="auto"/>
        <w:right w:val="none" w:sz="0" w:space="0" w:color="auto"/>
      </w:divBdr>
    </w:div>
    <w:div w:id="2052266405">
      <w:bodyDiv w:val="1"/>
      <w:marLeft w:val="0"/>
      <w:marRight w:val="0"/>
      <w:marTop w:val="0"/>
      <w:marBottom w:val="0"/>
      <w:divBdr>
        <w:top w:val="none" w:sz="0" w:space="0" w:color="auto"/>
        <w:left w:val="none" w:sz="0" w:space="0" w:color="auto"/>
        <w:bottom w:val="none" w:sz="0" w:space="0" w:color="auto"/>
        <w:right w:val="none" w:sz="0" w:space="0" w:color="auto"/>
      </w:divBdr>
      <w:divsChild>
        <w:div w:id="516967549">
          <w:marLeft w:val="0"/>
          <w:marRight w:val="0"/>
          <w:marTop w:val="0"/>
          <w:marBottom w:val="0"/>
          <w:divBdr>
            <w:top w:val="none" w:sz="0" w:space="0" w:color="auto"/>
            <w:left w:val="none" w:sz="0" w:space="0" w:color="auto"/>
            <w:bottom w:val="none" w:sz="0" w:space="0" w:color="auto"/>
            <w:right w:val="none" w:sz="0" w:space="0" w:color="auto"/>
          </w:divBdr>
        </w:div>
        <w:div w:id="2110084519">
          <w:marLeft w:val="0"/>
          <w:marRight w:val="0"/>
          <w:marTop w:val="0"/>
          <w:marBottom w:val="0"/>
          <w:divBdr>
            <w:top w:val="none" w:sz="0" w:space="0" w:color="auto"/>
            <w:left w:val="none" w:sz="0" w:space="0" w:color="auto"/>
            <w:bottom w:val="none" w:sz="0" w:space="0" w:color="auto"/>
            <w:right w:val="none" w:sz="0" w:space="0" w:color="auto"/>
          </w:divBdr>
        </w:div>
        <w:div w:id="84543702">
          <w:marLeft w:val="0"/>
          <w:marRight w:val="0"/>
          <w:marTop w:val="0"/>
          <w:marBottom w:val="0"/>
          <w:divBdr>
            <w:top w:val="none" w:sz="0" w:space="0" w:color="auto"/>
            <w:left w:val="none" w:sz="0" w:space="0" w:color="auto"/>
            <w:bottom w:val="none" w:sz="0" w:space="0" w:color="auto"/>
            <w:right w:val="none" w:sz="0" w:space="0" w:color="auto"/>
          </w:divBdr>
        </w:div>
      </w:divsChild>
    </w:div>
    <w:div w:id="20966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academia.edu/37726542/Library_Management_System_Mini_Project_Report_On_LIBRARY_MANAGEMENT_SYSTE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eeksforgeeks.org/library-management-system/" TargetMode="External"/><Relationship Id="rId2" Type="http://schemas.openxmlformats.org/officeDocument/2006/relationships/numbering" Target="numbering.xml"/><Relationship Id="rId16" Type="http://schemas.openxmlformats.org/officeDocument/2006/relationships/hyperlink" Target="https://www.simplilearn.com/project-management-plans-in-project-environment-rar79-article" TargetMode="External"/><Relationship Id="rId20" Type="http://schemas.openxmlformats.org/officeDocument/2006/relationships/hyperlink" Target="https://www.studocu.com/en-gb/document/university-of-east-london/advanced-software-engineering/library-management-system-final-report/106626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researchgate.net/publication/369020218_The_Digital_Library_Management_System_2021_Design_and_Implementation_of_an_integrated_Library_Management_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ro\Desktop\proposal%20project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{932A279B-F189-45D4-8AA5-AFD75EF4F745}</b:Guid>
    <b:RefOrder>3</b:RefOrder>
  </b:Source>
  <b:Source>
    <b:Tag>Lason</b:Tag>
    <b:SourceType>JournalArticle</b:SourceType>
    <b:Guid>{4F5CA4A7-5D7E-4CA0-A0AD-55B456835626}</b:Guid>
    <b:Author>
      <b:Author>
        <b:NameList>
          <b:Person>
            <b:Last>LastName</b:Last>
            <b:First>First</b:First>
            <b:Middle>Name</b:Middle>
          </b:Person>
        </b:NameList>
      </b:Author>
    </b:Author>
    <b:Title>Title of Paper</b:Title>
    <b:Year>Year of Pblication</b:Year>
    <b:JournalName>Name of Journal</b:JournalName>
    <b:Pages>Page n-m</b:Pages>
    <b:Volume>Volume x</b:Volume>
    <b:Issue>Issue No N</b:Issue>
    <b:RefOrder>2</b:RefOrder>
  </b:Source>
  <b:Source>
    <b:Tag>Rob70</b:Tag>
    <b:SourceType>Book</b:SourceType>
    <b:Guid>{50D8901E-A9A3-4F06-9F65-107BC6234B84}</b:Guid>
    <b:Author>
      <b:Author>
        <b:NameList>
          <b:Person>
            <b:Last>Rosenberg</b:Last>
            <b:First>Robert</b:First>
          </b:Person>
        </b:NameList>
      </b:Author>
    </b:Author>
    <b:Title>Electric Motor Repair</b:Title>
    <b:Year>1970</b:Year>
    <b:Publisher>Holt, Rinehart and Winston</b:Publisher>
    <b:RefOrder>1</b:RefOrder>
  </b:Source>
</b:Sources>
</file>

<file path=customXml/itemProps1.xml><?xml version="1.0" encoding="utf-8"?>
<ds:datastoreItem xmlns:ds="http://schemas.openxmlformats.org/officeDocument/2006/customXml" ds:itemID="{071662A3-5A2C-4CF7-BE17-D81271A6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project1</Template>
  <TotalTime>244</TotalTime>
  <Pages>31</Pages>
  <Words>4528</Words>
  <Characters>25810</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ABSTRACT</vt:lpstr>
      <vt:lpstr/>
      <vt:lpstr>LIST OF FIGURES</vt:lpstr>
      <vt:lpstr>LIST OF ABBREVIATIONS</vt:lpstr>
      <vt:lpstr>CHAPTER 1: INTRODUCTION</vt:lpstr>
      <vt:lpstr>    Background</vt:lpstr>
      <vt:lpstr>    Problem Statement </vt:lpstr>
      <vt:lpstr>    Objectives</vt:lpstr>
      <vt:lpstr>    Scope of Project</vt:lpstr>
      <vt:lpstr>    Significance and Limitation</vt:lpstr>
      <vt:lpstr>CHAPTER 2: LITERATURE REVIEW</vt:lpstr>
      <vt:lpstr/>
      <vt:lpstr/>
      <vt:lpstr/>
      <vt:lpstr/>
      <vt:lpstr/>
      <vt:lpstr/>
      <vt:lpstr/>
      <vt:lpstr/>
      <vt:lpstr/>
      <vt:lpstr/>
      <vt:lpstr/>
      <vt:lpstr/>
      <vt:lpstr/>
      <vt:lpstr>CHAPTER 3: SYSTEM ANALYSIS</vt:lpstr>
      <vt:lpstr>    3.1 Requirement Analysis</vt:lpstr>
      <vt:lpstr>    3.2 Feasibility study</vt:lpstr>
      <vt:lpstr>    3.2.1 Technical Feasibility:</vt:lpstr>
      <vt:lpstr>    3.2.2 Operational Feasibility:</vt:lpstr>
      <vt:lpstr>    3.2.3 Legal Feasibility:</vt:lpstr>
      <vt:lpstr>    3.2.4 Economic Feasibility:</vt:lpstr>
      <vt:lpstr>    3.2.5 Scheduling Feasibility:</vt:lpstr>
      <vt:lpstr/>
      <vt:lpstr/>
      <vt:lpstr>CHAPTER 4: SYSTEM DESIGN</vt:lpstr>
      <vt:lpstr>    4.1 Software development life cycle</vt:lpstr>
      <vt:lpstr>    4.2 Selected Model</vt:lpstr>
      <vt:lpstr>    4.1 Algorithm</vt:lpstr>
      <vt:lpstr>    Step1: Start the software</vt:lpstr>
      <vt:lpstr>    4.3Flowchart</vt:lpstr>
      <vt:lpstr>    4.4 Use Case diagram:</vt:lpstr>
      <vt:lpstr>    CHAPTER 5: IMPLEMENTATION AND TESTING</vt:lpstr>
      <vt:lpstr>    5.1 Implementation</vt:lpstr>
      <vt:lpstr>        5.1.1 Tools Used</vt:lpstr>
      <vt:lpstr>    5.2 Testing</vt:lpstr>
      <vt:lpstr/>
      <vt:lpstr>CHAPTER 6: EXPECTED OUTCOME</vt:lpstr>
      <vt:lpstr>CHAPTER 7: CONCLUSION AND DISCUSSION</vt:lpstr>
      <vt:lpstr>REFERENCES</vt:lpstr>
    </vt:vector>
  </TitlesOfParts>
  <Company/>
  <LinksUpToDate>false</LinksUpToDate>
  <CharactersWithSpaces>30278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Microsoft account</cp:lastModifiedBy>
  <cp:revision>45</cp:revision>
  <cp:lastPrinted>2024-03-19T05:10:00Z</cp:lastPrinted>
  <dcterms:created xsi:type="dcterms:W3CDTF">2024-03-20T15:27:00Z</dcterms:created>
  <dcterms:modified xsi:type="dcterms:W3CDTF">2024-03-23T04:40:00Z</dcterms:modified>
</cp:coreProperties>
</file>